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08" w:type="dxa"/>
        <w:tblLayout w:type="fixed"/>
        <w:tblLook w:val="00A0"/>
      </w:tblPr>
      <w:tblGrid>
        <w:gridCol w:w="918"/>
        <w:gridCol w:w="3690"/>
        <w:gridCol w:w="5400"/>
      </w:tblGrid>
      <w:tr w:rsidR="007077D1" w:rsidRPr="00786F1D" w:rsidTr="006E1701">
        <w:tc>
          <w:tcPr>
            <w:tcW w:w="918" w:type="dxa"/>
          </w:tcPr>
          <w:p w:rsidR="007077D1" w:rsidRPr="00786F1D" w:rsidRDefault="007077D1" w:rsidP="006E1701">
            <w:pPr>
              <w:pStyle w:val="Footer"/>
              <w:tabs>
                <w:tab w:val="clear" w:pos="4320"/>
                <w:tab w:val="clear" w:pos="8640"/>
              </w:tabs>
              <w:spacing w:before="60" w:after="60"/>
              <w:jc w:val="center"/>
              <w:rPr>
                <w:noProof/>
              </w:rPr>
            </w:pPr>
            <w:r w:rsidRPr="00786F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2pt;height:41.4pt;visibility:visible">
                  <v:imagedata r:id="rId7" o:title=""/>
                </v:shape>
              </w:pict>
            </w:r>
          </w:p>
        </w:tc>
        <w:tc>
          <w:tcPr>
            <w:tcW w:w="3690" w:type="dxa"/>
          </w:tcPr>
          <w:p w:rsidR="007077D1" w:rsidRPr="00786F1D" w:rsidRDefault="007077D1" w:rsidP="006E1701">
            <w:pPr>
              <w:pStyle w:val="Footer"/>
              <w:tabs>
                <w:tab w:val="clear" w:pos="4320"/>
                <w:tab w:val="clear" w:pos="8640"/>
              </w:tabs>
              <w:spacing w:before="60" w:after="60"/>
              <w:jc w:val="center"/>
              <w:rPr>
                <w:noProof/>
              </w:rPr>
            </w:pPr>
            <w:r w:rsidRPr="00786F1D">
              <w:rPr>
                <w:noProof/>
              </w:rPr>
              <w:t>Đại Học Quốc Gia TP.HCM</w:t>
            </w:r>
          </w:p>
          <w:p w:rsidR="007077D1" w:rsidRPr="00786F1D" w:rsidRDefault="007077D1" w:rsidP="006E1701">
            <w:pPr>
              <w:pStyle w:val="Footer"/>
              <w:tabs>
                <w:tab w:val="clear" w:pos="4320"/>
                <w:tab w:val="clear" w:pos="8640"/>
              </w:tabs>
              <w:spacing w:before="60" w:after="60"/>
              <w:jc w:val="center"/>
              <w:rPr>
                <w:b/>
                <w:noProof/>
              </w:rPr>
            </w:pPr>
            <w:r w:rsidRPr="00786F1D">
              <w:rPr>
                <w:b/>
                <w:noProof/>
              </w:rPr>
              <w:t>Trường Đại Học Bách Khoa</w:t>
            </w:r>
          </w:p>
          <w:p w:rsidR="007077D1" w:rsidRPr="00786F1D" w:rsidRDefault="007077D1" w:rsidP="006E1701">
            <w:pPr>
              <w:pStyle w:val="Footer"/>
              <w:tabs>
                <w:tab w:val="clear" w:pos="4320"/>
                <w:tab w:val="clear" w:pos="8640"/>
              </w:tabs>
              <w:spacing w:before="60" w:after="60"/>
              <w:ind w:left="-108" w:right="-108"/>
              <w:jc w:val="center"/>
              <w:rPr>
                <w:noProof/>
              </w:rPr>
            </w:pPr>
            <w:r w:rsidRPr="00786F1D">
              <w:rPr>
                <w:noProof/>
              </w:rPr>
              <w:t xml:space="preserve">Khoa </w:t>
            </w:r>
            <w:r w:rsidRPr="00786F1D">
              <w:rPr>
                <w:noProof/>
                <w:lang w:val="vi-VN"/>
              </w:rPr>
              <w:t>Khoa học và Kỹ thuật Máy tính</w:t>
            </w:r>
          </w:p>
          <w:p w:rsidR="007077D1" w:rsidRPr="00786F1D" w:rsidRDefault="007077D1" w:rsidP="006E1701">
            <w:pPr>
              <w:pStyle w:val="Footer"/>
              <w:tabs>
                <w:tab w:val="clear" w:pos="4320"/>
                <w:tab w:val="clear" w:pos="8640"/>
              </w:tabs>
              <w:spacing w:before="60" w:after="60"/>
              <w:jc w:val="center"/>
              <w:rPr>
                <w:noProof/>
              </w:rPr>
            </w:pPr>
          </w:p>
        </w:tc>
        <w:tc>
          <w:tcPr>
            <w:tcW w:w="5400" w:type="dxa"/>
          </w:tcPr>
          <w:p w:rsidR="007077D1" w:rsidRPr="00786F1D" w:rsidRDefault="007077D1" w:rsidP="006E1701">
            <w:pPr>
              <w:pStyle w:val="Footer"/>
              <w:tabs>
                <w:tab w:val="clear" w:pos="4320"/>
                <w:tab w:val="clear" w:pos="8640"/>
                <w:tab w:val="center" w:pos="1800"/>
              </w:tabs>
              <w:spacing w:before="60" w:after="60"/>
              <w:jc w:val="center"/>
              <w:rPr>
                <w:noProof/>
              </w:rPr>
            </w:pPr>
            <w:smartTag w:uri="urn:schemas-microsoft-com:office:smarttags" w:element="place">
              <w:smartTag w:uri="urn:schemas-microsoft-com:office:smarttags" w:element="PlaceName">
                <w:r w:rsidRPr="00786F1D">
                  <w:rPr>
                    <w:noProof/>
                  </w:rPr>
                  <w:t>Vietnam</w:t>
                </w:r>
              </w:smartTag>
              <w:r w:rsidRPr="00786F1D">
                <w:rPr>
                  <w:noProof/>
                </w:rPr>
                <w:t xml:space="preserve"> </w:t>
              </w:r>
              <w:smartTag w:uri="urn:schemas-microsoft-com:office:smarttags" w:element="PlaceName">
                <w:r w:rsidRPr="00786F1D">
                  <w:rPr>
                    <w:noProof/>
                  </w:rPr>
                  <w:t>National</w:t>
                </w:r>
              </w:smartTag>
              <w:r w:rsidRPr="00786F1D">
                <w:rPr>
                  <w:noProof/>
                </w:rPr>
                <w:t xml:space="preserve"> </w:t>
              </w:r>
              <w:smartTag w:uri="urn:schemas-microsoft-com:office:smarttags" w:element="PlaceType">
                <w:r w:rsidRPr="00786F1D">
                  <w:rPr>
                    <w:noProof/>
                  </w:rPr>
                  <w:t>University</w:t>
                </w:r>
              </w:smartTag>
            </w:smartTag>
            <w:r w:rsidRPr="00786F1D">
              <w:rPr>
                <w:noProof/>
              </w:rPr>
              <w:t xml:space="preserve"> – HCMC</w:t>
            </w:r>
          </w:p>
          <w:p w:rsidR="007077D1" w:rsidRPr="00786F1D" w:rsidRDefault="007077D1" w:rsidP="006E1701">
            <w:pPr>
              <w:pStyle w:val="Footer"/>
              <w:tabs>
                <w:tab w:val="clear" w:pos="4320"/>
                <w:tab w:val="clear" w:pos="8640"/>
                <w:tab w:val="center" w:pos="1800"/>
              </w:tabs>
              <w:spacing w:before="60" w:after="60"/>
              <w:jc w:val="center"/>
              <w:rPr>
                <w:b/>
                <w:noProof/>
              </w:rPr>
            </w:pPr>
            <w:smartTag w:uri="urn:schemas-microsoft-com:office:smarttags" w:element="place">
              <w:smartTag w:uri="urn:schemas-microsoft-com:office:smarttags" w:element="PlaceName">
                <w:r w:rsidRPr="00786F1D">
                  <w:rPr>
                    <w:b/>
                    <w:noProof/>
                  </w:rPr>
                  <w:t>Ho Chi Minh City</w:t>
                </w:r>
              </w:smartTag>
              <w:r w:rsidRPr="00786F1D">
                <w:rPr>
                  <w:b/>
                  <w:noProof/>
                </w:rPr>
                <w:t xml:space="preserve"> </w:t>
              </w:r>
              <w:smartTag w:uri="urn:schemas-microsoft-com:office:smarttags" w:element="PlaceType">
                <w:r w:rsidRPr="00786F1D">
                  <w:rPr>
                    <w:b/>
                    <w:noProof/>
                  </w:rPr>
                  <w:t>University</w:t>
                </w:r>
              </w:smartTag>
            </w:smartTag>
            <w:r w:rsidRPr="00786F1D">
              <w:rPr>
                <w:b/>
                <w:noProof/>
              </w:rPr>
              <w:t xml:space="preserve"> of Technology</w:t>
            </w:r>
          </w:p>
          <w:p w:rsidR="007077D1" w:rsidRPr="00786F1D" w:rsidRDefault="007077D1" w:rsidP="006E1701">
            <w:pPr>
              <w:pStyle w:val="Footer"/>
              <w:tabs>
                <w:tab w:val="clear" w:pos="4320"/>
                <w:tab w:val="clear" w:pos="8640"/>
                <w:tab w:val="center" w:pos="1800"/>
              </w:tabs>
              <w:spacing w:before="60" w:after="60"/>
              <w:jc w:val="center"/>
              <w:rPr>
                <w:noProof/>
                <w:lang w:val="vi-VN"/>
              </w:rPr>
            </w:pPr>
            <w:r w:rsidRPr="00786F1D">
              <w:rPr>
                <w:noProof/>
              </w:rPr>
              <w:t xml:space="preserve">Faculty of </w:t>
            </w:r>
            <w:r w:rsidRPr="00786F1D">
              <w:rPr>
                <w:noProof/>
                <w:lang w:val="vi-VN"/>
              </w:rPr>
              <w:t>Computer Science and Engineering</w:t>
            </w:r>
          </w:p>
        </w:tc>
      </w:tr>
    </w:tbl>
    <w:p w:rsidR="007077D1" w:rsidRPr="00786F1D" w:rsidRDefault="007077D1" w:rsidP="00EA0040">
      <w:pPr>
        <w:tabs>
          <w:tab w:val="right" w:pos="9630"/>
        </w:tabs>
        <w:spacing w:before="60" w:after="60"/>
        <w:jc w:val="center"/>
        <w:rPr>
          <w:b/>
          <w:sz w:val="28"/>
          <w:u w:val="single"/>
        </w:rPr>
      </w:pPr>
      <w:r w:rsidRPr="00786F1D">
        <w:rPr>
          <w:rFonts w:ascii="Verdana" w:hAnsi="Verdana"/>
          <w:bCs/>
          <w:sz w:val="26"/>
          <w:szCs w:val="22"/>
          <w:u w:val="single"/>
        </w:rPr>
        <w:t>Đề cương môn học</w:t>
      </w:r>
    </w:p>
    <w:p w:rsidR="007077D1" w:rsidRPr="00786F1D" w:rsidRDefault="007077D1" w:rsidP="00475B80">
      <w:pPr>
        <w:pStyle w:val="Footer"/>
        <w:tabs>
          <w:tab w:val="clear" w:pos="4320"/>
          <w:tab w:val="clear" w:pos="8640"/>
        </w:tabs>
        <w:spacing w:before="60" w:after="60"/>
        <w:jc w:val="center"/>
        <w:rPr>
          <w:noProof/>
        </w:rPr>
      </w:pPr>
    </w:p>
    <w:p w:rsidR="007077D1" w:rsidRPr="00786F1D" w:rsidRDefault="007077D1" w:rsidP="0054375C">
      <w:pPr>
        <w:pStyle w:val="MHH1"/>
        <w:rPr>
          <w:color w:val="auto"/>
          <w:lang w:val="vi-VN"/>
        </w:rPr>
      </w:pPr>
      <w:r w:rsidRPr="00786F1D">
        <w:rPr>
          <w:color w:val="auto"/>
          <w:lang w:val="vi-VN"/>
        </w:rPr>
        <w:t>MẠNG MÁY TÍNH</w:t>
      </w:r>
    </w:p>
    <w:p w:rsidR="007077D1" w:rsidRPr="00786F1D" w:rsidRDefault="007077D1" w:rsidP="0054375C">
      <w:pPr>
        <w:pStyle w:val="MHmaso"/>
        <w:rPr>
          <w:color w:val="auto"/>
        </w:rPr>
      </w:pPr>
      <w:r w:rsidRPr="00786F1D">
        <w:rPr>
          <w:color w:val="auto"/>
        </w:rPr>
        <w:t>(</w:t>
      </w:r>
      <w:r w:rsidRPr="00786F1D">
        <w:rPr>
          <w:color w:val="auto"/>
          <w:lang w:val="vi-VN"/>
        </w:rPr>
        <w:t>Computer Networks</w:t>
      </w:r>
      <w:r w:rsidRPr="00786F1D">
        <w:rPr>
          <w:color w:val="auto"/>
        </w:rPr>
        <w:t>)</w:t>
      </w:r>
    </w:p>
    <w:p w:rsidR="007077D1" w:rsidRPr="00786F1D" w:rsidRDefault="007077D1" w:rsidP="00241537"/>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1313"/>
        <w:gridCol w:w="1478"/>
        <w:gridCol w:w="905"/>
        <w:gridCol w:w="501"/>
        <w:gridCol w:w="473"/>
        <w:gridCol w:w="988"/>
        <w:gridCol w:w="251"/>
        <w:gridCol w:w="1483"/>
      </w:tblGrid>
      <w:tr w:rsidR="007077D1" w:rsidRPr="00786F1D" w:rsidTr="00DA59B8">
        <w:tc>
          <w:tcPr>
            <w:tcW w:w="2463" w:type="dxa"/>
          </w:tcPr>
          <w:p w:rsidR="007077D1" w:rsidRPr="00786F1D" w:rsidRDefault="007077D1" w:rsidP="007777C8">
            <w:pPr>
              <w:tabs>
                <w:tab w:val="right" w:pos="2214"/>
              </w:tabs>
              <w:spacing w:before="40"/>
              <w:ind w:right="-108"/>
            </w:pPr>
            <w:r w:rsidRPr="00786F1D">
              <w:t xml:space="preserve">Số tín chỉ </w:t>
            </w:r>
            <w:r w:rsidRPr="00786F1D">
              <w:tab/>
            </w:r>
          </w:p>
        </w:tc>
        <w:tc>
          <w:tcPr>
            <w:tcW w:w="3696" w:type="dxa"/>
            <w:gridSpan w:val="3"/>
          </w:tcPr>
          <w:p w:rsidR="007077D1" w:rsidRPr="00786F1D" w:rsidRDefault="007077D1" w:rsidP="00337A0E">
            <w:pPr>
              <w:pStyle w:val="MHNum"/>
              <w:rPr>
                <w:color w:val="auto"/>
              </w:rPr>
            </w:pPr>
            <w:r w:rsidRPr="00786F1D">
              <w:rPr>
                <w:b/>
                <w:color w:val="auto"/>
                <w:lang w:val="vi-VN"/>
              </w:rPr>
              <w:t>4</w:t>
            </w:r>
            <w:r w:rsidRPr="00786F1D">
              <w:rPr>
                <w:color w:val="auto"/>
              </w:rPr>
              <w:t>(</w:t>
            </w:r>
            <w:r w:rsidRPr="00786F1D">
              <w:rPr>
                <w:color w:val="auto"/>
                <w:lang w:val="vi-VN"/>
              </w:rPr>
              <w:t>3</w:t>
            </w:r>
            <w:r w:rsidRPr="00786F1D">
              <w:rPr>
                <w:color w:val="auto"/>
              </w:rPr>
              <w:t>.2.</w:t>
            </w:r>
            <w:r w:rsidRPr="00786F1D">
              <w:rPr>
                <w:color w:val="auto"/>
                <w:lang w:val="vi-VN"/>
              </w:rPr>
              <w:t>7</w:t>
            </w:r>
            <w:r w:rsidRPr="00786F1D">
              <w:rPr>
                <w:color w:val="auto"/>
              </w:rPr>
              <w:t>)</w:t>
            </w:r>
          </w:p>
        </w:tc>
        <w:tc>
          <w:tcPr>
            <w:tcW w:w="974" w:type="dxa"/>
            <w:gridSpan w:val="2"/>
          </w:tcPr>
          <w:p w:rsidR="007077D1" w:rsidRPr="00786F1D" w:rsidRDefault="007077D1" w:rsidP="00E7792C">
            <w:pPr>
              <w:pStyle w:val="MHNum"/>
              <w:rPr>
                <w:color w:val="auto"/>
              </w:rPr>
            </w:pPr>
            <w:r w:rsidRPr="00786F1D">
              <w:rPr>
                <w:color w:val="auto"/>
              </w:rPr>
              <w:t>MSMH</w:t>
            </w:r>
          </w:p>
        </w:tc>
        <w:tc>
          <w:tcPr>
            <w:tcW w:w="2722" w:type="dxa"/>
            <w:gridSpan w:val="3"/>
          </w:tcPr>
          <w:p w:rsidR="007077D1" w:rsidRPr="00786F1D" w:rsidRDefault="007077D1" w:rsidP="00E7792C">
            <w:pPr>
              <w:pStyle w:val="MHNum"/>
              <w:rPr>
                <w:color w:val="auto"/>
              </w:rPr>
            </w:pPr>
            <w:r w:rsidRPr="00786F1D">
              <w:rPr>
                <w:color w:val="auto"/>
              </w:rPr>
              <w:t>CO3003</w:t>
            </w:r>
          </w:p>
        </w:tc>
      </w:tr>
      <w:tr w:rsidR="007077D1" w:rsidRPr="00786F1D" w:rsidTr="00DA59B8">
        <w:tc>
          <w:tcPr>
            <w:tcW w:w="2463" w:type="dxa"/>
          </w:tcPr>
          <w:p w:rsidR="007077D1" w:rsidRPr="00786F1D" w:rsidRDefault="007077D1" w:rsidP="008C3CFB">
            <w:pPr>
              <w:tabs>
                <w:tab w:val="right" w:pos="2214"/>
              </w:tabs>
              <w:spacing w:before="40"/>
              <w:ind w:right="-108"/>
              <w:rPr>
                <w:b/>
              </w:rPr>
            </w:pPr>
            <w:r w:rsidRPr="00786F1D">
              <w:t>Số tiết</w:t>
            </w:r>
            <w:r w:rsidRPr="00786F1D">
              <w:tab/>
            </w:r>
          </w:p>
        </w:tc>
        <w:tc>
          <w:tcPr>
            <w:tcW w:w="1313" w:type="dxa"/>
          </w:tcPr>
          <w:p w:rsidR="007077D1" w:rsidRPr="00786F1D" w:rsidRDefault="007077D1" w:rsidP="00337A0E">
            <w:pPr>
              <w:pStyle w:val="MHNum"/>
              <w:rPr>
                <w:color w:val="auto"/>
                <w:lang w:val="vi-VN"/>
              </w:rPr>
            </w:pPr>
            <w:r w:rsidRPr="00786F1D">
              <w:rPr>
                <w:color w:val="auto"/>
              </w:rPr>
              <w:t xml:space="preserve">Tổng: </w:t>
            </w:r>
            <w:r w:rsidRPr="00786F1D">
              <w:rPr>
                <w:b/>
                <w:color w:val="auto"/>
                <w:lang w:val="vi-VN"/>
              </w:rPr>
              <w:t>75</w:t>
            </w:r>
          </w:p>
        </w:tc>
        <w:tc>
          <w:tcPr>
            <w:tcW w:w="1478" w:type="dxa"/>
          </w:tcPr>
          <w:p w:rsidR="007077D1" w:rsidRPr="00786F1D" w:rsidRDefault="007077D1" w:rsidP="00337A0E">
            <w:pPr>
              <w:pStyle w:val="MHNum"/>
              <w:rPr>
                <w:color w:val="auto"/>
                <w:lang w:val="vi-VN"/>
              </w:rPr>
            </w:pPr>
            <w:r w:rsidRPr="00786F1D">
              <w:rPr>
                <w:color w:val="auto"/>
              </w:rPr>
              <w:t xml:space="preserve">LT: </w:t>
            </w:r>
            <w:r w:rsidRPr="00786F1D">
              <w:rPr>
                <w:b/>
                <w:color w:val="auto"/>
                <w:lang w:val="vi-VN"/>
              </w:rPr>
              <w:t>45</w:t>
            </w:r>
          </w:p>
        </w:tc>
        <w:tc>
          <w:tcPr>
            <w:tcW w:w="1406" w:type="dxa"/>
            <w:gridSpan w:val="2"/>
          </w:tcPr>
          <w:p w:rsidR="007077D1" w:rsidRPr="00786F1D" w:rsidRDefault="007077D1" w:rsidP="00660EA7">
            <w:pPr>
              <w:pStyle w:val="MHNum"/>
              <w:rPr>
                <w:color w:val="auto"/>
              </w:rPr>
            </w:pPr>
            <w:r w:rsidRPr="00786F1D">
              <w:rPr>
                <w:color w:val="auto"/>
              </w:rPr>
              <w:t xml:space="preserve">TH: </w:t>
            </w:r>
          </w:p>
        </w:tc>
        <w:tc>
          <w:tcPr>
            <w:tcW w:w="1712" w:type="dxa"/>
            <w:gridSpan w:val="3"/>
          </w:tcPr>
          <w:p w:rsidR="007077D1" w:rsidRPr="00786F1D" w:rsidRDefault="007077D1" w:rsidP="00660EA7">
            <w:pPr>
              <w:pStyle w:val="MHNum"/>
              <w:rPr>
                <w:b/>
                <w:color w:val="auto"/>
                <w:lang w:val="vi-VN"/>
              </w:rPr>
            </w:pPr>
            <w:r w:rsidRPr="00786F1D">
              <w:rPr>
                <w:color w:val="auto"/>
              </w:rPr>
              <w:t xml:space="preserve">TN: </w:t>
            </w:r>
            <w:r w:rsidRPr="00786F1D">
              <w:rPr>
                <w:b/>
                <w:color w:val="auto"/>
                <w:lang w:val="vi-VN"/>
              </w:rPr>
              <w:t>30</w:t>
            </w:r>
          </w:p>
        </w:tc>
        <w:tc>
          <w:tcPr>
            <w:tcW w:w="1483" w:type="dxa"/>
          </w:tcPr>
          <w:p w:rsidR="007077D1" w:rsidRPr="00786F1D" w:rsidRDefault="007077D1" w:rsidP="00E7792C">
            <w:pPr>
              <w:pStyle w:val="MHNum"/>
              <w:rPr>
                <w:color w:val="auto"/>
              </w:rPr>
            </w:pPr>
            <w:r w:rsidRPr="00786F1D">
              <w:rPr>
                <w:color w:val="auto"/>
              </w:rPr>
              <w:t xml:space="preserve">BTL/TL: </w:t>
            </w:r>
            <w:r w:rsidRPr="00786F1D">
              <w:rPr>
                <w:b/>
                <w:color w:val="auto"/>
              </w:rPr>
              <w:t>x</w:t>
            </w:r>
          </w:p>
        </w:tc>
      </w:tr>
      <w:tr w:rsidR="007077D1" w:rsidRPr="00786F1D" w:rsidTr="00DA59B8">
        <w:tc>
          <w:tcPr>
            <w:tcW w:w="2463" w:type="dxa"/>
          </w:tcPr>
          <w:p w:rsidR="007077D1" w:rsidRPr="00786F1D" w:rsidRDefault="007077D1" w:rsidP="00E17C86">
            <w:pPr>
              <w:tabs>
                <w:tab w:val="right" w:pos="2214"/>
              </w:tabs>
              <w:spacing w:before="40"/>
              <w:ind w:right="-108"/>
              <w:jc w:val="left"/>
            </w:pPr>
            <w:r w:rsidRPr="00786F1D">
              <w:t xml:space="preserve">Môn ĐA, TT, </w:t>
            </w:r>
            <w:smartTag w:uri="urn:schemas-microsoft-com:office:smarttags" w:element="place">
              <w:smartTag w:uri="urn:schemas-microsoft-com:office:smarttags" w:element="City">
                <w:r w:rsidRPr="00786F1D">
                  <w:t>LV</w:t>
                </w:r>
              </w:smartTag>
            </w:smartTag>
          </w:p>
        </w:tc>
        <w:tc>
          <w:tcPr>
            <w:tcW w:w="7392" w:type="dxa"/>
            <w:gridSpan w:val="8"/>
          </w:tcPr>
          <w:p w:rsidR="007077D1" w:rsidRPr="00786F1D" w:rsidRDefault="007077D1" w:rsidP="00D2613F">
            <w:pPr>
              <w:spacing w:before="40"/>
              <w:ind w:left="39"/>
              <w:rPr>
                <w:i/>
                <w:iCs/>
              </w:rPr>
            </w:pPr>
          </w:p>
        </w:tc>
      </w:tr>
      <w:tr w:rsidR="007077D1" w:rsidRPr="00786F1D" w:rsidTr="00DA59B8">
        <w:tc>
          <w:tcPr>
            <w:tcW w:w="2463" w:type="dxa"/>
          </w:tcPr>
          <w:p w:rsidR="007077D1" w:rsidRPr="00786F1D" w:rsidRDefault="007077D1" w:rsidP="00E7792C">
            <w:pPr>
              <w:tabs>
                <w:tab w:val="right" w:pos="2214"/>
              </w:tabs>
              <w:spacing w:before="40"/>
              <w:ind w:right="-108"/>
            </w:pPr>
            <w:r w:rsidRPr="00786F1D">
              <w:t xml:space="preserve">Tỉ lệ đánh giá </w:t>
            </w:r>
            <w:r w:rsidRPr="00786F1D">
              <w:tab/>
            </w:r>
          </w:p>
        </w:tc>
        <w:tc>
          <w:tcPr>
            <w:tcW w:w="1313" w:type="dxa"/>
          </w:tcPr>
          <w:p w:rsidR="007077D1" w:rsidRPr="00786F1D" w:rsidRDefault="007077D1" w:rsidP="00660EA7">
            <w:pPr>
              <w:spacing w:before="40"/>
              <w:rPr>
                <w:iCs/>
              </w:rPr>
            </w:pPr>
            <w:r w:rsidRPr="00786F1D">
              <w:rPr>
                <w:iCs/>
              </w:rPr>
              <w:t xml:space="preserve">BT: </w:t>
            </w:r>
          </w:p>
        </w:tc>
        <w:tc>
          <w:tcPr>
            <w:tcW w:w="1478" w:type="dxa"/>
          </w:tcPr>
          <w:p w:rsidR="007077D1" w:rsidRPr="00786F1D" w:rsidRDefault="007077D1" w:rsidP="00660EA7">
            <w:pPr>
              <w:spacing w:before="40"/>
              <w:rPr>
                <w:iCs/>
              </w:rPr>
            </w:pPr>
            <w:r w:rsidRPr="00786F1D">
              <w:rPr>
                <w:iCs/>
              </w:rPr>
              <w:t xml:space="preserve">TN: </w:t>
            </w:r>
            <w:r w:rsidRPr="00786F1D">
              <w:rPr>
                <w:b/>
                <w:iCs/>
              </w:rPr>
              <w:t>1</w:t>
            </w:r>
            <w:r w:rsidRPr="00786F1D">
              <w:rPr>
                <w:b/>
                <w:iCs/>
                <w:lang w:val="vi-VN"/>
              </w:rPr>
              <w:t>0</w:t>
            </w:r>
            <w:r w:rsidRPr="00786F1D">
              <w:rPr>
                <w:b/>
                <w:iCs/>
              </w:rPr>
              <w:t>%</w:t>
            </w:r>
          </w:p>
        </w:tc>
        <w:tc>
          <w:tcPr>
            <w:tcW w:w="1406" w:type="dxa"/>
            <w:gridSpan w:val="2"/>
          </w:tcPr>
          <w:p w:rsidR="007077D1" w:rsidRPr="00786F1D" w:rsidRDefault="007077D1" w:rsidP="00337A0E">
            <w:pPr>
              <w:spacing w:before="40"/>
              <w:rPr>
                <w:iCs/>
              </w:rPr>
            </w:pPr>
            <w:r w:rsidRPr="00786F1D">
              <w:rPr>
                <w:iCs/>
              </w:rPr>
              <w:t xml:space="preserve">KT: </w:t>
            </w:r>
            <w:r w:rsidRPr="00786F1D">
              <w:rPr>
                <w:b/>
                <w:iCs/>
                <w:lang w:val="vi-VN"/>
              </w:rPr>
              <w:t>0</w:t>
            </w:r>
          </w:p>
        </w:tc>
        <w:tc>
          <w:tcPr>
            <w:tcW w:w="1712" w:type="dxa"/>
            <w:gridSpan w:val="3"/>
          </w:tcPr>
          <w:p w:rsidR="007077D1" w:rsidRPr="00786F1D" w:rsidRDefault="007077D1" w:rsidP="00660EA7">
            <w:pPr>
              <w:spacing w:before="40"/>
              <w:rPr>
                <w:iCs/>
              </w:rPr>
            </w:pPr>
            <w:r w:rsidRPr="00786F1D">
              <w:rPr>
                <w:iCs/>
              </w:rPr>
              <w:t xml:space="preserve">BTL/TL: </w:t>
            </w:r>
            <w:r w:rsidRPr="00786F1D">
              <w:rPr>
                <w:b/>
                <w:iCs/>
                <w:lang w:val="vi-VN"/>
              </w:rPr>
              <w:t>3</w:t>
            </w:r>
            <w:r w:rsidRPr="00786F1D">
              <w:rPr>
                <w:b/>
                <w:iCs/>
              </w:rPr>
              <w:t>0%</w:t>
            </w:r>
            <w:r w:rsidRPr="00786F1D">
              <w:rPr>
                <w:iCs/>
              </w:rPr>
              <w:t xml:space="preserve"> </w:t>
            </w:r>
          </w:p>
        </w:tc>
        <w:tc>
          <w:tcPr>
            <w:tcW w:w="1483" w:type="dxa"/>
          </w:tcPr>
          <w:p w:rsidR="007077D1" w:rsidRPr="00786F1D" w:rsidRDefault="007077D1" w:rsidP="00337A0E">
            <w:pPr>
              <w:spacing w:before="40"/>
              <w:rPr>
                <w:iCs/>
              </w:rPr>
            </w:pPr>
            <w:r w:rsidRPr="00786F1D">
              <w:rPr>
                <w:iCs/>
              </w:rPr>
              <w:t xml:space="preserve">Thi: </w:t>
            </w:r>
            <w:r w:rsidRPr="00786F1D">
              <w:rPr>
                <w:b/>
                <w:iCs/>
                <w:lang w:val="vi-VN"/>
              </w:rPr>
              <w:t>6</w:t>
            </w:r>
            <w:r w:rsidRPr="00786F1D">
              <w:rPr>
                <w:b/>
                <w:iCs/>
              </w:rPr>
              <w:t>0%</w:t>
            </w:r>
          </w:p>
        </w:tc>
      </w:tr>
      <w:tr w:rsidR="007077D1" w:rsidRPr="00786F1D" w:rsidTr="00DA59B8">
        <w:tc>
          <w:tcPr>
            <w:tcW w:w="2463" w:type="dxa"/>
          </w:tcPr>
          <w:p w:rsidR="007077D1" w:rsidRPr="00786F1D" w:rsidRDefault="007077D1" w:rsidP="007777C8">
            <w:pPr>
              <w:tabs>
                <w:tab w:val="right" w:pos="2214"/>
              </w:tabs>
              <w:spacing w:before="40"/>
              <w:ind w:right="-108"/>
            </w:pPr>
            <w:r w:rsidRPr="00786F1D">
              <w:t>Hình thức đánh giá</w:t>
            </w:r>
          </w:p>
        </w:tc>
        <w:tc>
          <w:tcPr>
            <w:tcW w:w="7392" w:type="dxa"/>
            <w:gridSpan w:val="8"/>
          </w:tcPr>
          <w:p w:rsidR="007077D1" w:rsidRPr="00786F1D" w:rsidRDefault="007077D1" w:rsidP="00786F1D">
            <w:pPr>
              <w:pStyle w:val="ListParagraph"/>
              <w:numPr>
                <w:ilvl w:val="0"/>
                <w:numId w:val="40"/>
              </w:numPr>
              <w:spacing w:before="40"/>
              <w:ind w:left="354"/>
              <w:rPr>
                <w:i/>
                <w:iCs/>
              </w:rPr>
            </w:pPr>
            <w:r w:rsidRPr="00786F1D">
              <w:rPr>
                <w:i/>
                <w:iCs/>
                <w:lang w:val="vi-VN"/>
              </w:rPr>
              <w:t>TN: thái độ làm việc trong các giờ thí nghiệm</w:t>
            </w:r>
          </w:p>
          <w:p w:rsidR="007077D1" w:rsidRPr="00786F1D" w:rsidRDefault="007077D1" w:rsidP="00786F1D">
            <w:pPr>
              <w:pStyle w:val="ListParagraph"/>
              <w:numPr>
                <w:ilvl w:val="0"/>
                <w:numId w:val="40"/>
              </w:numPr>
              <w:spacing w:before="40"/>
              <w:ind w:left="354"/>
              <w:rPr>
                <w:i/>
                <w:iCs/>
              </w:rPr>
            </w:pPr>
            <w:r w:rsidRPr="00786F1D">
              <w:rPr>
                <w:i/>
                <w:iCs/>
                <w:lang w:val="vi-VN"/>
              </w:rPr>
              <w:t>Bài tập lớn: gồm 2 bài tập lớn, mỗi bài 15%</w:t>
            </w:r>
          </w:p>
          <w:p w:rsidR="007077D1" w:rsidRPr="00786F1D" w:rsidRDefault="007077D1" w:rsidP="00786F1D">
            <w:pPr>
              <w:pStyle w:val="ListParagraph"/>
              <w:numPr>
                <w:ilvl w:val="0"/>
                <w:numId w:val="40"/>
              </w:numPr>
              <w:spacing w:before="40"/>
              <w:ind w:left="354"/>
              <w:rPr>
                <w:i/>
                <w:iCs/>
              </w:rPr>
            </w:pPr>
            <w:r w:rsidRPr="00786F1D">
              <w:rPr>
                <w:i/>
                <w:iCs/>
              </w:rPr>
              <w:t xml:space="preserve">Thi: </w:t>
            </w:r>
            <w:r w:rsidRPr="00786F1D">
              <w:rPr>
                <w:i/>
                <w:iCs/>
                <w:lang w:val="vi-VN"/>
              </w:rPr>
              <w:t>trắc nghiệm</w:t>
            </w:r>
            <w:r w:rsidRPr="00786F1D">
              <w:rPr>
                <w:i/>
                <w:iCs/>
              </w:rPr>
              <w:t xml:space="preserve">, </w:t>
            </w:r>
            <w:r w:rsidRPr="00786F1D">
              <w:rPr>
                <w:i/>
                <w:iCs/>
                <w:lang w:val="vi-VN"/>
              </w:rPr>
              <w:t>9</w:t>
            </w:r>
            <w:r w:rsidRPr="00786F1D">
              <w:rPr>
                <w:i/>
                <w:iCs/>
              </w:rPr>
              <w:t>0 phút</w:t>
            </w:r>
          </w:p>
        </w:tc>
      </w:tr>
      <w:tr w:rsidR="007077D1" w:rsidRPr="00786F1D" w:rsidTr="00DA59B8">
        <w:tc>
          <w:tcPr>
            <w:tcW w:w="2463" w:type="dxa"/>
          </w:tcPr>
          <w:p w:rsidR="007077D1" w:rsidRPr="00786F1D" w:rsidRDefault="007077D1" w:rsidP="007777C8">
            <w:pPr>
              <w:tabs>
                <w:tab w:val="right" w:pos="2214"/>
              </w:tabs>
              <w:spacing w:before="40"/>
              <w:ind w:right="-108"/>
            </w:pPr>
            <w:r w:rsidRPr="00786F1D">
              <w:t xml:space="preserve">Môn tiên quyết </w:t>
            </w:r>
            <w:r w:rsidRPr="00786F1D">
              <w:tab/>
            </w:r>
          </w:p>
        </w:tc>
        <w:tc>
          <w:tcPr>
            <w:tcW w:w="5658" w:type="dxa"/>
            <w:gridSpan w:val="6"/>
          </w:tcPr>
          <w:p w:rsidR="007077D1" w:rsidRPr="00786F1D" w:rsidRDefault="007077D1" w:rsidP="00241537">
            <w:pPr>
              <w:spacing w:before="40"/>
            </w:pPr>
          </w:p>
        </w:tc>
        <w:tc>
          <w:tcPr>
            <w:tcW w:w="1734" w:type="dxa"/>
            <w:gridSpan w:val="2"/>
          </w:tcPr>
          <w:p w:rsidR="007077D1" w:rsidRPr="00786F1D" w:rsidRDefault="007077D1" w:rsidP="00E7792C">
            <w:pPr>
              <w:pStyle w:val="MHNum"/>
              <w:rPr>
                <w:color w:val="auto"/>
              </w:rPr>
            </w:pPr>
          </w:p>
        </w:tc>
      </w:tr>
      <w:tr w:rsidR="007077D1" w:rsidRPr="00786F1D" w:rsidTr="00DA59B8">
        <w:tc>
          <w:tcPr>
            <w:tcW w:w="2463" w:type="dxa"/>
          </w:tcPr>
          <w:p w:rsidR="007077D1" w:rsidRPr="00786F1D" w:rsidRDefault="007077D1" w:rsidP="00241537">
            <w:pPr>
              <w:tabs>
                <w:tab w:val="right" w:pos="2214"/>
              </w:tabs>
              <w:spacing w:before="40"/>
              <w:ind w:right="-108"/>
            </w:pPr>
            <w:r w:rsidRPr="00786F1D">
              <w:t xml:space="preserve">Môn học trước </w:t>
            </w:r>
            <w:r w:rsidRPr="00786F1D">
              <w:tab/>
            </w:r>
          </w:p>
        </w:tc>
        <w:tc>
          <w:tcPr>
            <w:tcW w:w="5658" w:type="dxa"/>
            <w:gridSpan w:val="6"/>
          </w:tcPr>
          <w:p w:rsidR="007077D1" w:rsidRPr="00786F1D" w:rsidRDefault="007077D1" w:rsidP="00241537">
            <w:pPr>
              <w:pStyle w:val="Footer"/>
              <w:tabs>
                <w:tab w:val="clear" w:pos="4320"/>
                <w:tab w:val="clear" w:pos="8640"/>
              </w:tabs>
              <w:spacing w:before="40"/>
              <w:rPr>
                <w:noProof/>
              </w:rPr>
            </w:pPr>
          </w:p>
        </w:tc>
        <w:tc>
          <w:tcPr>
            <w:tcW w:w="1734" w:type="dxa"/>
            <w:gridSpan w:val="2"/>
          </w:tcPr>
          <w:p w:rsidR="007077D1" w:rsidRPr="00786F1D" w:rsidRDefault="007077D1" w:rsidP="00E7792C">
            <w:pPr>
              <w:pStyle w:val="MHNum"/>
              <w:rPr>
                <w:color w:val="auto"/>
              </w:rPr>
            </w:pPr>
          </w:p>
        </w:tc>
      </w:tr>
      <w:tr w:rsidR="007077D1" w:rsidRPr="00786F1D" w:rsidTr="00DA59B8">
        <w:tc>
          <w:tcPr>
            <w:tcW w:w="2463" w:type="dxa"/>
          </w:tcPr>
          <w:p w:rsidR="007077D1" w:rsidRPr="00786F1D" w:rsidRDefault="007077D1" w:rsidP="00241537">
            <w:pPr>
              <w:tabs>
                <w:tab w:val="right" w:pos="2214"/>
              </w:tabs>
              <w:spacing w:before="40"/>
              <w:ind w:right="-108"/>
            </w:pPr>
            <w:r w:rsidRPr="00786F1D">
              <w:t xml:space="preserve">Môn song hành </w:t>
            </w:r>
            <w:r w:rsidRPr="00786F1D">
              <w:tab/>
            </w:r>
          </w:p>
        </w:tc>
        <w:tc>
          <w:tcPr>
            <w:tcW w:w="5658" w:type="dxa"/>
            <w:gridSpan w:val="6"/>
          </w:tcPr>
          <w:p w:rsidR="007077D1" w:rsidRPr="00786F1D" w:rsidRDefault="007077D1" w:rsidP="00241537">
            <w:pPr>
              <w:spacing w:before="40"/>
            </w:pPr>
          </w:p>
        </w:tc>
        <w:tc>
          <w:tcPr>
            <w:tcW w:w="1734" w:type="dxa"/>
            <w:gridSpan w:val="2"/>
          </w:tcPr>
          <w:p w:rsidR="007077D1" w:rsidRPr="00786F1D" w:rsidRDefault="007077D1" w:rsidP="00E7792C">
            <w:pPr>
              <w:pStyle w:val="MHNum"/>
              <w:rPr>
                <w:color w:val="auto"/>
              </w:rPr>
            </w:pPr>
          </w:p>
        </w:tc>
      </w:tr>
      <w:tr w:rsidR="007077D1" w:rsidRPr="00786F1D" w:rsidTr="00DA59B8">
        <w:tc>
          <w:tcPr>
            <w:tcW w:w="2463" w:type="dxa"/>
          </w:tcPr>
          <w:p w:rsidR="007077D1" w:rsidRPr="00786F1D" w:rsidRDefault="007077D1" w:rsidP="00241537">
            <w:pPr>
              <w:tabs>
                <w:tab w:val="right" w:pos="2214"/>
              </w:tabs>
              <w:spacing w:before="40"/>
              <w:ind w:right="-108"/>
            </w:pPr>
            <w:r w:rsidRPr="00786F1D">
              <w:t>CTĐT ngành</w:t>
            </w:r>
            <w:r w:rsidRPr="00786F1D">
              <w:tab/>
            </w:r>
          </w:p>
        </w:tc>
        <w:tc>
          <w:tcPr>
            <w:tcW w:w="7392" w:type="dxa"/>
            <w:gridSpan w:val="8"/>
          </w:tcPr>
          <w:p w:rsidR="007077D1" w:rsidRPr="00786F1D" w:rsidRDefault="007077D1" w:rsidP="00241537">
            <w:pPr>
              <w:tabs>
                <w:tab w:val="left" w:pos="188"/>
              </w:tabs>
              <w:spacing w:before="40"/>
              <w:rPr>
                <w:lang w:val="vi-VN"/>
              </w:rPr>
            </w:pPr>
            <w:r w:rsidRPr="00786F1D">
              <w:rPr>
                <w:lang w:val="vi-VN"/>
              </w:rPr>
              <w:t>Khoa học Máy tính; Kỹ thuật Máy tính</w:t>
            </w:r>
          </w:p>
        </w:tc>
      </w:tr>
      <w:tr w:rsidR="007077D1" w:rsidRPr="00786F1D" w:rsidTr="00DA59B8">
        <w:trPr>
          <w:trHeight w:val="397"/>
        </w:trPr>
        <w:tc>
          <w:tcPr>
            <w:tcW w:w="2463" w:type="dxa"/>
          </w:tcPr>
          <w:p w:rsidR="007077D1" w:rsidRPr="00786F1D" w:rsidRDefault="007077D1" w:rsidP="00241537">
            <w:pPr>
              <w:tabs>
                <w:tab w:val="right" w:pos="2214"/>
              </w:tabs>
              <w:spacing w:before="40"/>
              <w:ind w:right="-108"/>
              <w:jc w:val="left"/>
            </w:pPr>
            <w:r w:rsidRPr="00786F1D">
              <w:t>Trình độ đào tạo</w:t>
            </w:r>
          </w:p>
        </w:tc>
        <w:tc>
          <w:tcPr>
            <w:tcW w:w="7392" w:type="dxa"/>
            <w:gridSpan w:val="8"/>
          </w:tcPr>
          <w:p w:rsidR="007077D1" w:rsidRPr="00786F1D" w:rsidRDefault="007077D1" w:rsidP="00241537">
            <w:pPr>
              <w:tabs>
                <w:tab w:val="left" w:pos="188"/>
              </w:tabs>
              <w:spacing w:before="40"/>
            </w:pPr>
            <w:r w:rsidRPr="00786F1D">
              <w:t>Đại học</w:t>
            </w:r>
          </w:p>
        </w:tc>
      </w:tr>
      <w:tr w:rsidR="007077D1" w:rsidRPr="00786F1D" w:rsidTr="00DA59B8">
        <w:trPr>
          <w:trHeight w:val="397"/>
        </w:trPr>
        <w:tc>
          <w:tcPr>
            <w:tcW w:w="2463" w:type="dxa"/>
          </w:tcPr>
          <w:p w:rsidR="007077D1" w:rsidRPr="00786F1D" w:rsidRDefault="007077D1" w:rsidP="00241537">
            <w:pPr>
              <w:tabs>
                <w:tab w:val="right" w:pos="2214"/>
              </w:tabs>
              <w:spacing w:before="40"/>
              <w:ind w:right="-108"/>
              <w:jc w:val="left"/>
            </w:pPr>
            <w:r w:rsidRPr="00786F1D">
              <w:t xml:space="preserve">Cấp độ môn học </w:t>
            </w:r>
            <w:r w:rsidRPr="00786F1D">
              <w:tab/>
              <w:t xml:space="preserve">  </w:t>
            </w:r>
          </w:p>
        </w:tc>
        <w:tc>
          <w:tcPr>
            <w:tcW w:w="7392" w:type="dxa"/>
            <w:gridSpan w:val="8"/>
          </w:tcPr>
          <w:p w:rsidR="007077D1" w:rsidRPr="00786F1D" w:rsidRDefault="007077D1" w:rsidP="00CA541C">
            <w:pPr>
              <w:tabs>
                <w:tab w:val="left" w:pos="188"/>
              </w:tabs>
              <w:spacing w:before="40"/>
              <w:rPr>
                <w:b/>
                <w:i/>
                <w:lang w:val="vi-VN"/>
              </w:rPr>
            </w:pPr>
            <w:r w:rsidRPr="00786F1D">
              <w:rPr>
                <w:b/>
                <w:i/>
                <w:lang w:val="vi-VN"/>
              </w:rPr>
              <w:t>3</w:t>
            </w:r>
          </w:p>
        </w:tc>
      </w:tr>
      <w:tr w:rsidR="007077D1" w:rsidRPr="00786F1D" w:rsidTr="00DA59B8">
        <w:tc>
          <w:tcPr>
            <w:tcW w:w="2463" w:type="dxa"/>
          </w:tcPr>
          <w:p w:rsidR="007077D1" w:rsidRPr="00786F1D" w:rsidRDefault="007077D1" w:rsidP="00241537">
            <w:pPr>
              <w:tabs>
                <w:tab w:val="right" w:pos="2214"/>
              </w:tabs>
              <w:spacing w:before="40"/>
              <w:ind w:right="-108"/>
            </w:pPr>
            <w:r w:rsidRPr="00786F1D">
              <w:t xml:space="preserve">Ghi chú khác  </w:t>
            </w:r>
            <w:r w:rsidRPr="00786F1D">
              <w:tab/>
            </w:r>
          </w:p>
        </w:tc>
        <w:tc>
          <w:tcPr>
            <w:tcW w:w="7392" w:type="dxa"/>
            <w:gridSpan w:val="8"/>
          </w:tcPr>
          <w:p w:rsidR="007077D1" w:rsidRPr="00786F1D" w:rsidRDefault="007077D1" w:rsidP="00241537">
            <w:pPr>
              <w:spacing w:before="40"/>
            </w:pPr>
          </w:p>
        </w:tc>
      </w:tr>
    </w:tbl>
    <w:p w:rsidR="007077D1" w:rsidRPr="00786F1D" w:rsidRDefault="007077D1" w:rsidP="00020178">
      <w:pPr>
        <w:pStyle w:val="MHH2"/>
        <w:numPr>
          <w:ilvl w:val="0"/>
          <w:numId w:val="0"/>
        </w:numPr>
        <w:rPr>
          <w:color w:val="auto"/>
        </w:rPr>
      </w:pPr>
    </w:p>
    <w:p w:rsidR="007077D1" w:rsidRPr="00786F1D" w:rsidRDefault="007077D1" w:rsidP="00FA4FC0">
      <w:pPr>
        <w:pStyle w:val="MHH2"/>
        <w:rPr>
          <w:color w:val="auto"/>
        </w:rPr>
      </w:pPr>
      <w:r w:rsidRPr="00786F1D">
        <w:rPr>
          <w:color w:val="auto"/>
        </w:rPr>
        <w:t>Mục tiêu của môn học</w:t>
      </w:r>
    </w:p>
    <w:p w:rsidR="007077D1" w:rsidRPr="00786F1D" w:rsidRDefault="007077D1" w:rsidP="002C30AF">
      <w:pPr>
        <w:tabs>
          <w:tab w:val="left" w:pos="2160"/>
          <w:tab w:val="left" w:pos="2520"/>
        </w:tabs>
        <w:spacing w:line="276" w:lineRule="auto"/>
        <w:jc w:val="left"/>
      </w:pPr>
    </w:p>
    <w:p w:rsidR="007077D1" w:rsidRPr="00786F1D" w:rsidRDefault="007077D1" w:rsidP="001A5BFF">
      <w:r w:rsidRPr="00786F1D">
        <w:rPr>
          <w:lang w:val="vi-VN"/>
        </w:rPr>
        <w:t>Môn học sẽ c</w:t>
      </w:r>
      <w:r w:rsidRPr="00786F1D">
        <w:t>ung cấp cho sinh viên các khái niệm cơ bản về hạ tầng mạng máy tính và cách hiện thực việc trao đổi thông tin giữa các máy tính. Bên cạnh đó, sinh viên cũng sẽ được giới thiệu cụ thể hơn về các giao thức, các chuẩn, các ứng dụng mạng tiêu biểu và các kiến thức cơ bản về lập trình mạng.</w:t>
      </w:r>
    </w:p>
    <w:p w:rsidR="007077D1" w:rsidRPr="00786F1D" w:rsidRDefault="007077D1" w:rsidP="002C30AF">
      <w:pPr>
        <w:tabs>
          <w:tab w:val="left" w:pos="2160"/>
          <w:tab w:val="left" w:pos="2520"/>
        </w:tabs>
        <w:spacing w:line="276" w:lineRule="auto"/>
        <w:rPr>
          <w:b/>
          <w:bCs/>
          <w:lang w:val="vi-VN"/>
        </w:rPr>
      </w:pPr>
    </w:p>
    <w:p w:rsidR="007077D1" w:rsidRPr="00786F1D" w:rsidRDefault="007077D1" w:rsidP="008053DD">
      <w:pPr>
        <w:tabs>
          <w:tab w:val="left" w:pos="2160"/>
          <w:tab w:val="left" w:pos="2520"/>
        </w:tabs>
        <w:spacing w:line="276" w:lineRule="auto"/>
        <w:jc w:val="center"/>
      </w:pPr>
      <w:r w:rsidRPr="00786F1D">
        <w:rPr>
          <w:b/>
          <w:bCs/>
        </w:rPr>
        <w:t>Aims:</w:t>
      </w:r>
    </w:p>
    <w:p w:rsidR="007077D1" w:rsidRPr="00786F1D" w:rsidRDefault="007077D1" w:rsidP="00902FA9">
      <w:r w:rsidRPr="00786F1D">
        <w:t>This course is designed to provide students with knowledge about basic concepts, design and implementation of computer networks and network communication. Students will also be introduced in more detail about networking protocol, standards, typical applications and network programming.</w:t>
      </w:r>
    </w:p>
    <w:p w:rsidR="007077D1" w:rsidRPr="00786F1D" w:rsidRDefault="007077D1" w:rsidP="00902FA9">
      <w:pPr>
        <w:tabs>
          <w:tab w:val="left" w:pos="2160"/>
          <w:tab w:val="left" w:pos="2520"/>
        </w:tabs>
        <w:spacing w:line="276" w:lineRule="auto"/>
      </w:pPr>
    </w:p>
    <w:p w:rsidR="007077D1" w:rsidRPr="00786F1D" w:rsidRDefault="007077D1" w:rsidP="00FA4FC0">
      <w:pPr>
        <w:pStyle w:val="MHH2"/>
        <w:rPr>
          <w:color w:val="auto"/>
        </w:rPr>
      </w:pPr>
      <w:r w:rsidRPr="00786F1D">
        <w:rPr>
          <w:color w:val="auto"/>
        </w:rPr>
        <w:t>Nội dung tóm tắt môn học</w:t>
      </w:r>
    </w:p>
    <w:p w:rsidR="007077D1" w:rsidRPr="00786F1D" w:rsidRDefault="007077D1" w:rsidP="00DA3200"/>
    <w:p w:rsidR="007077D1" w:rsidRPr="00786F1D" w:rsidRDefault="007077D1" w:rsidP="00902FA9">
      <w:pPr>
        <w:tabs>
          <w:tab w:val="left" w:pos="720"/>
        </w:tabs>
        <w:suppressAutoHyphens/>
        <w:spacing w:before="120"/>
      </w:pPr>
      <w:r w:rsidRPr="00786F1D">
        <w:t xml:space="preserve">Môn học sẽ cung cấp các khái niệm nền tảng trong thiết kế và hiện thực việc truyền thông giữa các máy tính bao gồm các giao thức, các chuẩn và các ứng dụng mạng, cơ bản về lập trình mạng. Các chủ đề bao gồm: </w:t>
      </w:r>
    </w:p>
    <w:p w:rsidR="007077D1" w:rsidRPr="00786F1D" w:rsidRDefault="007077D1" w:rsidP="00902FA9">
      <w:pPr>
        <w:numPr>
          <w:ilvl w:val="3"/>
          <w:numId w:val="37"/>
        </w:numPr>
        <w:tabs>
          <w:tab w:val="clear" w:pos="2880"/>
        </w:tabs>
        <w:suppressAutoHyphens/>
        <w:spacing w:before="120"/>
        <w:ind w:left="540"/>
        <w:jc w:val="left"/>
      </w:pPr>
      <w:r w:rsidRPr="00786F1D">
        <w:t>Tổng quan về kiến trúc mạng với mô hình tham khảo OSI, bộ giao thức TCP/IP.</w:t>
      </w:r>
    </w:p>
    <w:p w:rsidR="007077D1" w:rsidRPr="00786F1D" w:rsidRDefault="007077D1" w:rsidP="00902FA9">
      <w:pPr>
        <w:numPr>
          <w:ilvl w:val="3"/>
          <w:numId w:val="37"/>
        </w:numPr>
        <w:tabs>
          <w:tab w:val="clear" w:pos="2880"/>
        </w:tabs>
        <w:suppressAutoHyphens/>
        <w:spacing w:before="120"/>
        <w:ind w:left="540"/>
        <w:jc w:val="left"/>
      </w:pPr>
      <w:r w:rsidRPr="00786F1D">
        <w:t>Giới thiệu các kỹ thuật mạng cơ bản, đăc biệt là về các kỹ thuật mạng cục bộ cơ bản (Ethernet, wireless LAN, Bluetooth).</w:t>
      </w:r>
    </w:p>
    <w:p w:rsidR="007077D1" w:rsidRPr="00786F1D" w:rsidRDefault="007077D1" w:rsidP="00902FA9">
      <w:pPr>
        <w:numPr>
          <w:ilvl w:val="3"/>
          <w:numId w:val="37"/>
        </w:numPr>
        <w:tabs>
          <w:tab w:val="clear" w:pos="2880"/>
        </w:tabs>
        <w:suppressAutoHyphens/>
        <w:spacing w:before="120"/>
        <w:ind w:left="540"/>
        <w:jc w:val="left"/>
      </w:pPr>
      <w:r w:rsidRPr="00786F1D">
        <w:t>Thông tin về tầng mạng với việc định tuyến và liên mạng, địa chỉ và định tuyến trên mạng Internet</w:t>
      </w:r>
    </w:p>
    <w:p w:rsidR="007077D1" w:rsidRPr="00786F1D" w:rsidRDefault="007077D1" w:rsidP="00902FA9">
      <w:pPr>
        <w:numPr>
          <w:ilvl w:val="3"/>
          <w:numId w:val="37"/>
        </w:numPr>
        <w:tabs>
          <w:tab w:val="clear" w:pos="2880"/>
        </w:tabs>
        <w:suppressAutoHyphens/>
        <w:spacing w:before="120"/>
        <w:ind w:left="540"/>
        <w:jc w:val="left"/>
      </w:pPr>
      <w:r w:rsidRPr="00786F1D">
        <w:t>Thông tin về tầng vận chuyển với UDP, TCP và các giao diện lập trình mạng</w:t>
      </w:r>
    </w:p>
    <w:p w:rsidR="007077D1" w:rsidRPr="00786F1D" w:rsidRDefault="007077D1" w:rsidP="00902FA9">
      <w:pPr>
        <w:numPr>
          <w:ilvl w:val="3"/>
          <w:numId w:val="37"/>
        </w:numPr>
        <w:tabs>
          <w:tab w:val="clear" w:pos="2880"/>
        </w:tabs>
        <w:suppressAutoHyphens/>
        <w:spacing w:before="120"/>
        <w:ind w:left="540"/>
        <w:jc w:val="left"/>
      </w:pPr>
      <w:r w:rsidRPr="00786F1D">
        <w:t>Thông tin về tầng ứng dụng với các ứng dụng mạng Internet.</w:t>
      </w:r>
    </w:p>
    <w:p w:rsidR="007077D1" w:rsidRPr="00786F1D" w:rsidRDefault="007077D1" w:rsidP="00902FA9">
      <w:pPr>
        <w:numPr>
          <w:ilvl w:val="3"/>
          <w:numId w:val="37"/>
        </w:numPr>
        <w:tabs>
          <w:tab w:val="clear" w:pos="2880"/>
        </w:tabs>
        <w:suppressAutoHyphens/>
        <w:spacing w:before="120"/>
        <w:ind w:left="540"/>
        <w:jc w:val="left"/>
      </w:pPr>
      <w:r w:rsidRPr="00786F1D">
        <w:t>Các ví dụ sẽ được phát thảo chủ yếu trên bộ giao thức TCP/IP.</w:t>
      </w:r>
    </w:p>
    <w:p w:rsidR="007077D1" w:rsidRPr="00786F1D" w:rsidRDefault="007077D1" w:rsidP="00FE0673">
      <w:pPr>
        <w:ind w:firstLine="284"/>
      </w:pPr>
    </w:p>
    <w:p w:rsidR="007077D1" w:rsidRPr="00786F1D" w:rsidRDefault="007077D1" w:rsidP="00544C01">
      <w:pPr>
        <w:tabs>
          <w:tab w:val="left" w:pos="2160"/>
          <w:tab w:val="left" w:pos="2520"/>
        </w:tabs>
        <w:spacing w:line="276" w:lineRule="auto"/>
        <w:jc w:val="center"/>
        <w:rPr>
          <w:b/>
          <w:bCs/>
        </w:rPr>
      </w:pPr>
      <w:r w:rsidRPr="00786F1D">
        <w:rPr>
          <w:b/>
          <w:bCs/>
        </w:rPr>
        <w:t>Course outline:</w:t>
      </w:r>
    </w:p>
    <w:p w:rsidR="007077D1" w:rsidRPr="00786F1D" w:rsidRDefault="007077D1" w:rsidP="003C2127">
      <w:pPr>
        <w:tabs>
          <w:tab w:val="left" w:pos="360"/>
        </w:tabs>
        <w:suppressAutoHyphens/>
        <w:spacing w:before="120"/>
      </w:pPr>
      <w:r w:rsidRPr="00786F1D">
        <w:t xml:space="preserve">This course provides fundamental concepts in the design and implementation of computer communication networks, their protocols, standards and applications. In addition, the course will give an introduction to network programming. </w:t>
      </w:r>
    </w:p>
    <w:p w:rsidR="007077D1" w:rsidRPr="00786F1D" w:rsidRDefault="007077D1" w:rsidP="003C2127">
      <w:pPr>
        <w:tabs>
          <w:tab w:val="left" w:pos="360"/>
        </w:tabs>
        <w:suppressAutoHyphens/>
        <w:spacing w:before="120"/>
      </w:pPr>
      <w:r w:rsidRPr="00786F1D">
        <w:t>The topics to be covered include:</w:t>
      </w:r>
    </w:p>
    <w:p w:rsidR="007077D1" w:rsidRPr="00786F1D" w:rsidRDefault="007077D1" w:rsidP="003C2127">
      <w:pPr>
        <w:numPr>
          <w:ilvl w:val="3"/>
          <w:numId w:val="37"/>
        </w:numPr>
        <w:tabs>
          <w:tab w:val="clear" w:pos="2880"/>
        </w:tabs>
        <w:suppressAutoHyphens/>
        <w:spacing w:before="120"/>
        <w:ind w:left="540"/>
        <w:jc w:val="left"/>
      </w:pPr>
      <w:r w:rsidRPr="00786F1D">
        <w:t>Principles of layered network architecture, introduction to the OSI and the TCP/IP reference models.</w:t>
      </w:r>
    </w:p>
    <w:p w:rsidR="007077D1" w:rsidRPr="00786F1D" w:rsidRDefault="007077D1" w:rsidP="003C2127">
      <w:pPr>
        <w:numPr>
          <w:ilvl w:val="3"/>
          <w:numId w:val="37"/>
        </w:numPr>
        <w:tabs>
          <w:tab w:val="clear" w:pos="2880"/>
        </w:tabs>
        <w:suppressAutoHyphens/>
        <w:spacing w:before="120"/>
        <w:ind w:left="540"/>
        <w:jc w:val="left"/>
      </w:pPr>
      <w:r w:rsidRPr="00786F1D">
        <w:t>Data link layer and the medium access sublayer: overview on various today’s network technologies, especially LAN technologies (Ethernet, wireless networks and Bluetooth).</w:t>
      </w:r>
    </w:p>
    <w:p w:rsidR="007077D1" w:rsidRPr="00786F1D" w:rsidRDefault="007077D1" w:rsidP="003C2127">
      <w:pPr>
        <w:numPr>
          <w:ilvl w:val="3"/>
          <w:numId w:val="37"/>
        </w:numPr>
        <w:tabs>
          <w:tab w:val="clear" w:pos="2880"/>
        </w:tabs>
        <w:suppressAutoHyphens/>
        <w:spacing w:before="120"/>
        <w:ind w:left="540"/>
        <w:jc w:val="left"/>
      </w:pPr>
      <w:r w:rsidRPr="00786F1D">
        <w:t>Network layer: study issues related to routing and internetworking, Internet addressing and routing.</w:t>
      </w:r>
    </w:p>
    <w:p w:rsidR="007077D1" w:rsidRPr="00786F1D" w:rsidRDefault="007077D1" w:rsidP="003C2127">
      <w:pPr>
        <w:numPr>
          <w:ilvl w:val="3"/>
          <w:numId w:val="37"/>
        </w:numPr>
        <w:tabs>
          <w:tab w:val="clear" w:pos="2880"/>
        </w:tabs>
        <w:suppressAutoHyphens/>
        <w:spacing w:before="120"/>
        <w:ind w:left="540"/>
        <w:jc w:val="left"/>
      </w:pPr>
      <w:r w:rsidRPr="00786F1D">
        <w:t>Transport layer: learn about the transport layer protocol functioning, both Internet transport protocols (UDP and TCP) will be covered. Another concern in transport layer is network-programming interface will be discussed.</w:t>
      </w:r>
    </w:p>
    <w:p w:rsidR="007077D1" w:rsidRPr="00786F1D" w:rsidRDefault="007077D1" w:rsidP="003C2127">
      <w:pPr>
        <w:numPr>
          <w:ilvl w:val="3"/>
          <w:numId w:val="37"/>
        </w:numPr>
        <w:tabs>
          <w:tab w:val="clear" w:pos="2880"/>
        </w:tabs>
        <w:suppressAutoHyphens/>
        <w:spacing w:before="120"/>
        <w:ind w:left="540"/>
        <w:jc w:val="left"/>
      </w:pPr>
      <w:r w:rsidRPr="00786F1D">
        <w:t>Application layer: study application layer protocols and applications such as DNS, E-mail, and WWW.</w:t>
      </w:r>
    </w:p>
    <w:p w:rsidR="007077D1" w:rsidRPr="00786F1D" w:rsidRDefault="007077D1" w:rsidP="003C2127">
      <w:pPr>
        <w:numPr>
          <w:ilvl w:val="3"/>
          <w:numId w:val="37"/>
        </w:numPr>
        <w:tabs>
          <w:tab w:val="clear" w:pos="2880"/>
        </w:tabs>
        <w:suppressAutoHyphens/>
        <w:spacing w:before="120"/>
        <w:ind w:left="540"/>
        <w:jc w:val="left"/>
      </w:pPr>
      <w:r w:rsidRPr="00786F1D">
        <w:t>Examples in this course will be drawn primarily from the TCP/IP protocol suite. </w:t>
      </w:r>
    </w:p>
    <w:p w:rsidR="007077D1" w:rsidRPr="00786F1D" w:rsidRDefault="007077D1" w:rsidP="00840FC4">
      <w:pPr>
        <w:rPr>
          <w:lang w:val="vi-VN"/>
        </w:rPr>
      </w:pPr>
    </w:p>
    <w:p w:rsidR="007077D1" w:rsidRPr="00786F1D" w:rsidRDefault="007077D1" w:rsidP="00544C01">
      <w:r w:rsidRPr="00786F1D">
        <w:tab/>
      </w:r>
    </w:p>
    <w:p w:rsidR="007077D1" w:rsidRPr="00786F1D" w:rsidRDefault="007077D1" w:rsidP="00FA4FC0">
      <w:pPr>
        <w:pStyle w:val="MHH2"/>
        <w:rPr>
          <w:color w:val="auto"/>
        </w:rPr>
      </w:pPr>
      <w:r w:rsidRPr="00786F1D">
        <w:rPr>
          <w:color w:val="auto"/>
        </w:rPr>
        <w:t>Tài liệu học tập</w:t>
      </w:r>
    </w:p>
    <w:p w:rsidR="007077D1" w:rsidRPr="00786F1D" w:rsidRDefault="007077D1" w:rsidP="00DA3200"/>
    <w:p w:rsidR="007077D1" w:rsidRPr="00786F1D" w:rsidRDefault="007077D1" w:rsidP="00544C01">
      <w:pPr>
        <w:pStyle w:val="BodyText"/>
        <w:spacing w:line="276" w:lineRule="auto"/>
        <w:ind w:left="567" w:hanging="567"/>
      </w:pPr>
      <w:r w:rsidRPr="00786F1D">
        <w:t>Sách giáo khoa chính:</w:t>
      </w:r>
    </w:p>
    <w:p w:rsidR="007077D1" w:rsidRPr="00786F1D" w:rsidRDefault="007077D1" w:rsidP="003C2127">
      <w:pPr>
        <w:pStyle w:val="MHH2"/>
        <w:numPr>
          <w:ilvl w:val="0"/>
          <w:numId w:val="0"/>
        </w:numPr>
        <w:ind w:left="284" w:hanging="284"/>
        <w:rPr>
          <w:b w:val="0"/>
          <w:color w:val="auto"/>
          <w:sz w:val="24"/>
          <w:szCs w:val="24"/>
          <w:u w:val="none"/>
        </w:rPr>
      </w:pPr>
      <w:r w:rsidRPr="00786F1D">
        <w:rPr>
          <w:b w:val="0"/>
          <w:color w:val="auto"/>
          <w:sz w:val="24"/>
          <w:szCs w:val="24"/>
          <w:u w:val="none"/>
        </w:rPr>
        <w:t>[1]</w:t>
      </w:r>
      <w:r w:rsidRPr="00786F1D">
        <w:rPr>
          <w:b w:val="0"/>
          <w:color w:val="auto"/>
          <w:sz w:val="24"/>
          <w:szCs w:val="24"/>
          <w:u w:val="none"/>
        </w:rPr>
        <w:tab/>
        <w:t>“Computer Networking: A Top-down Approach”, Kurose &amp; Ross, 5</w:t>
      </w:r>
      <w:r w:rsidRPr="00786F1D">
        <w:rPr>
          <w:b w:val="0"/>
          <w:color w:val="auto"/>
          <w:sz w:val="24"/>
          <w:szCs w:val="24"/>
          <w:u w:val="none"/>
          <w:vertAlign w:val="superscript"/>
        </w:rPr>
        <w:t>th</w:t>
      </w:r>
      <w:r w:rsidRPr="00786F1D">
        <w:rPr>
          <w:b w:val="0"/>
          <w:color w:val="auto"/>
          <w:sz w:val="24"/>
          <w:szCs w:val="24"/>
          <w:u w:val="none"/>
        </w:rPr>
        <w:t xml:space="preserve"> edition, Addision-Wesley, 2010.</w:t>
      </w:r>
    </w:p>
    <w:p w:rsidR="007077D1" w:rsidRPr="00786F1D" w:rsidRDefault="007077D1" w:rsidP="003C2127">
      <w:r w:rsidRPr="00786F1D">
        <w:t xml:space="preserve">Giáo trình phụ, tham khảo: </w:t>
      </w:r>
    </w:p>
    <w:p w:rsidR="007077D1" w:rsidRPr="00786F1D" w:rsidRDefault="007077D1" w:rsidP="003C2127">
      <w:pPr>
        <w:pStyle w:val="MHH2"/>
        <w:numPr>
          <w:ilvl w:val="0"/>
          <w:numId w:val="0"/>
        </w:numPr>
        <w:ind w:left="284" w:hanging="284"/>
        <w:rPr>
          <w:b w:val="0"/>
          <w:color w:val="auto"/>
          <w:sz w:val="24"/>
          <w:szCs w:val="24"/>
          <w:u w:val="none"/>
        </w:rPr>
      </w:pPr>
      <w:r w:rsidRPr="00786F1D">
        <w:rPr>
          <w:b w:val="0"/>
          <w:color w:val="auto"/>
          <w:sz w:val="24"/>
          <w:szCs w:val="24"/>
          <w:u w:val="none"/>
        </w:rPr>
        <w:t>[2]</w:t>
      </w:r>
      <w:r w:rsidRPr="00786F1D">
        <w:rPr>
          <w:b w:val="0"/>
          <w:color w:val="auto"/>
          <w:sz w:val="24"/>
          <w:szCs w:val="24"/>
          <w:u w:val="none"/>
        </w:rPr>
        <w:tab/>
        <w:t>“</w:t>
      </w:r>
      <w:r w:rsidRPr="00786F1D">
        <w:rPr>
          <w:b w:val="0"/>
          <w:i/>
          <w:color w:val="auto"/>
          <w:sz w:val="24"/>
          <w:szCs w:val="24"/>
          <w:u w:val="none"/>
        </w:rPr>
        <w:t>Computer Networks</w:t>
      </w:r>
      <w:r w:rsidRPr="00786F1D">
        <w:rPr>
          <w:b w:val="0"/>
          <w:color w:val="auto"/>
          <w:sz w:val="24"/>
          <w:szCs w:val="24"/>
          <w:u w:val="none"/>
        </w:rPr>
        <w:t>”, Andrew S. Tanenbaum, 4</w:t>
      </w:r>
      <w:r w:rsidRPr="00786F1D">
        <w:rPr>
          <w:b w:val="0"/>
          <w:color w:val="auto"/>
          <w:sz w:val="24"/>
          <w:szCs w:val="24"/>
          <w:u w:val="none"/>
          <w:vertAlign w:val="superscript"/>
        </w:rPr>
        <w:t>th</w:t>
      </w:r>
      <w:r w:rsidRPr="00786F1D">
        <w:rPr>
          <w:b w:val="0"/>
          <w:color w:val="auto"/>
          <w:sz w:val="24"/>
          <w:szCs w:val="24"/>
          <w:u w:val="none"/>
        </w:rPr>
        <w:t xml:space="preserve">  Edition, Prentice Hall, 2003.</w:t>
      </w:r>
    </w:p>
    <w:p w:rsidR="007077D1" w:rsidRPr="00786F1D" w:rsidRDefault="007077D1" w:rsidP="00840FC4">
      <w:pPr>
        <w:pStyle w:val="MHH2"/>
        <w:spacing w:before="240"/>
        <w:rPr>
          <w:color w:val="auto"/>
        </w:rPr>
      </w:pPr>
      <w:r w:rsidRPr="00786F1D">
        <w:rPr>
          <w:color w:val="auto"/>
        </w:rPr>
        <w:t>Hiểu biết, kỹ năng, thái độ cần đạt được sau khi học môn học</w:t>
      </w:r>
    </w:p>
    <w:p w:rsidR="007077D1" w:rsidRPr="00786F1D" w:rsidRDefault="007077D1" w:rsidP="00DA320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4"/>
        <w:gridCol w:w="7461"/>
        <w:gridCol w:w="1300"/>
      </w:tblGrid>
      <w:tr w:rsidR="007077D1" w:rsidRPr="00786F1D" w:rsidTr="00786F1D">
        <w:trPr>
          <w:tblHeader/>
          <w:jc w:val="center"/>
        </w:trPr>
        <w:tc>
          <w:tcPr>
            <w:tcW w:w="1094" w:type="dxa"/>
          </w:tcPr>
          <w:p w:rsidR="007077D1" w:rsidRPr="00786F1D" w:rsidRDefault="007077D1" w:rsidP="00241537">
            <w:pPr>
              <w:spacing w:line="276" w:lineRule="auto"/>
              <w:jc w:val="center"/>
              <w:rPr>
                <w:b/>
              </w:rPr>
            </w:pPr>
            <w:r w:rsidRPr="00786F1D">
              <w:rPr>
                <w:b/>
              </w:rPr>
              <w:t>STT</w:t>
            </w:r>
          </w:p>
        </w:tc>
        <w:tc>
          <w:tcPr>
            <w:tcW w:w="7461" w:type="dxa"/>
          </w:tcPr>
          <w:p w:rsidR="007077D1" w:rsidRPr="00786F1D" w:rsidRDefault="007077D1" w:rsidP="00291CE2">
            <w:pPr>
              <w:spacing w:line="276" w:lineRule="auto"/>
              <w:jc w:val="center"/>
              <w:rPr>
                <w:b/>
              </w:rPr>
            </w:pPr>
            <w:r w:rsidRPr="00786F1D">
              <w:rPr>
                <w:b/>
              </w:rPr>
              <w:t>Chuẩn đầu ra môn học</w:t>
            </w:r>
          </w:p>
        </w:tc>
        <w:tc>
          <w:tcPr>
            <w:tcW w:w="1300" w:type="dxa"/>
          </w:tcPr>
          <w:p w:rsidR="007077D1" w:rsidRPr="00786F1D" w:rsidRDefault="007077D1" w:rsidP="00241537">
            <w:pPr>
              <w:spacing w:line="276" w:lineRule="auto"/>
              <w:jc w:val="center"/>
              <w:rPr>
                <w:b/>
              </w:rPr>
            </w:pPr>
            <w:r w:rsidRPr="00786F1D">
              <w:rPr>
                <w:b/>
              </w:rPr>
              <w:t>CDIO</w:t>
            </w:r>
          </w:p>
        </w:tc>
      </w:tr>
      <w:tr w:rsidR="007077D1" w:rsidRPr="00786F1D" w:rsidTr="00B71A76">
        <w:trPr>
          <w:trHeight w:val="251"/>
          <w:jc w:val="center"/>
        </w:trPr>
        <w:tc>
          <w:tcPr>
            <w:tcW w:w="1094" w:type="dxa"/>
            <w:vMerge w:val="restart"/>
          </w:tcPr>
          <w:p w:rsidR="007077D1" w:rsidRPr="00786F1D" w:rsidRDefault="007077D1" w:rsidP="00241537">
            <w:pPr>
              <w:spacing w:line="276" w:lineRule="auto"/>
              <w:jc w:val="center"/>
            </w:pPr>
            <w:r w:rsidRPr="00786F1D">
              <w:t>L.O.1</w:t>
            </w:r>
          </w:p>
        </w:tc>
        <w:tc>
          <w:tcPr>
            <w:tcW w:w="7461" w:type="dxa"/>
          </w:tcPr>
          <w:p w:rsidR="007077D1" w:rsidRPr="00786F1D" w:rsidRDefault="007077D1" w:rsidP="00291CE2">
            <w:pPr>
              <w:widowControl/>
              <w:tabs>
                <w:tab w:val="left" w:pos="-288"/>
                <w:tab w:val="left" w:pos="288"/>
                <w:tab w:val="left" w:pos="64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uppressAutoHyphens/>
              <w:spacing w:after="120"/>
              <w:jc w:val="left"/>
              <w:rPr>
                <w:lang w:val="vi-VN"/>
              </w:rPr>
            </w:pPr>
            <w:r w:rsidRPr="00786F1D">
              <w:rPr>
                <w:lang w:val="vi-VN"/>
              </w:rPr>
              <w:t>Có khả năng mô tả và giải thích các khái niệm cơ bản trong lĩnh vực mạng máy tính</w:t>
            </w:r>
          </w:p>
        </w:tc>
        <w:tc>
          <w:tcPr>
            <w:tcW w:w="1300" w:type="dxa"/>
          </w:tcPr>
          <w:p w:rsidR="007077D1" w:rsidRPr="00786F1D" w:rsidRDefault="007077D1" w:rsidP="00241537">
            <w:pPr>
              <w:spacing w:line="276" w:lineRule="auto"/>
              <w:jc w:val="center"/>
            </w:pPr>
            <w:r w:rsidRPr="00786F1D">
              <w:t>1.1</w:t>
            </w:r>
          </w:p>
        </w:tc>
      </w:tr>
      <w:tr w:rsidR="007077D1" w:rsidRPr="00786F1D" w:rsidTr="00B71A76">
        <w:trPr>
          <w:trHeight w:val="251"/>
          <w:jc w:val="center"/>
        </w:trPr>
        <w:tc>
          <w:tcPr>
            <w:tcW w:w="1094" w:type="dxa"/>
            <w:vMerge/>
          </w:tcPr>
          <w:p w:rsidR="007077D1" w:rsidRPr="00786F1D" w:rsidRDefault="007077D1" w:rsidP="00241537">
            <w:pPr>
              <w:spacing w:line="276" w:lineRule="auto"/>
              <w:jc w:val="center"/>
            </w:pPr>
          </w:p>
        </w:tc>
        <w:tc>
          <w:tcPr>
            <w:tcW w:w="7461" w:type="dxa"/>
          </w:tcPr>
          <w:p w:rsidR="007077D1" w:rsidRPr="00786F1D" w:rsidRDefault="007077D1" w:rsidP="00291CE2">
            <w:pPr>
              <w:spacing w:line="276" w:lineRule="auto"/>
              <w:jc w:val="left"/>
              <w:rPr>
                <w:lang w:val="vi-VN"/>
              </w:rPr>
            </w:pPr>
            <w:r w:rsidRPr="00786F1D">
              <w:t xml:space="preserve">L.O.1.1 – </w:t>
            </w:r>
            <w:r w:rsidRPr="00786F1D">
              <w:rPr>
                <w:lang w:val="vi-VN"/>
              </w:rPr>
              <w:t>Giải thích được các tầng trong môn hình OSI, mô hình TCP/IP, và các tầng được sử dụng trong thực tế của mạng Internet</w:t>
            </w:r>
          </w:p>
          <w:p w:rsidR="007077D1" w:rsidRPr="00786F1D" w:rsidRDefault="007077D1" w:rsidP="00291CE2">
            <w:pPr>
              <w:spacing w:line="276" w:lineRule="auto"/>
              <w:jc w:val="left"/>
              <w:rPr>
                <w:lang w:val="vi-VN"/>
              </w:rPr>
            </w:pPr>
            <w:r w:rsidRPr="00786F1D">
              <w:rPr>
                <w:lang w:val="vi-VN"/>
              </w:rPr>
              <w:t>L.O.1.2 – Mô tả được các thành phần cơ bản của mạng Internet</w:t>
            </w:r>
          </w:p>
        </w:tc>
        <w:tc>
          <w:tcPr>
            <w:tcW w:w="1300" w:type="dxa"/>
          </w:tcPr>
          <w:p w:rsidR="007077D1" w:rsidRPr="00786F1D" w:rsidRDefault="007077D1" w:rsidP="00241537">
            <w:pPr>
              <w:spacing w:line="276" w:lineRule="auto"/>
              <w:jc w:val="center"/>
            </w:pPr>
            <w:r w:rsidRPr="00786F1D">
              <w:t>1.1.4</w:t>
            </w:r>
          </w:p>
          <w:p w:rsidR="007077D1" w:rsidRPr="00786F1D" w:rsidRDefault="007077D1" w:rsidP="00241537">
            <w:pPr>
              <w:spacing w:line="276" w:lineRule="auto"/>
              <w:jc w:val="center"/>
            </w:pPr>
          </w:p>
          <w:p w:rsidR="007077D1" w:rsidRPr="00786F1D" w:rsidRDefault="007077D1" w:rsidP="00241537">
            <w:pPr>
              <w:spacing w:line="276" w:lineRule="auto"/>
              <w:jc w:val="center"/>
            </w:pPr>
            <w:r w:rsidRPr="00786F1D">
              <w:t>1.1.4</w:t>
            </w:r>
          </w:p>
        </w:tc>
      </w:tr>
      <w:tr w:rsidR="007077D1" w:rsidRPr="00786F1D" w:rsidTr="00B71A76">
        <w:trPr>
          <w:trHeight w:val="251"/>
          <w:jc w:val="center"/>
        </w:trPr>
        <w:tc>
          <w:tcPr>
            <w:tcW w:w="1094" w:type="dxa"/>
            <w:vMerge w:val="restart"/>
          </w:tcPr>
          <w:p w:rsidR="007077D1" w:rsidRPr="00786F1D" w:rsidRDefault="007077D1" w:rsidP="00241537">
            <w:pPr>
              <w:widowControl/>
              <w:autoSpaceDE w:val="0"/>
              <w:autoSpaceDN w:val="0"/>
              <w:adjustRightInd w:val="0"/>
              <w:spacing w:line="276" w:lineRule="auto"/>
              <w:jc w:val="center"/>
              <w:rPr>
                <w:rFonts w:eastAsia="SymbolMT"/>
                <w:noProof w:val="0"/>
              </w:rPr>
            </w:pPr>
            <w:r w:rsidRPr="00786F1D">
              <w:rPr>
                <w:rFonts w:eastAsia="SymbolMT"/>
                <w:noProof w:val="0"/>
              </w:rPr>
              <w:t>L.O.2</w:t>
            </w:r>
          </w:p>
        </w:tc>
        <w:tc>
          <w:tcPr>
            <w:tcW w:w="7461" w:type="dxa"/>
          </w:tcPr>
          <w:p w:rsidR="007077D1" w:rsidRPr="00786F1D" w:rsidRDefault="007077D1" w:rsidP="00291CE2">
            <w:pPr>
              <w:widowControl/>
              <w:autoSpaceDE w:val="0"/>
              <w:autoSpaceDN w:val="0"/>
              <w:adjustRightInd w:val="0"/>
              <w:spacing w:line="276" w:lineRule="auto"/>
              <w:jc w:val="left"/>
              <w:rPr>
                <w:lang w:val="vi-VN"/>
              </w:rPr>
            </w:pPr>
            <w:r w:rsidRPr="00786F1D">
              <w:rPr>
                <w:lang w:val="vi-VN"/>
              </w:rPr>
              <w:t>Giải thích được nguyên lý hoạt động của các ứng dụng phổ biến trên Internet</w:t>
            </w:r>
          </w:p>
        </w:tc>
        <w:tc>
          <w:tcPr>
            <w:tcW w:w="1300" w:type="dxa"/>
          </w:tcPr>
          <w:p w:rsidR="007077D1" w:rsidRPr="00786F1D" w:rsidRDefault="007077D1" w:rsidP="00241537">
            <w:pPr>
              <w:spacing w:line="276" w:lineRule="auto"/>
              <w:jc w:val="center"/>
            </w:pPr>
            <w:r w:rsidRPr="00786F1D">
              <w:t>1.1</w:t>
            </w:r>
          </w:p>
        </w:tc>
      </w:tr>
      <w:tr w:rsidR="007077D1" w:rsidRPr="00786F1D" w:rsidTr="00B71A76">
        <w:trPr>
          <w:trHeight w:val="251"/>
          <w:jc w:val="center"/>
        </w:trPr>
        <w:tc>
          <w:tcPr>
            <w:tcW w:w="1094" w:type="dxa"/>
            <w:vMerge/>
          </w:tcPr>
          <w:p w:rsidR="007077D1" w:rsidRPr="00786F1D" w:rsidRDefault="007077D1" w:rsidP="00241537">
            <w:pPr>
              <w:widowControl/>
              <w:autoSpaceDE w:val="0"/>
              <w:autoSpaceDN w:val="0"/>
              <w:adjustRightInd w:val="0"/>
              <w:spacing w:line="276" w:lineRule="auto"/>
              <w:jc w:val="center"/>
              <w:rPr>
                <w:rFonts w:eastAsia="SymbolMT"/>
                <w:noProof w:val="0"/>
              </w:rPr>
            </w:pPr>
          </w:p>
        </w:tc>
        <w:tc>
          <w:tcPr>
            <w:tcW w:w="7461" w:type="dxa"/>
          </w:tcPr>
          <w:p w:rsidR="007077D1" w:rsidRPr="00786F1D" w:rsidRDefault="007077D1" w:rsidP="00291CE2">
            <w:pPr>
              <w:spacing w:line="276" w:lineRule="auto"/>
              <w:jc w:val="left"/>
            </w:pPr>
            <w:r w:rsidRPr="00786F1D">
              <w:t>L.O.2.1 – Giải thích được nguyên lý hoạt động chung của các ứng dụng mạng</w:t>
            </w:r>
          </w:p>
          <w:p w:rsidR="007077D1" w:rsidRPr="00786F1D" w:rsidRDefault="007077D1" w:rsidP="00291CE2">
            <w:pPr>
              <w:spacing w:line="276" w:lineRule="auto"/>
              <w:jc w:val="left"/>
              <w:rPr>
                <w:lang w:val="vi-VN"/>
              </w:rPr>
            </w:pPr>
            <w:r w:rsidRPr="00786F1D">
              <w:t>L.O.2.2 – Giải thích dược nguyên lý hoạt động của các ứng dụng phổ biến như Web, HTTP, Email, DNS, các ứng dụng P2P</w:t>
            </w:r>
          </w:p>
        </w:tc>
        <w:tc>
          <w:tcPr>
            <w:tcW w:w="1300" w:type="dxa"/>
          </w:tcPr>
          <w:p w:rsidR="007077D1" w:rsidRPr="00786F1D" w:rsidRDefault="007077D1" w:rsidP="00241537">
            <w:pPr>
              <w:spacing w:line="276" w:lineRule="auto"/>
              <w:jc w:val="center"/>
            </w:pPr>
            <w:r w:rsidRPr="00786F1D">
              <w:t>1.1.4</w:t>
            </w:r>
          </w:p>
          <w:p w:rsidR="007077D1" w:rsidRPr="00786F1D" w:rsidRDefault="007077D1" w:rsidP="00241537">
            <w:pPr>
              <w:spacing w:line="276" w:lineRule="auto"/>
              <w:jc w:val="center"/>
            </w:pPr>
          </w:p>
          <w:p w:rsidR="007077D1" w:rsidRPr="00786F1D" w:rsidRDefault="007077D1" w:rsidP="00241537">
            <w:pPr>
              <w:spacing w:line="276" w:lineRule="auto"/>
              <w:jc w:val="center"/>
            </w:pPr>
            <w:r w:rsidRPr="00786F1D">
              <w:t>1.1.4</w:t>
            </w:r>
          </w:p>
        </w:tc>
      </w:tr>
      <w:tr w:rsidR="007077D1" w:rsidRPr="00786F1D" w:rsidTr="00B71A76">
        <w:trPr>
          <w:trHeight w:val="251"/>
          <w:jc w:val="center"/>
        </w:trPr>
        <w:tc>
          <w:tcPr>
            <w:tcW w:w="1094" w:type="dxa"/>
            <w:vMerge w:val="restart"/>
          </w:tcPr>
          <w:p w:rsidR="007077D1" w:rsidRPr="00786F1D" w:rsidRDefault="007077D1" w:rsidP="003D0141">
            <w:pPr>
              <w:widowControl/>
              <w:autoSpaceDE w:val="0"/>
              <w:autoSpaceDN w:val="0"/>
              <w:adjustRightInd w:val="0"/>
              <w:spacing w:line="276" w:lineRule="auto"/>
              <w:jc w:val="center"/>
              <w:rPr>
                <w:rFonts w:eastAsia="SymbolMT"/>
                <w:noProof w:val="0"/>
              </w:rPr>
            </w:pPr>
            <w:r w:rsidRPr="00786F1D">
              <w:rPr>
                <w:rFonts w:eastAsia="SymbolMT"/>
                <w:noProof w:val="0"/>
              </w:rPr>
              <w:t>L.O.3</w:t>
            </w:r>
          </w:p>
        </w:tc>
        <w:tc>
          <w:tcPr>
            <w:tcW w:w="7461" w:type="dxa"/>
          </w:tcPr>
          <w:p w:rsidR="007077D1" w:rsidRPr="00786F1D" w:rsidRDefault="007077D1" w:rsidP="00291CE2">
            <w:pPr>
              <w:widowControl/>
              <w:autoSpaceDE w:val="0"/>
              <w:autoSpaceDN w:val="0"/>
              <w:adjustRightInd w:val="0"/>
              <w:spacing w:line="276" w:lineRule="auto"/>
              <w:jc w:val="left"/>
              <w:rPr>
                <w:lang w:val="vi-VN"/>
              </w:rPr>
            </w:pPr>
            <w:r w:rsidRPr="00786F1D">
              <w:rPr>
                <w:lang w:val="vi-VN"/>
              </w:rPr>
              <w:t>Giải thích được nguyên lý hoạt động của các bộ giao thức TCP và UDP, có khả năng sử dụng các giao thức này để phát triển các ứng dụng trên mạng máy tính, và phân tích, đánh giá được hiệu quả của từng giao thức trong các điều kiện thực tế.</w:t>
            </w:r>
          </w:p>
        </w:tc>
        <w:tc>
          <w:tcPr>
            <w:tcW w:w="1300" w:type="dxa"/>
          </w:tcPr>
          <w:p w:rsidR="007077D1" w:rsidRPr="00786F1D" w:rsidRDefault="007077D1" w:rsidP="00241537">
            <w:pPr>
              <w:spacing w:line="276" w:lineRule="auto"/>
              <w:jc w:val="center"/>
            </w:pPr>
            <w:r w:rsidRPr="00786F1D">
              <w:t>1.1, 1.2, 4.1</w:t>
            </w:r>
          </w:p>
        </w:tc>
      </w:tr>
      <w:tr w:rsidR="007077D1" w:rsidRPr="00786F1D" w:rsidTr="00B71A76">
        <w:trPr>
          <w:trHeight w:val="251"/>
          <w:jc w:val="center"/>
        </w:trPr>
        <w:tc>
          <w:tcPr>
            <w:tcW w:w="1094" w:type="dxa"/>
            <w:vMerge/>
          </w:tcPr>
          <w:p w:rsidR="007077D1" w:rsidRPr="00786F1D" w:rsidRDefault="007077D1" w:rsidP="00241537">
            <w:pPr>
              <w:widowControl/>
              <w:autoSpaceDE w:val="0"/>
              <w:autoSpaceDN w:val="0"/>
              <w:adjustRightInd w:val="0"/>
              <w:spacing w:line="276" w:lineRule="auto"/>
              <w:jc w:val="center"/>
              <w:rPr>
                <w:rFonts w:eastAsia="SymbolMT"/>
                <w:noProof w:val="0"/>
              </w:rPr>
            </w:pPr>
          </w:p>
        </w:tc>
        <w:tc>
          <w:tcPr>
            <w:tcW w:w="7461" w:type="dxa"/>
          </w:tcPr>
          <w:p w:rsidR="007077D1" w:rsidRPr="00786F1D" w:rsidRDefault="007077D1" w:rsidP="00291CE2">
            <w:pPr>
              <w:widowControl/>
              <w:autoSpaceDE w:val="0"/>
              <w:autoSpaceDN w:val="0"/>
              <w:adjustRightInd w:val="0"/>
              <w:spacing w:line="276" w:lineRule="auto"/>
              <w:jc w:val="left"/>
              <w:rPr>
                <w:lang w:val="vi-VN"/>
              </w:rPr>
            </w:pPr>
            <w:r w:rsidRPr="00786F1D">
              <w:rPr>
                <w:lang w:val="vi-VN"/>
              </w:rPr>
              <w:t>L.O.3.1 – Giải thích được nguyên lý hoạt động của bộ giao thức TCP và UDP, phân tích và đánh giá được ưu và nhược điểm của từng bộ giao thức</w:t>
            </w:r>
          </w:p>
          <w:p w:rsidR="007077D1" w:rsidRPr="00786F1D" w:rsidRDefault="007077D1" w:rsidP="00291CE2">
            <w:pPr>
              <w:widowControl/>
              <w:autoSpaceDE w:val="0"/>
              <w:autoSpaceDN w:val="0"/>
              <w:adjustRightInd w:val="0"/>
              <w:spacing w:line="276" w:lineRule="auto"/>
              <w:jc w:val="left"/>
              <w:rPr>
                <w:lang w:val="vi-VN"/>
              </w:rPr>
            </w:pPr>
            <w:r w:rsidRPr="00786F1D">
              <w:rPr>
                <w:lang w:val="vi-VN"/>
              </w:rPr>
              <w:t>L.O.3.2 – Thiết kế và triển khai được các ứng dụng mạng máy tính đơn giản sử dụng các bộ giao thức TCP hoặc UDP</w:t>
            </w:r>
          </w:p>
        </w:tc>
        <w:tc>
          <w:tcPr>
            <w:tcW w:w="1300" w:type="dxa"/>
          </w:tcPr>
          <w:p w:rsidR="007077D1" w:rsidRPr="00786F1D" w:rsidRDefault="007077D1" w:rsidP="00AE4DC8">
            <w:pPr>
              <w:spacing w:line="276" w:lineRule="auto"/>
              <w:jc w:val="center"/>
            </w:pPr>
            <w:r w:rsidRPr="00786F1D">
              <w:t>1.1.4</w:t>
            </w:r>
          </w:p>
          <w:p w:rsidR="007077D1" w:rsidRPr="00786F1D" w:rsidRDefault="007077D1" w:rsidP="00AE4DC8">
            <w:pPr>
              <w:spacing w:line="276" w:lineRule="auto"/>
              <w:jc w:val="center"/>
            </w:pPr>
          </w:p>
          <w:p w:rsidR="007077D1" w:rsidRPr="00786F1D" w:rsidRDefault="007077D1" w:rsidP="00AE4DC8">
            <w:pPr>
              <w:spacing w:line="276" w:lineRule="auto"/>
              <w:jc w:val="center"/>
            </w:pPr>
            <w:r w:rsidRPr="00786F1D">
              <w:t>4.1.3, 1.2.1</w:t>
            </w:r>
          </w:p>
        </w:tc>
      </w:tr>
      <w:tr w:rsidR="007077D1" w:rsidRPr="00786F1D" w:rsidTr="00B71A76">
        <w:trPr>
          <w:trHeight w:val="251"/>
          <w:jc w:val="center"/>
        </w:trPr>
        <w:tc>
          <w:tcPr>
            <w:tcW w:w="1094" w:type="dxa"/>
            <w:vMerge w:val="restart"/>
          </w:tcPr>
          <w:p w:rsidR="007077D1" w:rsidRPr="00786F1D" w:rsidRDefault="007077D1" w:rsidP="007819EA">
            <w:pPr>
              <w:widowControl/>
              <w:autoSpaceDE w:val="0"/>
              <w:autoSpaceDN w:val="0"/>
              <w:adjustRightInd w:val="0"/>
              <w:spacing w:line="276" w:lineRule="auto"/>
              <w:jc w:val="center"/>
              <w:rPr>
                <w:rFonts w:eastAsia="SymbolMT"/>
                <w:noProof w:val="0"/>
              </w:rPr>
            </w:pPr>
            <w:r w:rsidRPr="00786F1D">
              <w:rPr>
                <w:rFonts w:eastAsia="SymbolMT"/>
                <w:noProof w:val="0"/>
              </w:rPr>
              <w:t>L.O.4</w:t>
            </w:r>
          </w:p>
        </w:tc>
        <w:tc>
          <w:tcPr>
            <w:tcW w:w="7461" w:type="dxa"/>
          </w:tcPr>
          <w:p w:rsidR="007077D1" w:rsidRPr="00786F1D" w:rsidRDefault="007077D1" w:rsidP="00291CE2">
            <w:pPr>
              <w:widowControl/>
              <w:autoSpaceDE w:val="0"/>
              <w:autoSpaceDN w:val="0"/>
              <w:adjustRightInd w:val="0"/>
              <w:spacing w:line="276" w:lineRule="auto"/>
              <w:jc w:val="left"/>
              <w:rPr>
                <w:lang w:val="vi-VN"/>
              </w:rPr>
            </w:pPr>
            <w:r w:rsidRPr="00786F1D">
              <w:rPr>
                <w:lang w:val="vi-VN"/>
              </w:rPr>
              <w:t>Giải thích được nguyên lý hoạt động của các giao thức định tuyến phổ biến</w:t>
            </w:r>
          </w:p>
        </w:tc>
        <w:tc>
          <w:tcPr>
            <w:tcW w:w="1300" w:type="dxa"/>
          </w:tcPr>
          <w:p w:rsidR="007077D1" w:rsidRPr="00786F1D" w:rsidRDefault="007077D1" w:rsidP="00241537">
            <w:pPr>
              <w:spacing w:line="276" w:lineRule="auto"/>
              <w:jc w:val="center"/>
            </w:pPr>
            <w:r w:rsidRPr="00786F1D">
              <w:t>1.1</w:t>
            </w:r>
          </w:p>
        </w:tc>
      </w:tr>
      <w:tr w:rsidR="007077D1" w:rsidRPr="00786F1D" w:rsidTr="00B71A76">
        <w:trPr>
          <w:trHeight w:val="251"/>
          <w:jc w:val="center"/>
        </w:trPr>
        <w:tc>
          <w:tcPr>
            <w:tcW w:w="1094" w:type="dxa"/>
            <w:vMerge/>
          </w:tcPr>
          <w:p w:rsidR="007077D1" w:rsidRPr="00786F1D" w:rsidRDefault="007077D1" w:rsidP="00241537">
            <w:pPr>
              <w:widowControl/>
              <w:autoSpaceDE w:val="0"/>
              <w:autoSpaceDN w:val="0"/>
              <w:adjustRightInd w:val="0"/>
              <w:spacing w:line="276" w:lineRule="auto"/>
              <w:jc w:val="center"/>
              <w:rPr>
                <w:rFonts w:eastAsia="SymbolMT"/>
                <w:noProof w:val="0"/>
              </w:rPr>
            </w:pPr>
          </w:p>
        </w:tc>
        <w:tc>
          <w:tcPr>
            <w:tcW w:w="7461" w:type="dxa"/>
          </w:tcPr>
          <w:p w:rsidR="007077D1" w:rsidRPr="00786F1D" w:rsidRDefault="007077D1" w:rsidP="00291CE2">
            <w:pPr>
              <w:widowControl/>
              <w:autoSpaceDE w:val="0"/>
              <w:autoSpaceDN w:val="0"/>
              <w:adjustRightInd w:val="0"/>
              <w:spacing w:line="276" w:lineRule="auto"/>
              <w:jc w:val="left"/>
              <w:rPr>
                <w:lang w:val="vi-VN"/>
              </w:rPr>
            </w:pPr>
            <w:r w:rsidRPr="00786F1D">
              <w:rPr>
                <w:lang w:val="vi-VN"/>
              </w:rPr>
              <w:t>L.O.4.1 – Giải thích được nguyên lý hoạt động của các giao thức định tuyến như Distance Vector Routing, Link State Routing</w:t>
            </w:r>
          </w:p>
          <w:p w:rsidR="007077D1" w:rsidRPr="00786F1D" w:rsidRDefault="007077D1" w:rsidP="00291CE2">
            <w:pPr>
              <w:widowControl/>
              <w:autoSpaceDE w:val="0"/>
              <w:autoSpaceDN w:val="0"/>
              <w:adjustRightInd w:val="0"/>
              <w:spacing w:line="276" w:lineRule="auto"/>
              <w:jc w:val="left"/>
              <w:rPr>
                <w:lang w:val="vi-VN"/>
              </w:rPr>
            </w:pPr>
            <w:r w:rsidRPr="00786F1D">
              <w:rPr>
                <w:lang w:val="vi-VN"/>
              </w:rPr>
              <w:t>L.O.4.2 – Nhận biết và giải thích được các giao thức định tuyến được sử dụng trên môi trường Internet</w:t>
            </w:r>
          </w:p>
        </w:tc>
        <w:tc>
          <w:tcPr>
            <w:tcW w:w="1300" w:type="dxa"/>
          </w:tcPr>
          <w:p w:rsidR="007077D1" w:rsidRPr="00786F1D" w:rsidRDefault="007077D1" w:rsidP="00EA6E9B">
            <w:pPr>
              <w:spacing w:line="276" w:lineRule="auto"/>
              <w:jc w:val="center"/>
            </w:pPr>
            <w:r w:rsidRPr="00786F1D">
              <w:t>1.1.4</w:t>
            </w:r>
          </w:p>
          <w:p w:rsidR="007077D1" w:rsidRPr="00786F1D" w:rsidRDefault="007077D1" w:rsidP="00241537">
            <w:pPr>
              <w:spacing w:line="276" w:lineRule="auto"/>
              <w:jc w:val="center"/>
            </w:pPr>
          </w:p>
          <w:p w:rsidR="007077D1" w:rsidRPr="00786F1D" w:rsidRDefault="007077D1" w:rsidP="00EA6E9B">
            <w:pPr>
              <w:spacing w:line="276" w:lineRule="auto"/>
              <w:jc w:val="center"/>
            </w:pPr>
            <w:r w:rsidRPr="00786F1D">
              <w:t>1.1.4</w:t>
            </w:r>
          </w:p>
          <w:p w:rsidR="007077D1" w:rsidRPr="00786F1D" w:rsidRDefault="007077D1" w:rsidP="00241537">
            <w:pPr>
              <w:spacing w:line="276" w:lineRule="auto"/>
              <w:jc w:val="center"/>
            </w:pPr>
          </w:p>
        </w:tc>
      </w:tr>
      <w:tr w:rsidR="007077D1" w:rsidRPr="00786F1D" w:rsidTr="00B71A76">
        <w:trPr>
          <w:jc w:val="center"/>
        </w:trPr>
        <w:tc>
          <w:tcPr>
            <w:tcW w:w="1094" w:type="dxa"/>
            <w:vMerge w:val="restart"/>
          </w:tcPr>
          <w:p w:rsidR="007077D1" w:rsidRPr="00786F1D" w:rsidRDefault="007077D1" w:rsidP="007819EA">
            <w:pPr>
              <w:widowControl/>
              <w:autoSpaceDE w:val="0"/>
              <w:autoSpaceDN w:val="0"/>
              <w:adjustRightInd w:val="0"/>
              <w:spacing w:line="276" w:lineRule="auto"/>
              <w:jc w:val="center"/>
            </w:pPr>
            <w:r w:rsidRPr="00786F1D">
              <w:t>L.O.5</w:t>
            </w:r>
          </w:p>
        </w:tc>
        <w:tc>
          <w:tcPr>
            <w:tcW w:w="7461" w:type="dxa"/>
          </w:tcPr>
          <w:p w:rsidR="007077D1" w:rsidRPr="00786F1D" w:rsidRDefault="007077D1" w:rsidP="00291CE2">
            <w:pPr>
              <w:widowControl/>
              <w:autoSpaceDE w:val="0"/>
              <w:autoSpaceDN w:val="0"/>
              <w:adjustRightInd w:val="0"/>
              <w:spacing w:line="276" w:lineRule="auto"/>
              <w:jc w:val="left"/>
              <w:rPr>
                <w:lang w:val="vi-VN"/>
              </w:rPr>
            </w:pPr>
            <w:r w:rsidRPr="00786F1D">
              <w:rPr>
                <w:lang w:val="vi-VN"/>
              </w:rPr>
              <w:t>Giải thích được nguyên lý hoạt động của các giao thức thuộc tầng liên kết dữ liệu</w:t>
            </w:r>
          </w:p>
        </w:tc>
        <w:tc>
          <w:tcPr>
            <w:tcW w:w="1300" w:type="dxa"/>
          </w:tcPr>
          <w:p w:rsidR="007077D1" w:rsidRPr="00786F1D" w:rsidRDefault="007077D1" w:rsidP="00241537">
            <w:pPr>
              <w:spacing w:line="276" w:lineRule="auto"/>
              <w:jc w:val="center"/>
            </w:pPr>
            <w:r w:rsidRPr="00786F1D">
              <w:t>1.1</w:t>
            </w:r>
          </w:p>
        </w:tc>
      </w:tr>
      <w:tr w:rsidR="007077D1" w:rsidRPr="00786F1D" w:rsidTr="00B71A76">
        <w:trPr>
          <w:jc w:val="center"/>
        </w:trPr>
        <w:tc>
          <w:tcPr>
            <w:tcW w:w="1094" w:type="dxa"/>
            <w:vMerge/>
          </w:tcPr>
          <w:p w:rsidR="007077D1" w:rsidRPr="00786F1D" w:rsidRDefault="007077D1" w:rsidP="00241537">
            <w:pPr>
              <w:widowControl/>
              <w:autoSpaceDE w:val="0"/>
              <w:autoSpaceDN w:val="0"/>
              <w:adjustRightInd w:val="0"/>
              <w:spacing w:line="276" w:lineRule="auto"/>
              <w:jc w:val="center"/>
            </w:pPr>
          </w:p>
        </w:tc>
        <w:tc>
          <w:tcPr>
            <w:tcW w:w="7461" w:type="dxa"/>
          </w:tcPr>
          <w:p w:rsidR="007077D1" w:rsidRPr="00786F1D" w:rsidRDefault="007077D1" w:rsidP="00291CE2">
            <w:pPr>
              <w:widowControl/>
              <w:autoSpaceDE w:val="0"/>
              <w:autoSpaceDN w:val="0"/>
              <w:adjustRightInd w:val="0"/>
              <w:spacing w:line="276" w:lineRule="auto"/>
              <w:jc w:val="left"/>
              <w:rPr>
                <w:lang w:val="vi-VN"/>
              </w:rPr>
            </w:pPr>
            <w:r w:rsidRPr="00786F1D">
              <w:t xml:space="preserve">L.O.5.1 – </w:t>
            </w:r>
            <w:r w:rsidRPr="00786F1D">
              <w:rPr>
                <w:lang w:val="vi-VN"/>
              </w:rPr>
              <w:t>Giải thích được nguyên lý hoạt động của giao thức Ethernet và ARP</w:t>
            </w:r>
          </w:p>
          <w:p w:rsidR="007077D1" w:rsidRPr="00786F1D" w:rsidRDefault="007077D1" w:rsidP="00291CE2">
            <w:pPr>
              <w:widowControl/>
              <w:autoSpaceDE w:val="0"/>
              <w:autoSpaceDN w:val="0"/>
              <w:adjustRightInd w:val="0"/>
              <w:spacing w:line="276" w:lineRule="auto"/>
              <w:jc w:val="left"/>
              <w:rPr>
                <w:lang w:val="vi-VN"/>
              </w:rPr>
            </w:pPr>
            <w:r w:rsidRPr="00786F1D">
              <w:rPr>
                <w:lang w:val="vi-VN"/>
              </w:rPr>
              <w:t>L.O.5.2 – Giải thích được cơ chế hoạt động của mạng không dây 802.11 (Wifi)</w:t>
            </w:r>
          </w:p>
          <w:p w:rsidR="007077D1" w:rsidRPr="00786F1D" w:rsidRDefault="007077D1" w:rsidP="00291CE2">
            <w:pPr>
              <w:widowControl/>
              <w:autoSpaceDE w:val="0"/>
              <w:autoSpaceDN w:val="0"/>
              <w:adjustRightInd w:val="0"/>
              <w:spacing w:line="276" w:lineRule="auto"/>
              <w:jc w:val="left"/>
              <w:rPr>
                <w:lang w:val="vi-VN"/>
              </w:rPr>
            </w:pPr>
            <w:r w:rsidRPr="00786F1D">
              <w:rPr>
                <w:lang w:val="vi-VN"/>
              </w:rPr>
              <w:t>L.O.5.3 – Giải thích được cơ chế hoạt động của Switch và các giao thức liên quan</w:t>
            </w:r>
          </w:p>
        </w:tc>
        <w:tc>
          <w:tcPr>
            <w:tcW w:w="1300" w:type="dxa"/>
          </w:tcPr>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1.1.4</w:t>
            </w:r>
          </w:p>
          <w:p w:rsidR="007077D1" w:rsidRPr="00786F1D" w:rsidRDefault="007077D1" w:rsidP="00241537">
            <w:pPr>
              <w:spacing w:line="276" w:lineRule="auto"/>
              <w:jc w:val="center"/>
            </w:pPr>
          </w:p>
        </w:tc>
      </w:tr>
      <w:tr w:rsidR="007077D1" w:rsidRPr="00786F1D" w:rsidTr="00B71A76">
        <w:trPr>
          <w:jc w:val="center"/>
        </w:trPr>
        <w:tc>
          <w:tcPr>
            <w:tcW w:w="1094" w:type="dxa"/>
            <w:vMerge w:val="restart"/>
          </w:tcPr>
          <w:p w:rsidR="007077D1" w:rsidRPr="00786F1D" w:rsidRDefault="007077D1" w:rsidP="009451BC">
            <w:pPr>
              <w:widowControl/>
              <w:autoSpaceDE w:val="0"/>
              <w:autoSpaceDN w:val="0"/>
              <w:adjustRightInd w:val="0"/>
              <w:spacing w:line="276" w:lineRule="auto"/>
              <w:jc w:val="center"/>
            </w:pPr>
            <w:r w:rsidRPr="00786F1D">
              <w:t>L.O.6</w:t>
            </w:r>
          </w:p>
        </w:tc>
        <w:tc>
          <w:tcPr>
            <w:tcW w:w="7461" w:type="dxa"/>
          </w:tcPr>
          <w:p w:rsidR="007077D1" w:rsidRPr="00786F1D" w:rsidRDefault="007077D1" w:rsidP="00291CE2">
            <w:pPr>
              <w:widowControl/>
              <w:autoSpaceDE w:val="0"/>
              <w:autoSpaceDN w:val="0"/>
              <w:adjustRightInd w:val="0"/>
              <w:spacing w:line="276" w:lineRule="auto"/>
              <w:jc w:val="left"/>
              <w:rPr>
                <w:lang w:val="vi-VN"/>
              </w:rPr>
            </w:pPr>
            <w:r w:rsidRPr="00786F1D">
              <w:rPr>
                <w:lang w:val="vi-VN"/>
              </w:rPr>
              <w:t>Giải thích được các vấn đề liên quan đến an ninh mạng máy tính</w:t>
            </w:r>
          </w:p>
        </w:tc>
        <w:tc>
          <w:tcPr>
            <w:tcW w:w="1300" w:type="dxa"/>
          </w:tcPr>
          <w:p w:rsidR="007077D1" w:rsidRPr="00786F1D" w:rsidRDefault="007077D1" w:rsidP="00241537">
            <w:pPr>
              <w:spacing w:line="276" w:lineRule="auto"/>
              <w:jc w:val="center"/>
            </w:pPr>
            <w:r w:rsidRPr="00786F1D">
              <w:t>1.1</w:t>
            </w:r>
          </w:p>
        </w:tc>
      </w:tr>
      <w:tr w:rsidR="007077D1" w:rsidRPr="00786F1D" w:rsidTr="00B71A76">
        <w:trPr>
          <w:jc w:val="center"/>
        </w:trPr>
        <w:tc>
          <w:tcPr>
            <w:tcW w:w="1094" w:type="dxa"/>
            <w:vMerge/>
          </w:tcPr>
          <w:p w:rsidR="007077D1" w:rsidRPr="00786F1D" w:rsidRDefault="007077D1" w:rsidP="00241537">
            <w:pPr>
              <w:widowControl/>
              <w:autoSpaceDE w:val="0"/>
              <w:autoSpaceDN w:val="0"/>
              <w:adjustRightInd w:val="0"/>
              <w:spacing w:line="276" w:lineRule="auto"/>
              <w:jc w:val="center"/>
            </w:pPr>
          </w:p>
        </w:tc>
        <w:tc>
          <w:tcPr>
            <w:tcW w:w="7461" w:type="dxa"/>
          </w:tcPr>
          <w:p w:rsidR="007077D1" w:rsidRPr="00786F1D" w:rsidRDefault="007077D1" w:rsidP="00291CE2">
            <w:pPr>
              <w:widowControl/>
              <w:autoSpaceDE w:val="0"/>
              <w:autoSpaceDN w:val="0"/>
              <w:adjustRightInd w:val="0"/>
              <w:spacing w:line="276" w:lineRule="auto"/>
              <w:jc w:val="left"/>
            </w:pPr>
            <w:r w:rsidRPr="00786F1D">
              <w:t>L.O.6.1 – Giải thích được các hình thức tấn công trên mạng máy tính</w:t>
            </w:r>
          </w:p>
          <w:p w:rsidR="007077D1" w:rsidRPr="00786F1D" w:rsidRDefault="007077D1" w:rsidP="00291CE2">
            <w:pPr>
              <w:widowControl/>
              <w:autoSpaceDE w:val="0"/>
              <w:autoSpaceDN w:val="0"/>
              <w:adjustRightInd w:val="0"/>
              <w:spacing w:line="276" w:lineRule="auto"/>
              <w:jc w:val="left"/>
              <w:rPr>
                <w:lang w:val="vi-VN"/>
              </w:rPr>
            </w:pPr>
            <w:r w:rsidRPr="00786F1D">
              <w:t>L.O.6.2 – Giải thích được các cơ chế bảo mật dữ liệu khi truyền tải qua mạng máy tính</w:t>
            </w:r>
          </w:p>
        </w:tc>
        <w:tc>
          <w:tcPr>
            <w:tcW w:w="1300" w:type="dxa"/>
          </w:tcPr>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r w:rsidRPr="00786F1D">
              <w:t>1.1.4</w:t>
            </w:r>
          </w:p>
          <w:p w:rsidR="007077D1" w:rsidRPr="00786F1D" w:rsidRDefault="007077D1" w:rsidP="00241537">
            <w:pPr>
              <w:spacing w:line="276" w:lineRule="auto"/>
              <w:jc w:val="center"/>
            </w:pPr>
          </w:p>
        </w:tc>
      </w:tr>
      <w:tr w:rsidR="007077D1" w:rsidRPr="00786F1D" w:rsidTr="00B71A76">
        <w:trPr>
          <w:jc w:val="center"/>
        </w:trPr>
        <w:tc>
          <w:tcPr>
            <w:tcW w:w="1094" w:type="dxa"/>
            <w:vMerge w:val="restart"/>
          </w:tcPr>
          <w:p w:rsidR="007077D1" w:rsidRPr="00786F1D" w:rsidRDefault="007077D1" w:rsidP="005D1394">
            <w:pPr>
              <w:widowControl/>
              <w:autoSpaceDE w:val="0"/>
              <w:autoSpaceDN w:val="0"/>
              <w:adjustRightInd w:val="0"/>
              <w:spacing w:line="276" w:lineRule="auto"/>
              <w:jc w:val="center"/>
            </w:pPr>
            <w:r w:rsidRPr="00786F1D">
              <w:t>L.O.7</w:t>
            </w:r>
          </w:p>
        </w:tc>
        <w:tc>
          <w:tcPr>
            <w:tcW w:w="7461" w:type="dxa"/>
          </w:tcPr>
          <w:p w:rsidR="007077D1" w:rsidRPr="00786F1D" w:rsidRDefault="007077D1" w:rsidP="00291CE2">
            <w:pPr>
              <w:widowControl/>
              <w:autoSpaceDE w:val="0"/>
              <w:autoSpaceDN w:val="0"/>
              <w:adjustRightInd w:val="0"/>
              <w:spacing w:line="276" w:lineRule="auto"/>
              <w:jc w:val="left"/>
            </w:pPr>
            <w:r w:rsidRPr="00786F1D">
              <w:t>Có khả năng thiết kế và triển khai một mạng máy tính đơn giản</w:t>
            </w:r>
          </w:p>
        </w:tc>
        <w:tc>
          <w:tcPr>
            <w:tcW w:w="1300" w:type="dxa"/>
          </w:tcPr>
          <w:p w:rsidR="007077D1" w:rsidRPr="00786F1D" w:rsidRDefault="007077D1" w:rsidP="00241537">
            <w:pPr>
              <w:spacing w:line="276" w:lineRule="auto"/>
              <w:jc w:val="center"/>
            </w:pPr>
            <w:r w:rsidRPr="00786F1D">
              <w:t>1.2, 1.3, 4.1</w:t>
            </w:r>
          </w:p>
        </w:tc>
      </w:tr>
      <w:tr w:rsidR="007077D1" w:rsidRPr="00786F1D" w:rsidTr="00B71A76">
        <w:trPr>
          <w:jc w:val="center"/>
        </w:trPr>
        <w:tc>
          <w:tcPr>
            <w:tcW w:w="1094" w:type="dxa"/>
            <w:vMerge/>
          </w:tcPr>
          <w:p w:rsidR="007077D1" w:rsidRPr="00786F1D" w:rsidRDefault="007077D1" w:rsidP="00D4383D">
            <w:pPr>
              <w:widowControl/>
              <w:autoSpaceDE w:val="0"/>
              <w:autoSpaceDN w:val="0"/>
              <w:adjustRightInd w:val="0"/>
              <w:spacing w:line="276" w:lineRule="auto"/>
              <w:jc w:val="center"/>
            </w:pPr>
          </w:p>
        </w:tc>
        <w:tc>
          <w:tcPr>
            <w:tcW w:w="7461" w:type="dxa"/>
          </w:tcPr>
          <w:p w:rsidR="007077D1" w:rsidRPr="00786F1D" w:rsidRDefault="007077D1" w:rsidP="00291CE2">
            <w:pPr>
              <w:widowControl/>
              <w:autoSpaceDE w:val="0"/>
              <w:autoSpaceDN w:val="0"/>
              <w:adjustRightInd w:val="0"/>
              <w:spacing w:line="276" w:lineRule="auto"/>
              <w:jc w:val="left"/>
            </w:pPr>
            <w:r w:rsidRPr="00786F1D">
              <w:t>L.O.7.1 – Có khả năng xác định được các yêu cầu đối với một mạng máy tính cần được xây dựng</w:t>
            </w:r>
          </w:p>
          <w:p w:rsidR="007077D1" w:rsidRPr="00786F1D" w:rsidRDefault="007077D1" w:rsidP="00291CE2">
            <w:pPr>
              <w:widowControl/>
              <w:autoSpaceDE w:val="0"/>
              <w:autoSpaceDN w:val="0"/>
              <w:adjustRightInd w:val="0"/>
              <w:spacing w:line="276" w:lineRule="auto"/>
              <w:jc w:val="left"/>
            </w:pPr>
            <w:r w:rsidRPr="00786F1D">
              <w:t>L.O.7.2 – Thiết kế được một mạng máy tính để đáp ứng các yêu cầu cho trước</w:t>
            </w:r>
          </w:p>
          <w:p w:rsidR="007077D1" w:rsidRPr="00786F1D" w:rsidRDefault="007077D1" w:rsidP="00291CE2">
            <w:pPr>
              <w:widowControl/>
              <w:autoSpaceDE w:val="0"/>
              <w:autoSpaceDN w:val="0"/>
              <w:adjustRightInd w:val="0"/>
              <w:spacing w:line="276" w:lineRule="auto"/>
              <w:jc w:val="left"/>
            </w:pPr>
            <w:r w:rsidRPr="00786F1D">
              <w:t>L.O.7.3 – Triển khai được một mạng máy tính đơn giản sử dụng các thiết bị thực tế hoặc trên môi trường mô phỏng</w:t>
            </w:r>
          </w:p>
        </w:tc>
        <w:tc>
          <w:tcPr>
            <w:tcW w:w="1300" w:type="dxa"/>
          </w:tcPr>
          <w:p w:rsidR="007077D1" w:rsidRPr="00786F1D" w:rsidRDefault="007077D1" w:rsidP="00241537">
            <w:pPr>
              <w:spacing w:line="276" w:lineRule="auto"/>
              <w:jc w:val="center"/>
            </w:pPr>
            <w:r w:rsidRPr="00786F1D">
              <w:t>1.3.1</w:t>
            </w:r>
          </w:p>
          <w:p w:rsidR="007077D1" w:rsidRPr="00786F1D" w:rsidRDefault="007077D1" w:rsidP="00241537">
            <w:pPr>
              <w:spacing w:line="276" w:lineRule="auto"/>
              <w:jc w:val="center"/>
            </w:pPr>
          </w:p>
          <w:p w:rsidR="007077D1" w:rsidRPr="00786F1D" w:rsidRDefault="007077D1" w:rsidP="00241537">
            <w:pPr>
              <w:spacing w:line="276" w:lineRule="auto"/>
              <w:jc w:val="center"/>
            </w:pPr>
            <w:r w:rsidRPr="00786F1D">
              <w:t>4.1.3</w:t>
            </w:r>
          </w:p>
          <w:p w:rsidR="007077D1" w:rsidRPr="00786F1D" w:rsidRDefault="007077D1" w:rsidP="00241537">
            <w:pPr>
              <w:spacing w:line="276" w:lineRule="auto"/>
              <w:jc w:val="center"/>
            </w:pPr>
          </w:p>
          <w:p w:rsidR="007077D1" w:rsidRPr="00786F1D" w:rsidRDefault="007077D1" w:rsidP="00241537">
            <w:pPr>
              <w:spacing w:line="276" w:lineRule="auto"/>
              <w:jc w:val="center"/>
            </w:pPr>
            <w:r w:rsidRPr="00786F1D">
              <w:t>1.2.1</w:t>
            </w:r>
          </w:p>
        </w:tc>
      </w:tr>
    </w:tbl>
    <w:p w:rsidR="007077D1" w:rsidRPr="00786F1D" w:rsidRDefault="007077D1" w:rsidP="00510845">
      <w:pPr>
        <w:rPr>
          <w:lang w:val="vi-VN"/>
        </w:rPr>
      </w:pPr>
    </w:p>
    <w:p w:rsidR="007077D1" w:rsidRPr="00786F1D" w:rsidRDefault="007077D1" w:rsidP="00510845">
      <w:pPr>
        <w:rPr>
          <w:lang w:val="vi-V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4"/>
        <w:gridCol w:w="7461"/>
        <w:gridCol w:w="1300"/>
      </w:tblGrid>
      <w:tr w:rsidR="007077D1" w:rsidRPr="00786F1D" w:rsidTr="00786F1D">
        <w:trPr>
          <w:tblHeader/>
          <w:jc w:val="center"/>
        </w:trPr>
        <w:tc>
          <w:tcPr>
            <w:tcW w:w="1094" w:type="dxa"/>
          </w:tcPr>
          <w:p w:rsidR="007077D1" w:rsidRPr="00786F1D" w:rsidRDefault="007077D1" w:rsidP="007B39D4">
            <w:pPr>
              <w:spacing w:line="276" w:lineRule="auto"/>
              <w:jc w:val="center"/>
              <w:rPr>
                <w:b/>
              </w:rPr>
            </w:pPr>
            <w:r w:rsidRPr="00786F1D">
              <w:rPr>
                <w:b/>
              </w:rPr>
              <w:t>Ord.</w:t>
            </w:r>
          </w:p>
        </w:tc>
        <w:tc>
          <w:tcPr>
            <w:tcW w:w="7461" w:type="dxa"/>
          </w:tcPr>
          <w:p w:rsidR="007077D1" w:rsidRPr="00786F1D" w:rsidRDefault="007077D1" w:rsidP="00291CE2">
            <w:pPr>
              <w:spacing w:line="276" w:lineRule="auto"/>
              <w:jc w:val="center"/>
              <w:rPr>
                <w:b/>
              </w:rPr>
            </w:pPr>
            <w:r w:rsidRPr="00786F1D">
              <w:rPr>
                <w:b/>
              </w:rPr>
              <w:t>Learning Outcomes</w:t>
            </w:r>
          </w:p>
        </w:tc>
        <w:tc>
          <w:tcPr>
            <w:tcW w:w="1300" w:type="dxa"/>
          </w:tcPr>
          <w:p w:rsidR="007077D1" w:rsidRPr="00786F1D" w:rsidRDefault="007077D1" w:rsidP="007B39D4">
            <w:pPr>
              <w:spacing w:line="276" w:lineRule="auto"/>
              <w:jc w:val="center"/>
              <w:rPr>
                <w:b/>
              </w:rPr>
            </w:pPr>
            <w:r w:rsidRPr="00786F1D">
              <w:rPr>
                <w:b/>
              </w:rPr>
              <w:t>CDIO</w:t>
            </w:r>
          </w:p>
        </w:tc>
      </w:tr>
      <w:tr w:rsidR="007077D1" w:rsidRPr="00786F1D" w:rsidTr="007B39D4">
        <w:trPr>
          <w:trHeight w:val="251"/>
          <w:jc w:val="center"/>
        </w:trPr>
        <w:tc>
          <w:tcPr>
            <w:tcW w:w="1094" w:type="dxa"/>
            <w:vMerge w:val="restart"/>
          </w:tcPr>
          <w:p w:rsidR="007077D1" w:rsidRPr="00786F1D" w:rsidRDefault="007077D1" w:rsidP="00EA6E9B">
            <w:pPr>
              <w:spacing w:line="276" w:lineRule="auto"/>
              <w:jc w:val="center"/>
            </w:pPr>
            <w:bookmarkStart w:id="0" w:name="_GoBack" w:colFirst="2" w:colLast="2"/>
            <w:r w:rsidRPr="00786F1D">
              <w:t>L.O.1</w:t>
            </w:r>
          </w:p>
        </w:tc>
        <w:tc>
          <w:tcPr>
            <w:tcW w:w="7461" w:type="dxa"/>
          </w:tcPr>
          <w:p w:rsidR="007077D1" w:rsidRPr="00786F1D" w:rsidRDefault="007077D1" w:rsidP="00EA6E9B">
            <w:pPr>
              <w:widowControl/>
              <w:tabs>
                <w:tab w:val="left" w:pos="-288"/>
                <w:tab w:val="left" w:pos="288"/>
                <w:tab w:val="left" w:pos="64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uppressAutoHyphens/>
              <w:spacing w:after="120"/>
              <w:jc w:val="left"/>
              <w:rPr>
                <w:lang w:val="vi-VN"/>
              </w:rPr>
            </w:pPr>
            <w:r w:rsidRPr="00786F1D">
              <w:rPr>
                <w:lang w:val="vi-VN"/>
              </w:rPr>
              <w:t>Describe and explain the fundamental concepts of computer networks</w:t>
            </w:r>
          </w:p>
        </w:tc>
        <w:tc>
          <w:tcPr>
            <w:tcW w:w="1300" w:type="dxa"/>
          </w:tcPr>
          <w:p w:rsidR="007077D1" w:rsidRPr="00786F1D" w:rsidRDefault="007077D1" w:rsidP="00EA6E9B">
            <w:pPr>
              <w:spacing w:line="276" w:lineRule="auto"/>
              <w:jc w:val="center"/>
            </w:pPr>
            <w:r w:rsidRPr="00786F1D">
              <w:t>1.1</w:t>
            </w:r>
          </w:p>
        </w:tc>
      </w:tr>
      <w:bookmarkEnd w:id="0"/>
      <w:tr w:rsidR="007077D1" w:rsidRPr="00786F1D" w:rsidTr="007B39D4">
        <w:trPr>
          <w:trHeight w:val="251"/>
          <w:jc w:val="center"/>
        </w:trPr>
        <w:tc>
          <w:tcPr>
            <w:tcW w:w="1094" w:type="dxa"/>
            <w:vMerge/>
          </w:tcPr>
          <w:p w:rsidR="007077D1" w:rsidRPr="00786F1D" w:rsidRDefault="007077D1" w:rsidP="00EA6E9B">
            <w:pPr>
              <w:spacing w:line="276" w:lineRule="auto"/>
              <w:jc w:val="center"/>
            </w:pPr>
          </w:p>
        </w:tc>
        <w:tc>
          <w:tcPr>
            <w:tcW w:w="7461" w:type="dxa"/>
          </w:tcPr>
          <w:p w:rsidR="007077D1" w:rsidRPr="00786F1D" w:rsidRDefault="007077D1" w:rsidP="00EA6E9B">
            <w:pPr>
              <w:spacing w:line="276" w:lineRule="auto"/>
              <w:jc w:val="left"/>
              <w:rPr>
                <w:lang w:val="vi-VN"/>
              </w:rPr>
            </w:pPr>
            <w:r w:rsidRPr="00786F1D">
              <w:t xml:space="preserve">L.O.1.1 – Explain different layers of OSI reference model, TCP/IP model and the Internet layer architecture </w:t>
            </w:r>
          </w:p>
          <w:p w:rsidR="007077D1" w:rsidRPr="00786F1D" w:rsidRDefault="007077D1" w:rsidP="00EA6E9B">
            <w:pPr>
              <w:spacing w:line="276" w:lineRule="auto"/>
              <w:jc w:val="left"/>
              <w:rPr>
                <w:lang w:val="vi-VN"/>
              </w:rPr>
            </w:pPr>
            <w:r w:rsidRPr="00786F1D">
              <w:t xml:space="preserve">L.O.1.2 – Identify different components of the Internet </w:t>
            </w:r>
          </w:p>
        </w:tc>
        <w:tc>
          <w:tcPr>
            <w:tcW w:w="1300" w:type="dxa"/>
          </w:tcPr>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1.1.4</w:t>
            </w:r>
          </w:p>
        </w:tc>
      </w:tr>
      <w:tr w:rsidR="007077D1" w:rsidRPr="00786F1D" w:rsidTr="007B39D4">
        <w:trPr>
          <w:trHeight w:val="251"/>
          <w:jc w:val="center"/>
        </w:trPr>
        <w:tc>
          <w:tcPr>
            <w:tcW w:w="1094" w:type="dxa"/>
            <w:vMerge w:val="restart"/>
          </w:tcPr>
          <w:p w:rsidR="007077D1" w:rsidRPr="00786F1D" w:rsidRDefault="007077D1" w:rsidP="00EA6E9B">
            <w:pPr>
              <w:widowControl/>
              <w:autoSpaceDE w:val="0"/>
              <w:autoSpaceDN w:val="0"/>
              <w:adjustRightInd w:val="0"/>
              <w:spacing w:line="276" w:lineRule="auto"/>
              <w:jc w:val="center"/>
              <w:rPr>
                <w:rFonts w:eastAsia="SymbolMT"/>
                <w:noProof w:val="0"/>
              </w:rPr>
            </w:pPr>
            <w:r w:rsidRPr="00786F1D">
              <w:rPr>
                <w:rFonts w:eastAsia="SymbolMT"/>
                <w:noProof w:val="0"/>
              </w:rPr>
              <w:t>L.O.2</w:t>
            </w:r>
          </w:p>
        </w:tc>
        <w:tc>
          <w:tcPr>
            <w:tcW w:w="7461" w:type="dxa"/>
          </w:tcPr>
          <w:p w:rsidR="007077D1" w:rsidRPr="00786F1D" w:rsidRDefault="007077D1" w:rsidP="00EA6E9B">
            <w:pPr>
              <w:widowControl/>
              <w:autoSpaceDE w:val="0"/>
              <w:autoSpaceDN w:val="0"/>
              <w:adjustRightInd w:val="0"/>
              <w:spacing w:line="276" w:lineRule="auto"/>
              <w:jc w:val="left"/>
              <w:rPr>
                <w:lang w:val="vi-VN"/>
              </w:rPr>
            </w:pPr>
            <w:r w:rsidRPr="00786F1D">
              <w:rPr>
                <w:lang w:val="vi-VN"/>
              </w:rPr>
              <w:t>Explain the operating principles of common applications on the Internet</w:t>
            </w:r>
          </w:p>
        </w:tc>
        <w:tc>
          <w:tcPr>
            <w:tcW w:w="1300" w:type="dxa"/>
          </w:tcPr>
          <w:p w:rsidR="007077D1" w:rsidRPr="00786F1D" w:rsidRDefault="007077D1" w:rsidP="00EA6E9B">
            <w:pPr>
              <w:spacing w:line="276" w:lineRule="auto"/>
              <w:jc w:val="center"/>
            </w:pPr>
            <w:r w:rsidRPr="00786F1D">
              <w:t>1.1</w:t>
            </w:r>
          </w:p>
        </w:tc>
      </w:tr>
      <w:tr w:rsidR="007077D1" w:rsidRPr="00786F1D" w:rsidTr="007B39D4">
        <w:trPr>
          <w:trHeight w:val="251"/>
          <w:jc w:val="center"/>
        </w:trPr>
        <w:tc>
          <w:tcPr>
            <w:tcW w:w="1094" w:type="dxa"/>
            <w:vMerge/>
          </w:tcPr>
          <w:p w:rsidR="007077D1" w:rsidRPr="00786F1D" w:rsidRDefault="007077D1" w:rsidP="00EA6E9B">
            <w:pPr>
              <w:widowControl/>
              <w:autoSpaceDE w:val="0"/>
              <w:autoSpaceDN w:val="0"/>
              <w:adjustRightInd w:val="0"/>
              <w:spacing w:line="276" w:lineRule="auto"/>
              <w:jc w:val="center"/>
              <w:rPr>
                <w:rFonts w:eastAsia="SymbolMT"/>
                <w:noProof w:val="0"/>
              </w:rPr>
            </w:pPr>
          </w:p>
        </w:tc>
        <w:tc>
          <w:tcPr>
            <w:tcW w:w="7461" w:type="dxa"/>
          </w:tcPr>
          <w:p w:rsidR="007077D1" w:rsidRPr="00786F1D" w:rsidRDefault="007077D1" w:rsidP="00EA6E9B">
            <w:pPr>
              <w:spacing w:line="276" w:lineRule="auto"/>
              <w:jc w:val="left"/>
            </w:pPr>
            <w:r w:rsidRPr="00786F1D">
              <w:t>L.O.2.1 – Explain the common operating principles of Internet applications</w:t>
            </w:r>
          </w:p>
          <w:p w:rsidR="007077D1" w:rsidRPr="00786F1D" w:rsidRDefault="007077D1" w:rsidP="00EA6E9B">
            <w:pPr>
              <w:spacing w:line="276" w:lineRule="auto"/>
              <w:jc w:val="left"/>
              <w:rPr>
                <w:lang w:val="vi-VN"/>
              </w:rPr>
            </w:pPr>
            <w:r w:rsidRPr="00786F1D">
              <w:t>L.O.2.2 – Explain the operating principles of the Web, HTTP, Email, DNS, and P2P applications</w:t>
            </w:r>
          </w:p>
        </w:tc>
        <w:tc>
          <w:tcPr>
            <w:tcW w:w="1300" w:type="dxa"/>
          </w:tcPr>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1.1.4</w:t>
            </w:r>
          </w:p>
        </w:tc>
      </w:tr>
      <w:tr w:rsidR="007077D1" w:rsidRPr="00786F1D" w:rsidTr="007B39D4">
        <w:trPr>
          <w:trHeight w:val="251"/>
          <w:jc w:val="center"/>
        </w:trPr>
        <w:tc>
          <w:tcPr>
            <w:tcW w:w="1094" w:type="dxa"/>
            <w:vMerge w:val="restart"/>
          </w:tcPr>
          <w:p w:rsidR="007077D1" w:rsidRPr="00786F1D" w:rsidRDefault="007077D1" w:rsidP="00EA6E9B">
            <w:pPr>
              <w:widowControl/>
              <w:autoSpaceDE w:val="0"/>
              <w:autoSpaceDN w:val="0"/>
              <w:adjustRightInd w:val="0"/>
              <w:spacing w:line="276" w:lineRule="auto"/>
              <w:jc w:val="center"/>
              <w:rPr>
                <w:rFonts w:eastAsia="SymbolMT"/>
                <w:noProof w:val="0"/>
              </w:rPr>
            </w:pPr>
            <w:r w:rsidRPr="00786F1D">
              <w:rPr>
                <w:rFonts w:eastAsia="SymbolMT"/>
                <w:noProof w:val="0"/>
              </w:rPr>
              <w:t>L.O.3</w:t>
            </w:r>
          </w:p>
        </w:tc>
        <w:tc>
          <w:tcPr>
            <w:tcW w:w="7461" w:type="dxa"/>
          </w:tcPr>
          <w:p w:rsidR="007077D1" w:rsidRPr="00786F1D" w:rsidRDefault="007077D1" w:rsidP="00EA6E9B">
            <w:pPr>
              <w:widowControl/>
              <w:autoSpaceDE w:val="0"/>
              <w:autoSpaceDN w:val="0"/>
              <w:adjustRightInd w:val="0"/>
              <w:spacing w:line="276" w:lineRule="auto"/>
              <w:jc w:val="left"/>
              <w:rPr>
                <w:lang w:val="vi-VN"/>
              </w:rPr>
            </w:pPr>
            <w:r w:rsidRPr="00786F1D">
              <w:rPr>
                <w:lang w:val="vi-VN"/>
              </w:rPr>
              <w:t>Explain the principles of TCP an UDP, able to develop networking applications using these protocols, analyze and evaluate the efficiency of each protocol in practical applications.</w:t>
            </w:r>
          </w:p>
        </w:tc>
        <w:tc>
          <w:tcPr>
            <w:tcW w:w="1300" w:type="dxa"/>
          </w:tcPr>
          <w:p w:rsidR="007077D1" w:rsidRPr="00786F1D" w:rsidRDefault="007077D1" w:rsidP="00EA6E9B">
            <w:pPr>
              <w:spacing w:line="276" w:lineRule="auto"/>
              <w:jc w:val="center"/>
            </w:pPr>
            <w:r w:rsidRPr="00786F1D">
              <w:t>1.1, 1.2, 4.1</w:t>
            </w:r>
          </w:p>
        </w:tc>
      </w:tr>
      <w:tr w:rsidR="007077D1" w:rsidRPr="00786F1D" w:rsidTr="007B39D4">
        <w:trPr>
          <w:trHeight w:val="251"/>
          <w:jc w:val="center"/>
        </w:trPr>
        <w:tc>
          <w:tcPr>
            <w:tcW w:w="1094" w:type="dxa"/>
            <w:vMerge/>
          </w:tcPr>
          <w:p w:rsidR="007077D1" w:rsidRPr="00786F1D" w:rsidRDefault="007077D1" w:rsidP="00EA6E9B">
            <w:pPr>
              <w:widowControl/>
              <w:autoSpaceDE w:val="0"/>
              <w:autoSpaceDN w:val="0"/>
              <w:adjustRightInd w:val="0"/>
              <w:spacing w:line="276" w:lineRule="auto"/>
              <w:jc w:val="center"/>
              <w:rPr>
                <w:rFonts w:eastAsia="SymbolMT"/>
                <w:noProof w:val="0"/>
              </w:rPr>
            </w:pPr>
          </w:p>
        </w:tc>
        <w:tc>
          <w:tcPr>
            <w:tcW w:w="7461" w:type="dxa"/>
          </w:tcPr>
          <w:p w:rsidR="007077D1" w:rsidRPr="00786F1D" w:rsidRDefault="007077D1" w:rsidP="00EA6E9B">
            <w:pPr>
              <w:widowControl/>
              <w:autoSpaceDE w:val="0"/>
              <w:autoSpaceDN w:val="0"/>
              <w:adjustRightInd w:val="0"/>
              <w:spacing w:line="276" w:lineRule="auto"/>
              <w:jc w:val="left"/>
              <w:rPr>
                <w:lang w:val="vi-VN"/>
              </w:rPr>
            </w:pPr>
            <w:r w:rsidRPr="00786F1D">
              <w:rPr>
                <w:lang w:val="vi-VN"/>
              </w:rPr>
              <w:t>L.O.3.1 – Explain the principles of TCP and UDP, analyze and evaluate the advantages and disadvantages of each protocol</w:t>
            </w:r>
          </w:p>
          <w:p w:rsidR="007077D1" w:rsidRPr="00786F1D" w:rsidRDefault="007077D1" w:rsidP="00EA6E9B">
            <w:pPr>
              <w:widowControl/>
              <w:autoSpaceDE w:val="0"/>
              <w:autoSpaceDN w:val="0"/>
              <w:adjustRightInd w:val="0"/>
              <w:spacing w:line="276" w:lineRule="auto"/>
              <w:jc w:val="left"/>
              <w:rPr>
                <w:lang w:val="vi-VN"/>
              </w:rPr>
            </w:pPr>
            <w:r w:rsidRPr="00786F1D">
              <w:rPr>
                <w:lang w:val="vi-VN"/>
              </w:rPr>
              <w:t>L.O.3.2 – Design and implement simple networking applications using TCP or UDP</w:t>
            </w:r>
          </w:p>
        </w:tc>
        <w:tc>
          <w:tcPr>
            <w:tcW w:w="1300" w:type="dxa"/>
          </w:tcPr>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4.1.3, 1.2.1</w:t>
            </w:r>
          </w:p>
        </w:tc>
      </w:tr>
      <w:tr w:rsidR="007077D1" w:rsidRPr="00786F1D" w:rsidTr="007B39D4">
        <w:trPr>
          <w:trHeight w:val="251"/>
          <w:jc w:val="center"/>
        </w:trPr>
        <w:tc>
          <w:tcPr>
            <w:tcW w:w="1094" w:type="dxa"/>
            <w:vMerge w:val="restart"/>
          </w:tcPr>
          <w:p w:rsidR="007077D1" w:rsidRPr="00786F1D" w:rsidRDefault="007077D1" w:rsidP="00EA6E9B">
            <w:pPr>
              <w:widowControl/>
              <w:autoSpaceDE w:val="0"/>
              <w:autoSpaceDN w:val="0"/>
              <w:adjustRightInd w:val="0"/>
              <w:spacing w:line="276" w:lineRule="auto"/>
              <w:jc w:val="center"/>
              <w:rPr>
                <w:rFonts w:eastAsia="SymbolMT"/>
                <w:noProof w:val="0"/>
              </w:rPr>
            </w:pPr>
            <w:r w:rsidRPr="00786F1D">
              <w:rPr>
                <w:rFonts w:eastAsia="SymbolMT"/>
                <w:noProof w:val="0"/>
              </w:rPr>
              <w:t>L.O.4</w:t>
            </w:r>
          </w:p>
        </w:tc>
        <w:tc>
          <w:tcPr>
            <w:tcW w:w="7461" w:type="dxa"/>
          </w:tcPr>
          <w:p w:rsidR="007077D1" w:rsidRPr="00786F1D" w:rsidRDefault="007077D1" w:rsidP="00EA6E9B">
            <w:pPr>
              <w:widowControl/>
              <w:autoSpaceDE w:val="0"/>
              <w:autoSpaceDN w:val="0"/>
              <w:adjustRightInd w:val="0"/>
              <w:spacing w:line="276" w:lineRule="auto"/>
              <w:jc w:val="left"/>
              <w:rPr>
                <w:lang w:val="vi-VN"/>
              </w:rPr>
            </w:pPr>
            <w:r w:rsidRPr="00786F1D">
              <w:rPr>
                <w:lang w:val="vi-VN"/>
              </w:rPr>
              <w:t>Explain operating principles of common routing protocols</w:t>
            </w:r>
          </w:p>
        </w:tc>
        <w:tc>
          <w:tcPr>
            <w:tcW w:w="1300" w:type="dxa"/>
          </w:tcPr>
          <w:p w:rsidR="007077D1" w:rsidRPr="00786F1D" w:rsidRDefault="007077D1" w:rsidP="00EA6E9B">
            <w:pPr>
              <w:spacing w:line="276" w:lineRule="auto"/>
              <w:jc w:val="center"/>
            </w:pPr>
            <w:r w:rsidRPr="00786F1D">
              <w:t>1.1</w:t>
            </w:r>
          </w:p>
        </w:tc>
      </w:tr>
      <w:tr w:rsidR="007077D1" w:rsidRPr="00786F1D" w:rsidTr="007B39D4">
        <w:trPr>
          <w:trHeight w:val="251"/>
          <w:jc w:val="center"/>
        </w:trPr>
        <w:tc>
          <w:tcPr>
            <w:tcW w:w="1094" w:type="dxa"/>
            <w:vMerge/>
          </w:tcPr>
          <w:p w:rsidR="007077D1" w:rsidRPr="00786F1D" w:rsidRDefault="007077D1" w:rsidP="00EA6E9B">
            <w:pPr>
              <w:widowControl/>
              <w:autoSpaceDE w:val="0"/>
              <w:autoSpaceDN w:val="0"/>
              <w:adjustRightInd w:val="0"/>
              <w:spacing w:line="276" w:lineRule="auto"/>
              <w:jc w:val="center"/>
              <w:rPr>
                <w:rFonts w:eastAsia="SymbolMT"/>
                <w:noProof w:val="0"/>
              </w:rPr>
            </w:pPr>
          </w:p>
        </w:tc>
        <w:tc>
          <w:tcPr>
            <w:tcW w:w="7461" w:type="dxa"/>
          </w:tcPr>
          <w:p w:rsidR="007077D1" w:rsidRPr="00786F1D" w:rsidRDefault="007077D1" w:rsidP="00EA6E9B">
            <w:pPr>
              <w:widowControl/>
              <w:autoSpaceDE w:val="0"/>
              <w:autoSpaceDN w:val="0"/>
              <w:adjustRightInd w:val="0"/>
              <w:spacing w:line="276" w:lineRule="auto"/>
              <w:jc w:val="left"/>
              <w:rPr>
                <w:lang w:val="vi-VN"/>
              </w:rPr>
            </w:pPr>
            <w:r w:rsidRPr="00786F1D">
              <w:rPr>
                <w:lang w:val="vi-VN"/>
              </w:rPr>
              <w:t>L.O.4.1 – Explain operating pricinples of distance vector and link state routing protocols</w:t>
            </w:r>
          </w:p>
          <w:p w:rsidR="007077D1" w:rsidRPr="00786F1D" w:rsidRDefault="007077D1" w:rsidP="00EA6E9B">
            <w:pPr>
              <w:widowControl/>
              <w:autoSpaceDE w:val="0"/>
              <w:autoSpaceDN w:val="0"/>
              <w:adjustRightInd w:val="0"/>
              <w:spacing w:line="276" w:lineRule="auto"/>
              <w:jc w:val="left"/>
              <w:rPr>
                <w:lang w:val="vi-VN"/>
              </w:rPr>
            </w:pPr>
            <w:r w:rsidRPr="00786F1D">
              <w:rPr>
                <w:lang w:val="vi-VN"/>
              </w:rPr>
              <w:t xml:space="preserve">L.O.4.2 – Identify and explain common routing protocols used in the Internet </w:t>
            </w:r>
          </w:p>
        </w:tc>
        <w:tc>
          <w:tcPr>
            <w:tcW w:w="1300" w:type="dxa"/>
          </w:tcPr>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tc>
      </w:tr>
      <w:tr w:rsidR="007077D1" w:rsidRPr="00786F1D" w:rsidTr="007B39D4">
        <w:trPr>
          <w:jc w:val="center"/>
        </w:trPr>
        <w:tc>
          <w:tcPr>
            <w:tcW w:w="1094" w:type="dxa"/>
            <w:vMerge w:val="restart"/>
          </w:tcPr>
          <w:p w:rsidR="007077D1" w:rsidRPr="00786F1D" w:rsidRDefault="007077D1" w:rsidP="00EA6E9B">
            <w:pPr>
              <w:widowControl/>
              <w:autoSpaceDE w:val="0"/>
              <w:autoSpaceDN w:val="0"/>
              <w:adjustRightInd w:val="0"/>
              <w:spacing w:line="276" w:lineRule="auto"/>
              <w:jc w:val="center"/>
            </w:pPr>
            <w:r w:rsidRPr="00786F1D">
              <w:t>L.O.5</w:t>
            </w:r>
          </w:p>
        </w:tc>
        <w:tc>
          <w:tcPr>
            <w:tcW w:w="7461" w:type="dxa"/>
          </w:tcPr>
          <w:p w:rsidR="007077D1" w:rsidRPr="00786F1D" w:rsidRDefault="007077D1" w:rsidP="00EA6E9B">
            <w:pPr>
              <w:widowControl/>
              <w:autoSpaceDE w:val="0"/>
              <w:autoSpaceDN w:val="0"/>
              <w:adjustRightInd w:val="0"/>
              <w:spacing w:line="276" w:lineRule="auto"/>
              <w:jc w:val="left"/>
              <w:rPr>
                <w:lang w:val="vi-VN"/>
              </w:rPr>
            </w:pPr>
            <w:r w:rsidRPr="00786F1D">
              <w:rPr>
                <w:lang w:val="vi-VN"/>
              </w:rPr>
              <w:t xml:space="preserve">Explain operating principles of protocols in data link layer </w:t>
            </w:r>
          </w:p>
        </w:tc>
        <w:tc>
          <w:tcPr>
            <w:tcW w:w="1300" w:type="dxa"/>
          </w:tcPr>
          <w:p w:rsidR="007077D1" w:rsidRPr="00786F1D" w:rsidRDefault="007077D1" w:rsidP="00EA6E9B">
            <w:pPr>
              <w:spacing w:line="276" w:lineRule="auto"/>
              <w:jc w:val="center"/>
            </w:pPr>
            <w:r w:rsidRPr="00786F1D">
              <w:t>1.1</w:t>
            </w:r>
          </w:p>
        </w:tc>
      </w:tr>
      <w:tr w:rsidR="007077D1" w:rsidRPr="00786F1D" w:rsidTr="007B39D4">
        <w:trPr>
          <w:jc w:val="center"/>
        </w:trPr>
        <w:tc>
          <w:tcPr>
            <w:tcW w:w="1094" w:type="dxa"/>
            <w:vMerge/>
          </w:tcPr>
          <w:p w:rsidR="007077D1" w:rsidRPr="00786F1D" w:rsidRDefault="007077D1" w:rsidP="00EA6E9B">
            <w:pPr>
              <w:widowControl/>
              <w:autoSpaceDE w:val="0"/>
              <w:autoSpaceDN w:val="0"/>
              <w:adjustRightInd w:val="0"/>
              <w:spacing w:line="276" w:lineRule="auto"/>
              <w:jc w:val="center"/>
            </w:pPr>
          </w:p>
        </w:tc>
        <w:tc>
          <w:tcPr>
            <w:tcW w:w="7461" w:type="dxa"/>
          </w:tcPr>
          <w:p w:rsidR="007077D1" w:rsidRPr="00786F1D" w:rsidRDefault="007077D1" w:rsidP="00EA6E9B">
            <w:pPr>
              <w:widowControl/>
              <w:autoSpaceDE w:val="0"/>
              <w:autoSpaceDN w:val="0"/>
              <w:adjustRightInd w:val="0"/>
              <w:spacing w:line="276" w:lineRule="auto"/>
              <w:jc w:val="left"/>
              <w:rPr>
                <w:lang w:val="vi-VN"/>
              </w:rPr>
            </w:pPr>
            <w:r w:rsidRPr="00786F1D">
              <w:t xml:space="preserve">L.O.5.1 – </w:t>
            </w:r>
            <w:r w:rsidRPr="00786F1D">
              <w:rPr>
                <w:lang w:val="vi-VN"/>
              </w:rPr>
              <w:t>Explain operating principles of Ethernet and ARP protocols</w:t>
            </w:r>
          </w:p>
          <w:p w:rsidR="007077D1" w:rsidRPr="00786F1D" w:rsidRDefault="007077D1" w:rsidP="00EA6E9B">
            <w:pPr>
              <w:widowControl/>
              <w:autoSpaceDE w:val="0"/>
              <w:autoSpaceDN w:val="0"/>
              <w:adjustRightInd w:val="0"/>
              <w:spacing w:line="276" w:lineRule="auto"/>
              <w:jc w:val="left"/>
              <w:rPr>
                <w:lang w:val="vi-VN"/>
              </w:rPr>
            </w:pPr>
            <w:r w:rsidRPr="00786F1D">
              <w:t xml:space="preserve">L.O.5.2 – Explain operating principles of </w:t>
            </w:r>
            <w:r w:rsidRPr="00786F1D">
              <w:rPr>
                <w:lang w:val="vi-VN"/>
              </w:rPr>
              <w:t>Wireless networks 802.11 (Wifi)</w:t>
            </w:r>
          </w:p>
          <w:p w:rsidR="007077D1" w:rsidRPr="00786F1D" w:rsidRDefault="007077D1" w:rsidP="00EA6E9B">
            <w:pPr>
              <w:widowControl/>
              <w:autoSpaceDE w:val="0"/>
              <w:autoSpaceDN w:val="0"/>
              <w:adjustRightInd w:val="0"/>
              <w:spacing w:line="276" w:lineRule="auto"/>
              <w:jc w:val="left"/>
              <w:rPr>
                <w:lang w:val="vi-VN"/>
              </w:rPr>
            </w:pPr>
            <w:r w:rsidRPr="00786F1D">
              <w:t>L.O.5.3 – Explain operating principles of Switches and related protocols</w:t>
            </w:r>
          </w:p>
        </w:tc>
        <w:tc>
          <w:tcPr>
            <w:tcW w:w="1300" w:type="dxa"/>
          </w:tcPr>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tc>
      </w:tr>
      <w:tr w:rsidR="007077D1" w:rsidRPr="00786F1D" w:rsidTr="007B39D4">
        <w:trPr>
          <w:jc w:val="center"/>
        </w:trPr>
        <w:tc>
          <w:tcPr>
            <w:tcW w:w="1094" w:type="dxa"/>
            <w:vMerge w:val="restart"/>
          </w:tcPr>
          <w:p w:rsidR="007077D1" w:rsidRPr="00786F1D" w:rsidRDefault="007077D1" w:rsidP="00EA6E9B">
            <w:pPr>
              <w:widowControl/>
              <w:autoSpaceDE w:val="0"/>
              <w:autoSpaceDN w:val="0"/>
              <w:adjustRightInd w:val="0"/>
              <w:spacing w:line="276" w:lineRule="auto"/>
              <w:jc w:val="center"/>
            </w:pPr>
            <w:r w:rsidRPr="00786F1D">
              <w:t>L.O.6</w:t>
            </w:r>
          </w:p>
        </w:tc>
        <w:tc>
          <w:tcPr>
            <w:tcW w:w="7461" w:type="dxa"/>
          </w:tcPr>
          <w:p w:rsidR="007077D1" w:rsidRPr="00786F1D" w:rsidRDefault="007077D1" w:rsidP="00EA6E9B">
            <w:pPr>
              <w:widowControl/>
              <w:autoSpaceDE w:val="0"/>
              <w:autoSpaceDN w:val="0"/>
              <w:adjustRightInd w:val="0"/>
              <w:spacing w:line="276" w:lineRule="auto"/>
              <w:jc w:val="left"/>
              <w:rPr>
                <w:lang w:val="vi-VN"/>
              </w:rPr>
            </w:pPr>
            <w:r w:rsidRPr="00786F1D">
              <w:rPr>
                <w:lang w:val="vi-VN"/>
              </w:rPr>
              <w:t xml:space="preserve">Explain issues related to network security </w:t>
            </w:r>
          </w:p>
        </w:tc>
        <w:tc>
          <w:tcPr>
            <w:tcW w:w="1300" w:type="dxa"/>
          </w:tcPr>
          <w:p w:rsidR="007077D1" w:rsidRPr="00786F1D" w:rsidRDefault="007077D1" w:rsidP="00EA6E9B">
            <w:pPr>
              <w:spacing w:line="276" w:lineRule="auto"/>
              <w:jc w:val="center"/>
            </w:pPr>
            <w:r w:rsidRPr="00786F1D">
              <w:t>1.1</w:t>
            </w:r>
          </w:p>
        </w:tc>
      </w:tr>
      <w:tr w:rsidR="007077D1" w:rsidRPr="00786F1D" w:rsidTr="007B39D4">
        <w:trPr>
          <w:jc w:val="center"/>
        </w:trPr>
        <w:tc>
          <w:tcPr>
            <w:tcW w:w="1094" w:type="dxa"/>
            <w:vMerge/>
          </w:tcPr>
          <w:p w:rsidR="007077D1" w:rsidRPr="00786F1D" w:rsidRDefault="007077D1" w:rsidP="00EA6E9B">
            <w:pPr>
              <w:widowControl/>
              <w:autoSpaceDE w:val="0"/>
              <w:autoSpaceDN w:val="0"/>
              <w:adjustRightInd w:val="0"/>
              <w:spacing w:line="276" w:lineRule="auto"/>
              <w:jc w:val="center"/>
            </w:pPr>
          </w:p>
        </w:tc>
        <w:tc>
          <w:tcPr>
            <w:tcW w:w="7461" w:type="dxa"/>
          </w:tcPr>
          <w:p w:rsidR="007077D1" w:rsidRPr="00786F1D" w:rsidRDefault="007077D1" w:rsidP="00EA6E9B">
            <w:pPr>
              <w:widowControl/>
              <w:autoSpaceDE w:val="0"/>
              <w:autoSpaceDN w:val="0"/>
              <w:adjustRightInd w:val="0"/>
              <w:spacing w:line="276" w:lineRule="auto"/>
              <w:jc w:val="left"/>
            </w:pPr>
            <w:r w:rsidRPr="00786F1D">
              <w:t>L.O.6.1 – Explain various threads and forms of attacks to computer networks</w:t>
            </w:r>
          </w:p>
          <w:p w:rsidR="007077D1" w:rsidRPr="00786F1D" w:rsidRDefault="007077D1" w:rsidP="00EA6E9B">
            <w:pPr>
              <w:widowControl/>
              <w:autoSpaceDE w:val="0"/>
              <w:autoSpaceDN w:val="0"/>
              <w:adjustRightInd w:val="0"/>
              <w:spacing w:line="276" w:lineRule="auto"/>
              <w:jc w:val="left"/>
              <w:rPr>
                <w:lang w:val="vi-VN"/>
              </w:rPr>
            </w:pPr>
            <w:r w:rsidRPr="00786F1D">
              <w:t>L.O.6.2 – Explain security meastures that can be applied to protect data transferred over computer networks</w:t>
            </w:r>
          </w:p>
        </w:tc>
        <w:tc>
          <w:tcPr>
            <w:tcW w:w="1300" w:type="dxa"/>
          </w:tcPr>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r w:rsidRPr="00786F1D">
              <w:t>1.1.4</w:t>
            </w:r>
          </w:p>
          <w:p w:rsidR="007077D1" w:rsidRPr="00786F1D" w:rsidRDefault="007077D1" w:rsidP="00EA6E9B">
            <w:pPr>
              <w:spacing w:line="276" w:lineRule="auto"/>
              <w:jc w:val="center"/>
            </w:pPr>
          </w:p>
        </w:tc>
      </w:tr>
      <w:tr w:rsidR="007077D1" w:rsidRPr="00786F1D" w:rsidTr="007B39D4">
        <w:trPr>
          <w:jc w:val="center"/>
        </w:trPr>
        <w:tc>
          <w:tcPr>
            <w:tcW w:w="1094" w:type="dxa"/>
            <w:vMerge w:val="restart"/>
          </w:tcPr>
          <w:p w:rsidR="007077D1" w:rsidRPr="00786F1D" w:rsidRDefault="007077D1" w:rsidP="00EA6E9B">
            <w:pPr>
              <w:widowControl/>
              <w:autoSpaceDE w:val="0"/>
              <w:autoSpaceDN w:val="0"/>
              <w:adjustRightInd w:val="0"/>
              <w:spacing w:line="276" w:lineRule="auto"/>
              <w:jc w:val="center"/>
            </w:pPr>
            <w:r w:rsidRPr="00786F1D">
              <w:t>L.O.7</w:t>
            </w:r>
          </w:p>
        </w:tc>
        <w:tc>
          <w:tcPr>
            <w:tcW w:w="7461" w:type="dxa"/>
          </w:tcPr>
          <w:p w:rsidR="007077D1" w:rsidRPr="00786F1D" w:rsidRDefault="007077D1" w:rsidP="00EA6E9B">
            <w:pPr>
              <w:widowControl/>
              <w:autoSpaceDE w:val="0"/>
              <w:autoSpaceDN w:val="0"/>
              <w:adjustRightInd w:val="0"/>
              <w:spacing w:line="276" w:lineRule="auto"/>
              <w:jc w:val="left"/>
            </w:pPr>
            <w:r w:rsidRPr="00786F1D">
              <w:t xml:space="preserve">Design and implement simple computer networks </w:t>
            </w:r>
          </w:p>
        </w:tc>
        <w:tc>
          <w:tcPr>
            <w:tcW w:w="1300" w:type="dxa"/>
          </w:tcPr>
          <w:p w:rsidR="007077D1" w:rsidRPr="00786F1D" w:rsidRDefault="007077D1" w:rsidP="00EA6E9B">
            <w:pPr>
              <w:spacing w:line="276" w:lineRule="auto"/>
              <w:jc w:val="center"/>
            </w:pPr>
            <w:r w:rsidRPr="00786F1D">
              <w:t>1.2, 1.3, 4.1</w:t>
            </w:r>
          </w:p>
        </w:tc>
      </w:tr>
      <w:tr w:rsidR="007077D1" w:rsidRPr="00786F1D" w:rsidTr="007B39D4">
        <w:trPr>
          <w:jc w:val="center"/>
        </w:trPr>
        <w:tc>
          <w:tcPr>
            <w:tcW w:w="1094" w:type="dxa"/>
            <w:vMerge/>
          </w:tcPr>
          <w:p w:rsidR="007077D1" w:rsidRPr="00786F1D" w:rsidRDefault="007077D1" w:rsidP="00EA6E9B">
            <w:pPr>
              <w:widowControl/>
              <w:autoSpaceDE w:val="0"/>
              <w:autoSpaceDN w:val="0"/>
              <w:adjustRightInd w:val="0"/>
              <w:spacing w:line="276" w:lineRule="auto"/>
              <w:jc w:val="center"/>
            </w:pPr>
          </w:p>
        </w:tc>
        <w:tc>
          <w:tcPr>
            <w:tcW w:w="7461" w:type="dxa"/>
          </w:tcPr>
          <w:p w:rsidR="007077D1" w:rsidRPr="00786F1D" w:rsidRDefault="007077D1" w:rsidP="00EA6E9B">
            <w:pPr>
              <w:widowControl/>
              <w:autoSpaceDE w:val="0"/>
              <w:autoSpaceDN w:val="0"/>
              <w:adjustRightInd w:val="0"/>
              <w:spacing w:line="276" w:lineRule="auto"/>
              <w:jc w:val="left"/>
            </w:pPr>
            <w:r w:rsidRPr="00786F1D">
              <w:t>L.O.7.1 – Identify requirements of a computer network to be built</w:t>
            </w:r>
          </w:p>
          <w:p w:rsidR="007077D1" w:rsidRPr="00786F1D" w:rsidRDefault="007077D1" w:rsidP="00EA6E9B">
            <w:pPr>
              <w:widowControl/>
              <w:autoSpaceDE w:val="0"/>
              <w:autoSpaceDN w:val="0"/>
              <w:adjustRightInd w:val="0"/>
              <w:spacing w:line="276" w:lineRule="auto"/>
              <w:jc w:val="left"/>
            </w:pPr>
            <w:r w:rsidRPr="00786F1D">
              <w:t>L.O.7.2 – Design a computer network that meet a set of pre-defined requirements</w:t>
            </w:r>
          </w:p>
          <w:p w:rsidR="007077D1" w:rsidRPr="00786F1D" w:rsidRDefault="007077D1" w:rsidP="00EA6E9B">
            <w:pPr>
              <w:widowControl/>
              <w:autoSpaceDE w:val="0"/>
              <w:autoSpaceDN w:val="0"/>
              <w:adjustRightInd w:val="0"/>
              <w:spacing w:line="276" w:lineRule="auto"/>
              <w:jc w:val="left"/>
            </w:pPr>
            <w:r w:rsidRPr="00786F1D">
              <w:t>L.O.7.3 – Implement a simple computer network using provided hardware devices or in a simulated environment</w:t>
            </w:r>
          </w:p>
        </w:tc>
        <w:tc>
          <w:tcPr>
            <w:tcW w:w="1300" w:type="dxa"/>
          </w:tcPr>
          <w:p w:rsidR="007077D1" w:rsidRPr="00786F1D" w:rsidRDefault="007077D1" w:rsidP="00EA6E9B">
            <w:pPr>
              <w:spacing w:line="276" w:lineRule="auto"/>
              <w:jc w:val="center"/>
            </w:pPr>
            <w:r w:rsidRPr="00786F1D">
              <w:t>1.3.1</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4.1.3</w:t>
            </w:r>
          </w:p>
          <w:p w:rsidR="007077D1" w:rsidRPr="00786F1D" w:rsidRDefault="007077D1" w:rsidP="00EA6E9B">
            <w:pPr>
              <w:spacing w:line="276" w:lineRule="auto"/>
              <w:jc w:val="center"/>
            </w:pPr>
          </w:p>
          <w:p w:rsidR="007077D1" w:rsidRPr="00786F1D" w:rsidRDefault="007077D1" w:rsidP="00EA6E9B">
            <w:pPr>
              <w:spacing w:line="276" w:lineRule="auto"/>
              <w:jc w:val="center"/>
            </w:pPr>
            <w:r w:rsidRPr="00786F1D">
              <w:t>1.2.1</w:t>
            </w:r>
          </w:p>
        </w:tc>
      </w:tr>
    </w:tbl>
    <w:p w:rsidR="007077D1" w:rsidRPr="00786F1D" w:rsidRDefault="007077D1" w:rsidP="00510845">
      <w:pPr>
        <w:rPr>
          <w:lang w:val="vi-VN"/>
        </w:rPr>
      </w:pPr>
    </w:p>
    <w:p w:rsidR="007077D1" w:rsidRPr="00786F1D" w:rsidRDefault="007077D1" w:rsidP="00DB5EE3"/>
    <w:p w:rsidR="007077D1" w:rsidRPr="00786F1D" w:rsidRDefault="007077D1" w:rsidP="00FA4FC0">
      <w:pPr>
        <w:pStyle w:val="MHH2"/>
        <w:rPr>
          <w:color w:val="auto"/>
        </w:rPr>
      </w:pPr>
      <w:r w:rsidRPr="00786F1D">
        <w:rPr>
          <w:color w:val="auto"/>
        </w:rPr>
        <w:t>Hướng dẫn cách học - chi tiết cách đánh giá môn học</w:t>
      </w:r>
    </w:p>
    <w:p w:rsidR="007077D1" w:rsidRPr="00786F1D" w:rsidRDefault="007077D1" w:rsidP="00DA3200"/>
    <w:p w:rsidR="007077D1" w:rsidRPr="00786F1D" w:rsidRDefault="007077D1" w:rsidP="00790E1B">
      <w:pPr>
        <w:pStyle w:val="BodyText"/>
        <w:rPr>
          <w:i/>
          <w:iCs/>
        </w:rPr>
      </w:pPr>
      <w:r w:rsidRPr="00786F1D">
        <w:rPr>
          <w:i/>
          <w:iCs/>
        </w:rPr>
        <w:t xml:space="preserve">Môn học sẽ được đánh giá qua 2 bài tập lớn, các bài thực hành trên phòng thí nghiệm và thi cuối kỳ. Hai Bài tập lớn là bắt buộc, mỗi bài chiếm 15% số điểm của môn học. </w:t>
      </w:r>
    </w:p>
    <w:p w:rsidR="007077D1" w:rsidRPr="00786F1D" w:rsidRDefault="007077D1" w:rsidP="00790E1B">
      <w:pPr>
        <w:pStyle w:val="BodyText"/>
        <w:ind w:left="567" w:hanging="567"/>
        <w:rPr>
          <w:i/>
          <w:iCs/>
        </w:rPr>
      </w:pPr>
      <w:r w:rsidRPr="00786F1D">
        <w:rPr>
          <w:i/>
          <w:iCs/>
        </w:rPr>
        <w:t xml:space="preserve">Nội dung BT lớn: </w:t>
      </w:r>
    </w:p>
    <w:p w:rsidR="007077D1" w:rsidRPr="00786F1D" w:rsidRDefault="007077D1" w:rsidP="00790E1B">
      <w:pPr>
        <w:pStyle w:val="BodyText"/>
        <w:numPr>
          <w:ilvl w:val="3"/>
          <w:numId w:val="37"/>
        </w:numPr>
        <w:tabs>
          <w:tab w:val="clear" w:pos="2880"/>
          <w:tab w:val="num" w:pos="851"/>
        </w:tabs>
        <w:ind w:left="851"/>
        <w:rPr>
          <w:i/>
          <w:iCs/>
        </w:rPr>
      </w:pPr>
      <w:r w:rsidRPr="00786F1D">
        <w:rPr>
          <w:i/>
          <w:iCs/>
        </w:rPr>
        <w:t>BT lớn số 1: sinh viên sẽ làm việc theo nhóm, xây dựng một ứng dụng mạng.</w:t>
      </w:r>
    </w:p>
    <w:p w:rsidR="007077D1" w:rsidRPr="00786F1D" w:rsidRDefault="007077D1" w:rsidP="00790E1B">
      <w:pPr>
        <w:pStyle w:val="BodyText"/>
        <w:numPr>
          <w:ilvl w:val="3"/>
          <w:numId w:val="37"/>
        </w:numPr>
        <w:tabs>
          <w:tab w:val="clear" w:pos="2880"/>
          <w:tab w:val="num" w:pos="851"/>
        </w:tabs>
        <w:ind w:left="851"/>
        <w:rPr>
          <w:i/>
          <w:iCs/>
        </w:rPr>
      </w:pPr>
      <w:r w:rsidRPr="00786F1D">
        <w:rPr>
          <w:i/>
          <w:iCs/>
        </w:rPr>
        <w:t>BT lớn số 2: sinh viên sẽ làm việc theo nhóm, cùng thiết kế một hệ thống mạng máy tính.</w:t>
      </w:r>
    </w:p>
    <w:p w:rsidR="007077D1" w:rsidRPr="00786F1D" w:rsidRDefault="007077D1" w:rsidP="00790E1B">
      <w:pPr>
        <w:pStyle w:val="BodyText"/>
        <w:rPr>
          <w:i/>
          <w:iCs/>
        </w:rPr>
      </w:pPr>
      <w:r w:rsidRPr="00786F1D">
        <w:rPr>
          <w:i/>
          <w:iCs/>
        </w:rPr>
        <w:t>Việc tham gia các giờ thực hành trên các phòng thí nghiệm là bắt buộc. Sinh viên sẽ không nhận được điểm các bài tập lớn nếu không hoàn thành các bài thực hành. Chất lượng các bài thực hành được đánh giá và chiếm 10% điểm số của môn học.</w:t>
      </w:r>
    </w:p>
    <w:p w:rsidR="007077D1" w:rsidRPr="00786F1D" w:rsidRDefault="007077D1" w:rsidP="00790E1B">
      <w:pPr>
        <w:pStyle w:val="BodyText"/>
        <w:rPr>
          <w:i/>
          <w:iCs/>
        </w:rPr>
      </w:pPr>
      <w:r w:rsidRPr="00786F1D">
        <w:rPr>
          <w:i/>
          <w:iCs/>
        </w:rPr>
        <w:t>Thi cuối kỳ sẽ theo hình thức trắc nghiệm, chiếm 60% số điểm của môn học. Thời gian thi dự kiến là 90 phút.</w:t>
      </w:r>
    </w:p>
    <w:p w:rsidR="007077D1" w:rsidRPr="00786F1D" w:rsidRDefault="007077D1" w:rsidP="006707A5">
      <w:pPr>
        <w:widowControl/>
        <w:autoSpaceDE w:val="0"/>
        <w:autoSpaceDN w:val="0"/>
        <w:adjustRightInd w:val="0"/>
        <w:spacing w:line="276" w:lineRule="auto"/>
        <w:rPr>
          <w:noProof w:val="0"/>
          <w:szCs w:val="20"/>
          <w:lang w:val="vi-VN"/>
        </w:rPr>
      </w:pPr>
    </w:p>
    <w:p w:rsidR="007077D1" w:rsidRPr="00786F1D" w:rsidRDefault="007077D1" w:rsidP="00FA4FC0">
      <w:pPr>
        <w:pStyle w:val="MHH2"/>
        <w:rPr>
          <w:color w:val="auto"/>
          <w:lang w:val="vi-VN"/>
        </w:rPr>
      </w:pPr>
      <w:r w:rsidRPr="00786F1D">
        <w:rPr>
          <w:color w:val="auto"/>
          <w:lang w:val="vi-VN"/>
        </w:rPr>
        <w:t>Dự kiến danh sách Cán bộ tham gia giảng dạy</w:t>
      </w:r>
    </w:p>
    <w:p w:rsidR="007077D1" w:rsidRPr="00786F1D" w:rsidRDefault="007077D1" w:rsidP="00DA3200">
      <w:pPr>
        <w:rPr>
          <w:lang w:val="vi-VN"/>
        </w:rPr>
      </w:pPr>
    </w:p>
    <w:p w:rsidR="007077D1" w:rsidRPr="00786F1D" w:rsidRDefault="007077D1" w:rsidP="009A02CC">
      <w:pPr>
        <w:spacing w:line="276" w:lineRule="auto"/>
        <w:rPr>
          <w:lang w:val="vi-VN"/>
        </w:rPr>
      </w:pPr>
      <w:r w:rsidRPr="00786F1D">
        <w:rPr>
          <w:lang w:val="vi-VN"/>
        </w:rPr>
        <w:t>TS. Phạm Trần Vũ</w:t>
      </w:r>
    </w:p>
    <w:p w:rsidR="007077D1" w:rsidRPr="00786F1D" w:rsidRDefault="007077D1" w:rsidP="009A02CC">
      <w:pPr>
        <w:spacing w:line="276" w:lineRule="auto"/>
        <w:rPr>
          <w:lang w:val="vi-VN"/>
        </w:rPr>
      </w:pPr>
      <w:r w:rsidRPr="00786F1D">
        <w:rPr>
          <w:lang w:val="vi-VN"/>
        </w:rPr>
        <w:t>TS. Nguyễn Đức Thái</w:t>
      </w:r>
    </w:p>
    <w:p w:rsidR="007077D1" w:rsidRPr="00786F1D" w:rsidRDefault="007077D1" w:rsidP="009A02CC">
      <w:pPr>
        <w:spacing w:line="276" w:lineRule="auto"/>
        <w:rPr>
          <w:lang w:val="vi-VN"/>
        </w:rPr>
      </w:pPr>
      <w:r w:rsidRPr="00786F1D">
        <w:rPr>
          <w:lang w:val="vi-VN"/>
        </w:rPr>
        <w:t>TS. Trần Ngọc Minh</w:t>
      </w:r>
    </w:p>
    <w:p w:rsidR="007077D1" w:rsidRPr="00786F1D" w:rsidRDefault="007077D1" w:rsidP="009A02CC">
      <w:pPr>
        <w:spacing w:line="276" w:lineRule="auto"/>
        <w:rPr>
          <w:lang w:val="vi-VN"/>
        </w:rPr>
      </w:pPr>
      <w:r w:rsidRPr="00786F1D">
        <w:rPr>
          <w:lang w:val="vi-VN"/>
        </w:rPr>
        <w:t>ThS. Nguyễn Cao Đạt</w:t>
      </w:r>
    </w:p>
    <w:p w:rsidR="007077D1" w:rsidRPr="00786F1D" w:rsidRDefault="007077D1" w:rsidP="009A02CC">
      <w:pPr>
        <w:spacing w:line="276" w:lineRule="auto"/>
        <w:rPr>
          <w:lang w:val="vi-VN"/>
        </w:rPr>
      </w:pPr>
    </w:p>
    <w:p w:rsidR="007077D1" w:rsidRPr="00786F1D" w:rsidRDefault="007077D1" w:rsidP="00FA4FC0">
      <w:pPr>
        <w:pStyle w:val="MHH2"/>
        <w:rPr>
          <w:color w:val="auto"/>
        </w:rPr>
      </w:pPr>
      <w:r w:rsidRPr="00786F1D">
        <w:rPr>
          <w:color w:val="auto"/>
        </w:rPr>
        <w:t>Nội dung chi tiết</w:t>
      </w:r>
    </w:p>
    <w:p w:rsidR="007077D1" w:rsidRPr="00786F1D" w:rsidRDefault="007077D1" w:rsidP="00DA3200"/>
    <w:tbl>
      <w:tblPr>
        <w:tblW w:w="51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2621"/>
        <w:gridCol w:w="2528"/>
        <w:gridCol w:w="2463"/>
        <w:gridCol w:w="1590"/>
      </w:tblGrid>
      <w:tr w:rsidR="007077D1" w:rsidRPr="00786F1D" w:rsidTr="00786F1D">
        <w:trPr>
          <w:tblHeader/>
          <w:jc w:val="center"/>
        </w:trPr>
        <w:tc>
          <w:tcPr>
            <w:tcW w:w="890" w:type="dxa"/>
          </w:tcPr>
          <w:p w:rsidR="007077D1" w:rsidRPr="00786F1D" w:rsidRDefault="007077D1" w:rsidP="00241537">
            <w:pPr>
              <w:spacing w:line="276" w:lineRule="auto"/>
              <w:ind w:left="-142" w:right="-108"/>
              <w:jc w:val="center"/>
              <w:rPr>
                <w:b/>
                <w:sz w:val="20"/>
                <w:szCs w:val="20"/>
              </w:rPr>
            </w:pPr>
            <w:r w:rsidRPr="00786F1D">
              <w:rPr>
                <w:b/>
                <w:sz w:val="20"/>
                <w:szCs w:val="20"/>
              </w:rPr>
              <w:t>Tuần / Chương</w:t>
            </w:r>
          </w:p>
        </w:tc>
        <w:tc>
          <w:tcPr>
            <w:tcW w:w="2621" w:type="dxa"/>
          </w:tcPr>
          <w:p w:rsidR="007077D1" w:rsidRPr="00786F1D" w:rsidRDefault="007077D1" w:rsidP="00280CA3">
            <w:pPr>
              <w:spacing w:line="276" w:lineRule="auto"/>
              <w:jc w:val="center"/>
              <w:rPr>
                <w:b/>
                <w:sz w:val="20"/>
                <w:szCs w:val="20"/>
              </w:rPr>
            </w:pPr>
            <w:r w:rsidRPr="00786F1D">
              <w:rPr>
                <w:b/>
                <w:sz w:val="20"/>
                <w:szCs w:val="20"/>
              </w:rPr>
              <w:t>Nội dung</w:t>
            </w:r>
          </w:p>
        </w:tc>
        <w:tc>
          <w:tcPr>
            <w:tcW w:w="2528" w:type="dxa"/>
          </w:tcPr>
          <w:p w:rsidR="007077D1" w:rsidRPr="00786F1D" w:rsidRDefault="007077D1" w:rsidP="00241537">
            <w:pPr>
              <w:spacing w:line="276" w:lineRule="auto"/>
              <w:jc w:val="center"/>
              <w:rPr>
                <w:b/>
                <w:sz w:val="20"/>
                <w:szCs w:val="20"/>
                <w:lang w:val="fr-FR"/>
              </w:rPr>
            </w:pPr>
            <w:r w:rsidRPr="00786F1D">
              <w:rPr>
                <w:b/>
                <w:sz w:val="20"/>
                <w:szCs w:val="20"/>
                <w:lang w:val="fr-FR"/>
              </w:rPr>
              <w:t xml:space="preserve">Chuẩn đầu ra </w:t>
            </w:r>
            <w:r w:rsidRPr="00786F1D">
              <w:rPr>
                <w:b/>
                <w:sz w:val="20"/>
                <w:szCs w:val="20"/>
                <w:lang w:val="fr-FR"/>
              </w:rPr>
              <w:br/>
              <w:t>chi tiết</w:t>
            </w:r>
          </w:p>
        </w:tc>
        <w:tc>
          <w:tcPr>
            <w:tcW w:w="2463" w:type="dxa"/>
          </w:tcPr>
          <w:p w:rsidR="007077D1" w:rsidRPr="00786F1D" w:rsidRDefault="007077D1" w:rsidP="00241537">
            <w:pPr>
              <w:spacing w:line="276" w:lineRule="auto"/>
              <w:jc w:val="center"/>
              <w:rPr>
                <w:b/>
                <w:sz w:val="20"/>
                <w:szCs w:val="20"/>
                <w:lang w:val="fr-FR"/>
              </w:rPr>
            </w:pPr>
            <w:r w:rsidRPr="00786F1D">
              <w:rPr>
                <w:b/>
                <w:sz w:val="20"/>
                <w:szCs w:val="20"/>
                <w:lang w:val="fr-FR"/>
              </w:rPr>
              <w:t xml:space="preserve">Hoạt động </w:t>
            </w:r>
            <w:r w:rsidRPr="00786F1D">
              <w:rPr>
                <w:b/>
                <w:sz w:val="20"/>
                <w:szCs w:val="20"/>
                <w:lang w:val="fr-FR"/>
              </w:rPr>
              <w:br/>
              <w:t>dạy và học</w:t>
            </w:r>
          </w:p>
        </w:tc>
        <w:tc>
          <w:tcPr>
            <w:tcW w:w="1590" w:type="dxa"/>
          </w:tcPr>
          <w:p w:rsidR="007077D1" w:rsidRPr="00786F1D" w:rsidRDefault="007077D1" w:rsidP="00241537">
            <w:pPr>
              <w:spacing w:line="276" w:lineRule="auto"/>
              <w:jc w:val="center"/>
              <w:rPr>
                <w:b/>
                <w:sz w:val="20"/>
                <w:szCs w:val="20"/>
              </w:rPr>
            </w:pPr>
            <w:r w:rsidRPr="00786F1D">
              <w:rPr>
                <w:b/>
                <w:sz w:val="20"/>
                <w:szCs w:val="20"/>
              </w:rPr>
              <w:t xml:space="preserve">Hoạt động </w:t>
            </w:r>
            <w:r w:rsidRPr="00786F1D">
              <w:rPr>
                <w:b/>
                <w:sz w:val="20"/>
                <w:szCs w:val="20"/>
              </w:rPr>
              <w:br/>
              <w:t>đánh giá</w:t>
            </w:r>
          </w:p>
        </w:tc>
      </w:tr>
      <w:tr w:rsidR="007077D1" w:rsidRPr="00786F1D" w:rsidTr="00204DAA">
        <w:trPr>
          <w:trHeight w:val="1150"/>
          <w:jc w:val="center"/>
        </w:trPr>
        <w:tc>
          <w:tcPr>
            <w:tcW w:w="890" w:type="dxa"/>
          </w:tcPr>
          <w:p w:rsidR="007077D1" w:rsidRPr="00786F1D" w:rsidRDefault="007077D1" w:rsidP="00241537">
            <w:pPr>
              <w:spacing w:line="276" w:lineRule="auto"/>
              <w:jc w:val="center"/>
              <w:rPr>
                <w:sz w:val="20"/>
                <w:szCs w:val="20"/>
              </w:rPr>
            </w:pPr>
            <w:r w:rsidRPr="00786F1D">
              <w:rPr>
                <w:sz w:val="20"/>
                <w:szCs w:val="20"/>
              </w:rPr>
              <w:t>1, 2</w:t>
            </w:r>
          </w:p>
        </w:tc>
        <w:tc>
          <w:tcPr>
            <w:tcW w:w="2621" w:type="dxa"/>
          </w:tcPr>
          <w:p w:rsidR="007077D1" w:rsidRPr="00786F1D" w:rsidRDefault="007077D1" w:rsidP="00280CA3">
            <w:pPr>
              <w:jc w:val="left"/>
              <w:rPr>
                <w:sz w:val="20"/>
                <w:szCs w:val="20"/>
              </w:rPr>
            </w:pPr>
            <w:r w:rsidRPr="00786F1D">
              <w:rPr>
                <w:sz w:val="20"/>
                <w:szCs w:val="20"/>
              </w:rPr>
              <w:t>Chương 1: Mạng máy tính và Internet</w:t>
            </w:r>
          </w:p>
          <w:p w:rsidR="007077D1" w:rsidRPr="00786F1D" w:rsidRDefault="007077D1" w:rsidP="00280CA3">
            <w:pPr>
              <w:jc w:val="left"/>
              <w:rPr>
                <w:sz w:val="20"/>
                <w:szCs w:val="20"/>
                <w:lang w:val="fr-FR" w:eastAsia="ar-SA"/>
              </w:rPr>
            </w:pPr>
            <w:r w:rsidRPr="00786F1D">
              <w:rPr>
                <w:sz w:val="20"/>
                <w:szCs w:val="20"/>
                <w:lang w:val="fr-FR" w:eastAsia="ar-SA"/>
              </w:rPr>
              <w:t>- Internet là gì?</w:t>
            </w:r>
          </w:p>
          <w:p w:rsidR="007077D1" w:rsidRPr="00786F1D" w:rsidRDefault="007077D1" w:rsidP="00280CA3">
            <w:pPr>
              <w:jc w:val="left"/>
              <w:rPr>
                <w:sz w:val="20"/>
                <w:szCs w:val="20"/>
                <w:lang w:val="fr-FR" w:eastAsia="ar-SA"/>
              </w:rPr>
            </w:pPr>
            <w:r w:rsidRPr="00786F1D">
              <w:rPr>
                <w:sz w:val="20"/>
                <w:szCs w:val="20"/>
                <w:lang w:val="fr-FR" w:eastAsia="ar-SA"/>
              </w:rPr>
              <w:t>- Giao thức là gì?</w:t>
            </w:r>
          </w:p>
          <w:p w:rsidR="007077D1" w:rsidRPr="00786F1D" w:rsidRDefault="007077D1" w:rsidP="00280CA3">
            <w:pPr>
              <w:jc w:val="left"/>
              <w:rPr>
                <w:sz w:val="20"/>
                <w:szCs w:val="20"/>
                <w:lang w:val="fr-FR" w:eastAsia="ar-SA"/>
              </w:rPr>
            </w:pPr>
            <w:r w:rsidRPr="00786F1D">
              <w:rPr>
                <w:sz w:val="20"/>
                <w:szCs w:val="20"/>
                <w:lang w:val="fr-FR" w:eastAsia="ar-SA"/>
              </w:rPr>
              <w:t>- Thiết bị ngoại vi mạng</w:t>
            </w:r>
          </w:p>
          <w:p w:rsidR="007077D1" w:rsidRPr="00786F1D" w:rsidRDefault="007077D1" w:rsidP="00280CA3">
            <w:pPr>
              <w:jc w:val="left"/>
              <w:rPr>
                <w:sz w:val="20"/>
                <w:szCs w:val="20"/>
                <w:lang w:val="fr-FR" w:eastAsia="ar-SA"/>
              </w:rPr>
            </w:pPr>
            <w:r w:rsidRPr="00786F1D">
              <w:rPr>
                <w:sz w:val="20"/>
                <w:szCs w:val="20"/>
                <w:lang w:val="fr-FR" w:eastAsia="ar-SA"/>
              </w:rPr>
              <w:t>- Phần lõi của mạng</w:t>
            </w:r>
          </w:p>
          <w:p w:rsidR="007077D1" w:rsidRPr="00786F1D" w:rsidRDefault="007077D1" w:rsidP="00280CA3">
            <w:pPr>
              <w:jc w:val="left"/>
              <w:rPr>
                <w:sz w:val="20"/>
                <w:szCs w:val="20"/>
                <w:lang w:eastAsia="ar-SA"/>
              </w:rPr>
            </w:pPr>
            <w:r w:rsidRPr="00786F1D">
              <w:rPr>
                <w:sz w:val="20"/>
                <w:szCs w:val="20"/>
                <w:lang w:eastAsia="ar-SA"/>
              </w:rPr>
              <w:t>- Hiệu năng mạng</w:t>
            </w:r>
          </w:p>
          <w:p w:rsidR="007077D1" w:rsidRPr="00786F1D" w:rsidRDefault="007077D1" w:rsidP="00280CA3">
            <w:pPr>
              <w:jc w:val="left"/>
              <w:rPr>
                <w:sz w:val="20"/>
                <w:szCs w:val="20"/>
                <w:lang w:eastAsia="ar-SA"/>
              </w:rPr>
            </w:pPr>
            <w:r w:rsidRPr="00786F1D">
              <w:rPr>
                <w:sz w:val="20"/>
                <w:szCs w:val="20"/>
                <w:lang w:eastAsia="ar-SA"/>
              </w:rPr>
              <w:t>- An toàn mạng</w:t>
            </w:r>
          </w:p>
          <w:p w:rsidR="007077D1" w:rsidRPr="00786F1D" w:rsidRDefault="007077D1" w:rsidP="00280CA3">
            <w:pPr>
              <w:jc w:val="left"/>
              <w:rPr>
                <w:sz w:val="20"/>
                <w:szCs w:val="20"/>
                <w:lang w:eastAsia="ar-SA"/>
              </w:rPr>
            </w:pPr>
            <w:r w:rsidRPr="00786F1D">
              <w:rPr>
                <w:sz w:val="20"/>
                <w:szCs w:val="20"/>
                <w:lang w:eastAsia="ar-SA"/>
              </w:rPr>
              <w:t>- Các tầng giao thức và dịch vụ mạng</w:t>
            </w:r>
          </w:p>
          <w:p w:rsidR="007077D1" w:rsidRPr="00786F1D" w:rsidRDefault="007077D1" w:rsidP="00280CA3">
            <w:pPr>
              <w:jc w:val="left"/>
              <w:rPr>
                <w:sz w:val="20"/>
                <w:szCs w:val="20"/>
                <w:lang w:val="vi-VN"/>
              </w:rPr>
            </w:pPr>
            <w:r w:rsidRPr="00786F1D">
              <w:rPr>
                <w:sz w:val="20"/>
                <w:szCs w:val="20"/>
                <w:lang w:eastAsia="ar-SA"/>
              </w:rPr>
              <w:t>- Lịch sử mạng máy tính</w:t>
            </w:r>
          </w:p>
        </w:tc>
        <w:tc>
          <w:tcPr>
            <w:tcW w:w="2528" w:type="dxa"/>
          </w:tcPr>
          <w:p w:rsidR="007077D1" w:rsidRPr="00786F1D" w:rsidRDefault="007077D1" w:rsidP="00CF7B6F">
            <w:pPr>
              <w:spacing w:line="276" w:lineRule="auto"/>
              <w:rPr>
                <w:sz w:val="20"/>
                <w:szCs w:val="20"/>
                <w:lang w:val="vi-VN"/>
              </w:rPr>
            </w:pPr>
            <w:r w:rsidRPr="00786F1D">
              <w:rPr>
                <w:sz w:val="20"/>
                <w:szCs w:val="20"/>
                <w:lang w:val="vi-VN"/>
              </w:rPr>
              <w:t>L.O.1.1 – Giải thích được các tầng trong môn hình OSI, mô hình TCP/IP, và các tầng được sử dụng trong thực tế của mạng Internet</w:t>
            </w:r>
          </w:p>
          <w:p w:rsidR="007077D1" w:rsidRPr="00786F1D" w:rsidRDefault="007077D1" w:rsidP="00CF7B6F">
            <w:pPr>
              <w:spacing w:line="276" w:lineRule="auto"/>
              <w:rPr>
                <w:sz w:val="20"/>
                <w:szCs w:val="20"/>
                <w:lang w:val="vi-VN"/>
              </w:rPr>
            </w:pPr>
            <w:r w:rsidRPr="00786F1D">
              <w:rPr>
                <w:sz w:val="20"/>
                <w:szCs w:val="20"/>
                <w:lang w:val="vi-VN"/>
              </w:rPr>
              <w:t>L.O.1.2 – Mô tả được các thành phần cơ bản của mạng Internet</w:t>
            </w:r>
          </w:p>
          <w:p w:rsidR="007077D1" w:rsidRPr="00786F1D" w:rsidRDefault="007077D1" w:rsidP="00CF7B6F">
            <w:pPr>
              <w:spacing w:line="276" w:lineRule="auto"/>
              <w:jc w:val="left"/>
              <w:rPr>
                <w:sz w:val="20"/>
                <w:szCs w:val="20"/>
                <w:lang w:val="vi-VN"/>
              </w:rPr>
            </w:pPr>
          </w:p>
        </w:tc>
        <w:tc>
          <w:tcPr>
            <w:tcW w:w="2463" w:type="dxa"/>
          </w:tcPr>
          <w:p w:rsidR="007077D1" w:rsidRPr="00786F1D" w:rsidRDefault="007077D1" w:rsidP="00241537">
            <w:pPr>
              <w:spacing w:line="276" w:lineRule="auto"/>
              <w:jc w:val="left"/>
              <w:rPr>
                <w:sz w:val="20"/>
                <w:szCs w:val="20"/>
                <w:lang w:val="vi-VN"/>
              </w:rPr>
            </w:pPr>
            <w:r w:rsidRPr="00786F1D">
              <w:rPr>
                <w:sz w:val="20"/>
                <w:szCs w:val="20"/>
                <w:lang w:val="vi-VN"/>
              </w:rPr>
              <w:t>Giảng dạy và trao đổi trên lớp</w:t>
            </w:r>
          </w:p>
          <w:p w:rsidR="007077D1" w:rsidRPr="00786F1D" w:rsidRDefault="007077D1" w:rsidP="00241537">
            <w:pPr>
              <w:spacing w:line="276" w:lineRule="auto"/>
              <w:jc w:val="left"/>
              <w:rPr>
                <w:sz w:val="20"/>
                <w:szCs w:val="20"/>
                <w:lang w:val="vi-VN"/>
              </w:rPr>
            </w:pPr>
            <w:r w:rsidRPr="00786F1D">
              <w:rPr>
                <w:sz w:val="20"/>
                <w:szCs w:val="20"/>
                <w:lang w:val="vi-VN"/>
              </w:rPr>
              <w:t>Đọc sách giáo khoa, tìm hiểu trên Internet</w:t>
            </w:r>
          </w:p>
        </w:tc>
        <w:tc>
          <w:tcPr>
            <w:tcW w:w="1590" w:type="dxa"/>
          </w:tcPr>
          <w:p w:rsidR="007077D1" w:rsidRPr="00786F1D" w:rsidRDefault="007077D1" w:rsidP="00CF7B6F">
            <w:pPr>
              <w:spacing w:line="276" w:lineRule="auto"/>
              <w:rPr>
                <w:sz w:val="20"/>
                <w:szCs w:val="20"/>
                <w:lang w:val="vi-VN"/>
              </w:rPr>
            </w:pPr>
            <w:r w:rsidRPr="00786F1D">
              <w:rPr>
                <w:sz w:val="20"/>
                <w:szCs w:val="20"/>
                <w:lang w:val="vi-VN"/>
              </w:rPr>
              <w:t>Thi và thực hành</w:t>
            </w:r>
          </w:p>
        </w:tc>
      </w:tr>
      <w:tr w:rsidR="007077D1" w:rsidRPr="00786F1D" w:rsidTr="00212814">
        <w:trPr>
          <w:trHeight w:val="1886"/>
          <w:jc w:val="center"/>
        </w:trPr>
        <w:tc>
          <w:tcPr>
            <w:tcW w:w="890" w:type="dxa"/>
          </w:tcPr>
          <w:p w:rsidR="007077D1" w:rsidRPr="00786F1D" w:rsidRDefault="007077D1" w:rsidP="00241537">
            <w:pPr>
              <w:spacing w:line="276" w:lineRule="auto"/>
              <w:jc w:val="center"/>
              <w:rPr>
                <w:sz w:val="20"/>
                <w:szCs w:val="20"/>
              </w:rPr>
            </w:pPr>
            <w:r w:rsidRPr="00786F1D">
              <w:rPr>
                <w:sz w:val="20"/>
                <w:szCs w:val="20"/>
              </w:rPr>
              <w:t>3,4,5</w:t>
            </w:r>
          </w:p>
        </w:tc>
        <w:tc>
          <w:tcPr>
            <w:tcW w:w="2621" w:type="dxa"/>
          </w:tcPr>
          <w:p w:rsidR="007077D1" w:rsidRPr="00786F1D" w:rsidRDefault="007077D1" w:rsidP="00280CA3">
            <w:pPr>
              <w:jc w:val="left"/>
              <w:rPr>
                <w:sz w:val="20"/>
                <w:szCs w:val="20"/>
              </w:rPr>
            </w:pPr>
            <w:r w:rsidRPr="00786F1D">
              <w:rPr>
                <w:sz w:val="20"/>
                <w:szCs w:val="20"/>
              </w:rPr>
              <w:t>Chương 2: Tầng ứng dụng</w:t>
            </w:r>
          </w:p>
          <w:p w:rsidR="007077D1" w:rsidRPr="00786F1D" w:rsidRDefault="007077D1" w:rsidP="00280CA3">
            <w:pPr>
              <w:jc w:val="left"/>
              <w:rPr>
                <w:sz w:val="20"/>
                <w:szCs w:val="20"/>
                <w:lang w:eastAsia="ar-SA"/>
              </w:rPr>
            </w:pPr>
            <w:r w:rsidRPr="00786F1D">
              <w:rPr>
                <w:sz w:val="20"/>
                <w:szCs w:val="20"/>
                <w:lang w:eastAsia="ar-SA"/>
              </w:rPr>
              <w:t>- Các nguyên lý cơ bản của ứng dụng mạng</w:t>
            </w:r>
          </w:p>
          <w:p w:rsidR="007077D1" w:rsidRPr="00786F1D" w:rsidRDefault="007077D1" w:rsidP="00280CA3">
            <w:pPr>
              <w:jc w:val="left"/>
              <w:rPr>
                <w:sz w:val="20"/>
                <w:szCs w:val="20"/>
                <w:lang w:eastAsia="ar-SA"/>
              </w:rPr>
            </w:pPr>
            <w:r w:rsidRPr="00786F1D">
              <w:rPr>
                <w:sz w:val="20"/>
                <w:szCs w:val="20"/>
                <w:lang w:eastAsia="ar-SA"/>
              </w:rPr>
              <w:t>- Web và HTTP</w:t>
            </w:r>
          </w:p>
          <w:p w:rsidR="007077D1" w:rsidRPr="00786F1D" w:rsidRDefault="007077D1" w:rsidP="00280CA3">
            <w:pPr>
              <w:jc w:val="left"/>
              <w:rPr>
                <w:sz w:val="20"/>
                <w:szCs w:val="20"/>
                <w:lang w:eastAsia="ar-SA"/>
              </w:rPr>
            </w:pPr>
            <w:r w:rsidRPr="00786F1D">
              <w:rPr>
                <w:sz w:val="20"/>
                <w:szCs w:val="20"/>
                <w:lang w:eastAsia="ar-SA"/>
              </w:rPr>
              <w:t>- FTP</w:t>
            </w:r>
          </w:p>
          <w:p w:rsidR="007077D1" w:rsidRPr="00786F1D" w:rsidRDefault="007077D1" w:rsidP="00280CA3">
            <w:pPr>
              <w:jc w:val="left"/>
              <w:rPr>
                <w:sz w:val="20"/>
                <w:szCs w:val="20"/>
                <w:lang w:eastAsia="ar-SA"/>
              </w:rPr>
            </w:pPr>
            <w:r w:rsidRPr="00786F1D">
              <w:rPr>
                <w:sz w:val="20"/>
                <w:szCs w:val="20"/>
                <w:lang w:eastAsia="ar-SA"/>
              </w:rPr>
              <w:t>- Thư điện tử</w:t>
            </w:r>
          </w:p>
          <w:p w:rsidR="007077D1" w:rsidRPr="00786F1D" w:rsidRDefault="007077D1" w:rsidP="00280CA3">
            <w:pPr>
              <w:jc w:val="left"/>
              <w:rPr>
                <w:sz w:val="20"/>
                <w:szCs w:val="20"/>
                <w:lang w:eastAsia="ar-SA"/>
              </w:rPr>
            </w:pPr>
            <w:r w:rsidRPr="00786F1D">
              <w:rPr>
                <w:sz w:val="20"/>
                <w:szCs w:val="20"/>
                <w:lang w:eastAsia="ar-SA"/>
              </w:rPr>
              <w:t>- SMTP, POP3, IMAP</w:t>
            </w:r>
          </w:p>
          <w:p w:rsidR="007077D1" w:rsidRPr="00786F1D" w:rsidRDefault="007077D1" w:rsidP="00280CA3">
            <w:pPr>
              <w:jc w:val="left"/>
              <w:rPr>
                <w:sz w:val="20"/>
                <w:szCs w:val="20"/>
                <w:lang w:eastAsia="ar-SA"/>
              </w:rPr>
            </w:pPr>
            <w:r w:rsidRPr="00786F1D">
              <w:rPr>
                <w:sz w:val="20"/>
                <w:szCs w:val="20"/>
                <w:lang w:eastAsia="ar-SA"/>
              </w:rPr>
              <w:t>- DNS</w:t>
            </w:r>
          </w:p>
          <w:p w:rsidR="007077D1" w:rsidRPr="00786F1D" w:rsidRDefault="007077D1" w:rsidP="00280CA3">
            <w:pPr>
              <w:jc w:val="left"/>
              <w:rPr>
                <w:sz w:val="20"/>
                <w:szCs w:val="20"/>
                <w:lang w:eastAsia="ar-SA"/>
              </w:rPr>
            </w:pPr>
            <w:r w:rsidRPr="00786F1D">
              <w:rPr>
                <w:sz w:val="20"/>
                <w:szCs w:val="20"/>
                <w:lang w:eastAsia="ar-SA"/>
              </w:rPr>
              <w:t>- Ứng dụng P2P</w:t>
            </w:r>
          </w:p>
          <w:p w:rsidR="007077D1" w:rsidRPr="00786F1D" w:rsidRDefault="007077D1" w:rsidP="00280CA3">
            <w:pPr>
              <w:jc w:val="left"/>
              <w:rPr>
                <w:sz w:val="20"/>
                <w:szCs w:val="20"/>
                <w:lang w:eastAsia="ar-SA"/>
              </w:rPr>
            </w:pPr>
            <w:r w:rsidRPr="00786F1D">
              <w:rPr>
                <w:sz w:val="20"/>
                <w:szCs w:val="20"/>
                <w:lang w:eastAsia="ar-SA"/>
              </w:rPr>
              <w:t>- Lập trình socket với TCP và UDP</w:t>
            </w:r>
          </w:p>
          <w:p w:rsidR="007077D1" w:rsidRPr="00786F1D" w:rsidRDefault="007077D1" w:rsidP="00280CA3">
            <w:pPr>
              <w:widowControl/>
              <w:spacing w:line="276" w:lineRule="auto"/>
              <w:jc w:val="left"/>
              <w:rPr>
                <w:sz w:val="20"/>
                <w:szCs w:val="20"/>
              </w:rPr>
            </w:pPr>
          </w:p>
        </w:tc>
        <w:tc>
          <w:tcPr>
            <w:tcW w:w="2528" w:type="dxa"/>
          </w:tcPr>
          <w:p w:rsidR="007077D1" w:rsidRPr="00786F1D" w:rsidRDefault="007077D1" w:rsidP="00CF7B6F">
            <w:pPr>
              <w:spacing w:line="276" w:lineRule="auto"/>
              <w:rPr>
                <w:sz w:val="20"/>
                <w:szCs w:val="20"/>
              </w:rPr>
            </w:pPr>
            <w:r w:rsidRPr="00786F1D">
              <w:rPr>
                <w:sz w:val="20"/>
                <w:szCs w:val="20"/>
              </w:rPr>
              <w:t>L.O.2.1 – Giải thích được nguyên lý hoạt động chung của các ứng dụng mạng</w:t>
            </w:r>
          </w:p>
          <w:p w:rsidR="007077D1" w:rsidRPr="00786F1D" w:rsidRDefault="007077D1" w:rsidP="00CF7B6F">
            <w:pPr>
              <w:spacing w:line="276" w:lineRule="auto"/>
              <w:jc w:val="left"/>
              <w:rPr>
                <w:sz w:val="20"/>
                <w:szCs w:val="20"/>
              </w:rPr>
            </w:pPr>
            <w:r w:rsidRPr="00786F1D">
              <w:rPr>
                <w:sz w:val="20"/>
                <w:szCs w:val="20"/>
              </w:rPr>
              <w:t>L.O.2.2 – Giải thích dược nguyên lý hoạt động của các ứng dụng phổ biến như Web, HTTP, Email, DNS, các ứng dụng P2P</w:t>
            </w:r>
          </w:p>
          <w:p w:rsidR="007077D1" w:rsidRPr="00786F1D" w:rsidRDefault="007077D1" w:rsidP="00CF7B6F">
            <w:pPr>
              <w:spacing w:line="276" w:lineRule="auto"/>
              <w:jc w:val="left"/>
              <w:rPr>
                <w:sz w:val="20"/>
                <w:szCs w:val="20"/>
              </w:rPr>
            </w:pPr>
            <w:r w:rsidRPr="00786F1D">
              <w:rPr>
                <w:sz w:val="20"/>
                <w:szCs w:val="20"/>
                <w:lang w:val="vi-VN"/>
              </w:rPr>
              <w:t>L.O.3.2 – Thiết kế và triển khai được các ứng dụng mạng máy tính đơn giản sử dụng các bộ giao thức TCP hoặc UDP</w:t>
            </w:r>
          </w:p>
        </w:tc>
        <w:tc>
          <w:tcPr>
            <w:tcW w:w="2463" w:type="dxa"/>
          </w:tcPr>
          <w:p w:rsidR="007077D1" w:rsidRPr="00786F1D" w:rsidRDefault="007077D1" w:rsidP="00212814">
            <w:pPr>
              <w:spacing w:line="276" w:lineRule="auto"/>
              <w:jc w:val="left"/>
              <w:rPr>
                <w:sz w:val="20"/>
                <w:szCs w:val="20"/>
                <w:lang w:val="vi-VN"/>
              </w:rPr>
            </w:pPr>
            <w:r w:rsidRPr="00786F1D">
              <w:rPr>
                <w:sz w:val="20"/>
                <w:szCs w:val="20"/>
                <w:lang w:val="vi-VN"/>
              </w:rPr>
              <w:t>Giảng dạy và trao đổi trên lớp</w:t>
            </w:r>
          </w:p>
          <w:p w:rsidR="007077D1" w:rsidRPr="00786F1D" w:rsidRDefault="007077D1" w:rsidP="00212814">
            <w:pPr>
              <w:spacing w:line="276" w:lineRule="auto"/>
              <w:jc w:val="left"/>
              <w:rPr>
                <w:sz w:val="20"/>
                <w:szCs w:val="20"/>
                <w:lang w:val="vi-VN"/>
              </w:rPr>
            </w:pPr>
            <w:r w:rsidRPr="00786F1D">
              <w:rPr>
                <w:sz w:val="20"/>
                <w:szCs w:val="20"/>
                <w:lang w:val="vi-VN"/>
              </w:rPr>
              <w:t>Đọc sách giáo khoa, tìm hiểu trên Internet</w:t>
            </w:r>
          </w:p>
          <w:p w:rsidR="007077D1" w:rsidRPr="00786F1D" w:rsidRDefault="007077D1" w:rsidP="00212814">
            <w:pPr>
              <w:spacing w:line="276" w:lineRule="auto"/>
              <w:jc w:val="left"/>
              <w:rPr>
                <w:sz w:val="20"/>
                <w:szCs w:val="20"/>
                <w:lang w:val="vi-VN"/>
              </w:rPr>
            </w:pPr>
            <w:r w:rsidRPr="00786F1D">
              <w:rPr>
                <w:sz w:val="20"/>
                <w:szCs w:val="20"/>
                <w:lang w:val="vi-VN"/>
              </w:rPr>
              <w:t>Thực hành tại phòng thí nghiệm</w:t>
            </w:r>
          </w:p>
          <w:p w:rsidR="007077D1" w:rsidRPr="00786F1D" w:rsidRDefault="007077D1" w:rsidP="00CF7B6F">
            <w:pPr>
              <w:spacing w:line="276" w:lineRule="auto"/>
              <w:jc w:val="left"/>
              <w:rPr>
                <w:sz w:val="20"/>
                <w:szCs w:val="20"/>
                <w:lang w:val="vi-VN"/>
              </w:rPr>
            </w:pPr>
          </w:p>
        </w:tc>
        <w:tc>
          <w:tcPr>
            <w:tcW w:w="1590" w:type="dxa"/>
          </w:tcPr>
          <w:p w:rsidR="007077D1" w:rsidRPr="00786F1D" w:rsidRDefault="007077D1" w:rsidP="003C4A30">
            <w:pPr>
              <w:spacing w:line="276" w:lineRule="auto"/>
              <w:jc w:val="left"/>
              <w:rPr>
                <w:sz w:val="20"/>
                <w:szCs w:val="20"/>
                <w:lang w:val="vi-VN"/>
              </w:rPr>
            </w:pPr>
            <w:r w:rsidRPr="00786F1D">
              <w:rPr>
                <w:sz w:val="20"/>
                <w:szCs w:val="20"/>
                <w:lang w:val="vi-VN"/>
              </w:rPr>
              <w:t>Thi, thực hành, bài tập lớn</w:t>
            </w:r>
          </w:p>
        </w:tc>
      </w:tr>
      <w:tr w:rsidR="007077D1" w:rsidRPr="00786F1D" w:rsidTr="00204DAA">
        <w:trPr>
          <w:trHeight w:val="2564"/>
          <w:jc w:val="center"/>
        </w:trPr>
        <w:tc>
          <w:tcPr>
            <w:tcW w:w="890" w:type="dxa"/>
          </w:tcPr>
          <w:p w:rsidR="007077D1" w:rsidRPr="00786F1D" w:rsidRDefault="007077D1" w:rsidP="00241537">
            <w:pPr>
              <w:spacing w:line="276" w:lineRule="auto"/>
              <w:jc w:val="center"/>
              <w:rPr>
                <w:sz w:val="20"/>
                <w:szCs w:val="20"/>
              </w:rPr>
            </w:pPr>
            <w:r w:rsidRPr="00786F1D">
              <w:rPr>
                <w:sz w:val="20"/>
                <w:szCs w:val="20"/>
              </w:rPr>
              <w:t>6,7</w:t>
            </w:r>
          </w:p>
        </w:tc>
        <w:tc>
          <w:tcPr>
            <w:tcW w:w="2621" w:type="dxa"/>
          </w:tcPr>
          <w:p w:rsidR="007077D1" w:rsidRPr="00786F1D" w:rsidRDefault="007077D1" w:rsidP="00280CA3">
            <w:pPr>
              <w:jc w:val="left"/>
              <w:rPr>
                <w:sz w:val="20"/>
                <w:szCs w:val="20"/>
              </w:rPr>
            </w:pPr>
            <w:r w:rsidRPr="00786F1D">
              <w:rPr>
                <w:sz w:val="20"/>
                <w:szCs w:val="20"/>
              </w:rPr>
              <w:t>Chương 3: Tầng vận chuyển</w:t>
            </w:r>
          </w:p>
          <w:p w:rsidR="007077D1" w:rsidRPr="00786F1D" w:rsidRDefault="007077D1" w:rsidP="00280CA3">
            <w:pPr>
              <w:jc w:val="left"/>
              <w:rPr>
                <w:sz w:val="20"/>
                <w:szCs w:val="20"/>
                <w:lang w:eastAsia="ar-SA"/>
              </w:rPr>
            </w:pPr>
            <w:r w:rsidRPr="00786F1D">
              <w:rPr>
                <w:sz w:val="20"/>
                <w:szCs w:val="20"/>
                <w:lang w:eastAsia="ar-SA"/>
              </w:rPr>
              <w:t>- Các dịch vụ ở tầng vận chuyển</w:t>
            </w:r>
          </w:p>
          <w:p w:rsidR="007077D1" w:rsidRPr="00786F1D" w:rsidRDefault="007077D1" w:rsidP="00280CA3">
            <w:pPr>
              <w:jc w:val="left"/>
              <w:rPr>
                <w:sz w:val="20"/>
                <w:szCs w:val="20"/>
                <w:lang w:eastAsia="ar-SA"/>
              </w:rPr>
            </w:pPr>
            <w:r w:rsidRPr="00786F1D">
              <w:rPr>
                <w:sz w:val="20"/>
                <w:szCs w:val="20"/>
                <w:lang w:eastAsia="ar-SA"/>
              </w:rPr>
              <w:t>- Multiplexing và demultiplexing</w:t>
            </w:r>
          </w:p>
          <w:p w:rsidR="007077D1" w:rsidRPr="00786F1D" w:rsidRDefault="007077D1" w:rsidP="00280CA3">
            <w:pPr>
              <w:jc w:val="left"/>
              <w:rPr>
                <w:sz w:val="20"/>
                <w:szCs w:val="20"/>
                <w:lang w:eastAsia="ar-SA"/>
              </w:rPr>
            </w:pPr>
            <w:r w:rsidRPr="00786F1D">
              <w:rPr>
                <w:sz w:val="20"/>
                <w:szCs w:val="20"/>
                <w:lang w:eastAsia="ar-SA"/>
              </w:rPr>
              <w:t>- Giao thức không kết nối UDP</w:t>
            </w:r>
          </w:p>
          <w:p w:rsidR="007077D1" w:rsidRPr="00786F1D" w:rsidRDefault="007077D1" w:rsidP="00280CA3">
            <w:pPr>
              <w:jc w:val="left"/>
              <w:rPr>
                <w:sz w:val="20"/>
                <w:szCs w:val="20"/>
                <w:lang w:eastAsia="ar-SA"/>
              </w:rPr>
            </w:pPr>
            <w:r w:rsidRPr="00786F1D">
              <w:rPr>
                <w:sz w:val="20"/>
                <w:szCs w:val="20"/>
                <w:lang w:eastAsia="ar-SA"/>
              </w:rPr>
              <w:t>- Nguyên lý truyền dữ liệu tin cậy</w:t>
            </w:r>
          </w:p>
          <w:p w:rsidR="007077D1" w:rsidRPr="00786F1D" w:rsidRDefault="007077D1" w:rsidP="00280CA3">
            <w:pPr>
              <w:jc w:val="left"/>
              <w:rPr>
                <w:sz w:val="20"/>
                <w:szCs w:val="20"/>
                <w:lang w:eastAsia="ar-SA"/>
              </w:rPr>
            </w:pPr>
            <w:r w:rsidRPr="00786F1D">
              <w:rPr>
                <w:sz w:val="20"/>
                <w:szCs w:val="20"/>
                <w:lang w:eastAsia="ar-SA"/>
              </w:rPr>
              <w:t>- Giao thức hướng kết nối TCP</w:t>
            </w:r>
          </w:p>
          <w:p w:rsidR="007077D1" w:rsidRPr="00786F1D" w:rsidRDefault="007077D1" w:rsidP="00280CA3">
            <w:pPr>
              <w:jc w:val="left"/>
              <w:rPr>
                <w:sz w:val="20"/>
                <w:szCs w:val="20"/>
                <w:lang w:eastAsia="ar-SA"/>
              </w:rPr>
            </w:pPr>
            <w:r w:rsidRPr="00786F1D">
              <w:rPr>
                <w:sz w:val="20"/>
                <w:szCs w:val="20"/>
                <w:lang w:eastAsia="ar-SA"/>
              </w:rPr>
              <w:t>- Nguyên lý điều khiển tắc nghẽn</w:t>
            </w:r>
          </w:p>
          <w:p w:rsidR="007077D1" w:rsidRPr="00786F1D" w:rsidRDefault="007077D1" w:rsidP="00280CA3">
            <w:pPr>
              <w:jc w:val="left"/>
              <w:rPr>
                <w:sz w:val="20"/>
                <w:szCs w:val="20"/>
                <w:lang w:eastAsia="ar-SA"/>
              </w:rPr>
            </w:pPr>
            <w:r w:rsidRPr="00786F1D">
              <w:rPr>
                <w:sz w:val="20"/>
                <w:szCs w:val="20"/>
                <w:lang w:eastAsia="ar-SA"/>
              </w:rPr>
              <w:t>- Điều khiển tắc nghẽn trong TCP</w:t>
            </w:r>
          </w:p>
          <w:p w:rsidR="007077D1" w:rsidRPr="00786F1D" w:rsidRDefault="007077D1" w:rsidP="00280CA3">
            <w:pPr>
              <w:widowControl/>
              <w:spacing w:line="276" w:lineRule="auto"/>
              <w:jc w:val="left"/>
              <w:rPr>
                <w:sz w:val="20"/>
                <w:szCs w:val="20"/>
              </w:rPr>
            </w:pPr>
          </w:p>
        </w:tc>
        <w:tc>
          <w:tcPr>
            <w:tcW w:w="2528" w:type="dxa"/>
          </w:tcPr>
          <w:p w:rsidR="007077D1" w:rsidRPr="00786F1D" w:rsidRDefault="007077D1" w:rsidP="00280CA3">
            <w:pPr>
              <w:widowControl/>
              <w:autoSpaceDE w:val="0"/>
              <w:autoSpaceDN w:val="0"/>
              <w:adjustRightInd w:val="0"/>
              <w:spacing w:line="276" w:lineRule="auto"/>
              <w:rPr>
                <w:sz w:val="20"/>
                <w:szCs w:val="20"/>
                <w:lang w:val="vi-VN"/>
              </w:rPr>
            </w:pPr>
            <w:r w:rsidRPr="00786F1D">
              <w:rPr>
                <w:sz w:val="20"/>
                <w:szCs w:val="20"/>
                <w:lang w:val="vi-VN"/>
              </w:rPr>
              <w:t>L.O.3.1 – Giải thích được nguyên lý hoạt động của bộ giao thức TCP và UDP, phân tích và đánh giá được ưu và nhược điểm của từng bộ giao thức</w:t>
            </w:r>
          </w:p>
          <w:p w:rsidR="007077D1" w:rsidRPr="00786F1D" w:rsidRDefault="007077D1" w:rsidP="00280CA3">
            <w:pPr>
              <w:spacing w:line="276" w:lineRule="auto"/>
              <w:jc w:val="left"/>
              <w:rPr>
                <w:sz w:val="20"/>
                <w:szCs w:val="20"/>
                <w:lang w:val="vi-VN"/>
              </w:rPr>
            </w:pPr>
            <w:r w:rsidRPr="00786F1D">
              <w:rPr>
                <w:sz w:val="20"/>
                <w:szCs w:val="20"/>
                <w:lang w:val="vi-VN"/>
              </w:rPr>
              <w:t>L.O.3.2 – Thiết kế và triển khai được các ứng dụng mạng máy tính đơn giản sử dụng các bộ giao thức TCP hoặc UDP</w:t>
            </w:r>
          </w:p>
        </w:tc>
        <w:tc>
          <w:tcPr>
            <w:tcW w:w="2463" w:type="dxa"/>
          </w:tcPr>
          <w:p w:rsidR="007077D1" w:rsidRPr="00786F1D" w:rsidRDefault="007077D1" w:rsidP="00212814">
            <w:pPr>
              <w:spacing w:line="276" w:lineRule="auto"/>
              <w:jc w:val="left"/>
              <w:rPr>
                <w:sz w:val="20"/>
                <w:szCs w:val="20"/>
                <w:lang w:val="vi-VN"/>
              </w:rPr>
            </w:pPr>
            <w:r w:rsidRPr="00786F1D">
              <w:rPr>
                <w:sz w:val="20"/>
                <w:szCs w:val="20"/>
                <w:lang w:val="vi-VN"/>
              </w:rPr>
              <w:t>Giảng dạy và trao đổi trên lớp</w:t>
            </w:r>
          </w:p>
          <w:p w:rsidR="007077D1" w:rsidRPr="00786F1D" w:rsidRDefault="007077D1" w:rsidP="00212814">
            <w:pPr>
              <w:spacing w:line="276" w:lineRule="auto"/>
              <w:jc w:val="left"/>
              <w:rPr>
                <w:sz w:val="20"/>
                <w:szCs w:val="20"/>
                <w:lang w:val="vi-VN"/>
              </w:rPr>
            </w:pPr>
            <w:r w:rsidRPr="00786F1D">
              <w:rPr>
                <w:sz w:val="20"/>
                <w:szCs w:val="20"/>
                <w:lang w:val="vi-VN"/>
              </w:rPr>
              <w:t>Đọc sách giáo khoa, tìm hiểu trên Internet</w:t>
            </w:r>
          </w:p>
          <w:p w:rsidR="007077D1" w:rsidRPr="00786F1D" w:rsidRDefault="007077D1" w:rsidP="00280CA3">
            <w:pPr>
              <w:spacing w:line="276" w:lineRule="auto"/>
              <w:jc w:val="left"/>
              <w:rPr>
                <w:sz w:val="20"/>
                <w:szCs w:val="20"/>
                <w:lang w:val="vi-VN"/>
              </w:rPr>
            </w:pPr>
            <w:r w:rsidRPr="00786F1D">
              <w:rPr>
                <w:sz w:val="20"/>
                <w:szCs w:val="20"/>
                <w:lang w:val="vi-VN"/>
              </w:rPr>
              <w:t>Thực hành tại phòng thí nghiệm</w:t>
            </w:r>
          </w:p>
          <w:p w:rsidR="007077D1" w:rsidRPr="00786F1D" w:rsidRDefault="007077D1" w:rsidP="00241537">
            <w:pPr>
              <w:spacing w:line="276" w:lineRule="auto"/>
              <w:jc w:val="left"/>
              <w:rPr>
                <w:sz w:val="20"/>
                <w:szCs w:val="20"/>
                <w:lang w:val="vi-VN"/>
              </w:rPr>
            </w:pPr>
          </w:p>
        </w:tc>
        <w:tc>
          <w:tcPr>
            <w:tcW w:w="1590" w:type="dxa"/>
          </w:tcPr>
          <w:p w:rsidR="007077D1" w:rsidRPr="00786F1D" w:rsidRDefault="007077D1" w:rsidP="00280CA3">
            <w:pPr>
              <w:spacing w:line="276" w:lineRule="auto"/>
              <w:jc w:val="left"/>
              <w:rPr>
                <w:sz w:val="20"/>
                <w:szCs w:val="20"/>
                <w:lang w:val="vi-VN"/>
              </w:rPr>
            </w:pPr>
            <w:r w:rsidRPr="00786F1D">
              <w:rPr>
                <w:sz w:val="20"/>
                <w:szCs w:val="20"/>
                <w:lang w:val="vi-VN"/>
              </w:rPr>
              <w:t>Thi, thực hành, bài tập lớn</w:t>
            </w:r>
          </w:p>
        </w:tc>
      </w:tr>
      <w:tr w:rsidR="007077D1" w:rsidRPr="00786F1D" w:rsidTr="000C6328">
        <w:trPr>
          <w:jc w:val="center"/>
        </w:trPr>
        <w:tc>
          <w:tcPr>
            <w:tcW w:w="890" w:type="dxa"/>
          </w:tcPr>
          <w:p w:rsidR="007077D1" w:rsidRPr="00786F1D" w:rsidRDefault="007077D1" w:rsidP="00241537">
            <w:pPr>
              <w:spacing w:line="276" w:lineRule="auto"/>
              <w:jc w:val="center"/>
              <w:rPr>
                <w:sz w:val="20"/>
                <w:szCs w:val="20"/>
                <w:lang w:val="vi-VN"/>
              </w:rPr>
            </w:pPr>
            <w:r w:rsidRPr="00786F1D">
              <w:rPr>
                <w:sz w:val="20"/>
                <w:szCs w:val="20"/>
                <w:lang w:val="vi-VN"/>
              </w:rPr>
              <w:t>8,9,10</w:t>
            </w:r>
          </w:p>
        </w:tc>
        <w:tc>
          <w:tcPr>
            <w:tcW w:w="2621" w:type="dxa"/>
          </w:tcPr>
          <w:p w:rsidR="007077D1" w:rsidRPr="00786F1D" w:rsidRDefault="007077D1" w:rsidP="00280CA3">
            <w:pPr>
              <w:rPr>
                <w:sz w:val="20"/>
                <w:szCs w:val="20"/>
                <w:lang w:val="vi-VN"/>
              </w:rPr>
            </w:pPr>
            <w:r w:rsidRPr="00786F1D">
              <w:rPr>
                <w:sz w:val="20"/>
                <w:szCs w:val="20"/>
                <w:lang w:val="vi-VN"/>
              </w:rPr>
              <w:t>Chương 4: Tầng mạng</w:t>
            </w:r>
          </w:p>
          <w:p w:rsidR="007077D1" w:rsidRPr="00786F1D" w:rsidRDefault="007077D1" w:rsidP="00280CA3">
            <w:pPr>
              <w:jc w:val="left"/>
              <w:rPr>
                <w:sz w:val="20"/>
                <w:szCs w:val="20"/>
                <w:lang w:val="vi-VN" w:eastAsia="ar-SA"/>
              </w:rPr>
            </w:pPr>
            <w:r w:rsidRPr="00786F1D">
              <w:rPr>
                <w:sz w:val="20"/>
                <w:szCs w:val="20"/>
                <w:lang w:val="vi-VN" w:eastAsia="ar-SA"/>
              </w:rPr>
              <w:t>- Mạng Virtual circuit và mạng không kết nối Datagram</w:t>
            </w:r>
          </w:p>
          <w:p w:rsidR="007077D1" w:rsidRPr="00786F1D" w:rsidRDefault="007077D1" w:rsidP="00280CA3">
            <w:pPr>
              <w:jc w:val="left"/>
              <w:rPr>
                <w:sz w:val="20"/>
                <w:szCs w:val="20"/>
                <w:lang w:eastAsia="ar-SA"/>
              </w:rPr>
            </w:pPr>
            <w:r w:rsidRPr="00786F1D">
              <w:rPr>
                <w:sz w:val="20"/>
                <w:szCs w:val="20"/>
                <w:lang w:eastAsia="ar-SA"/>
              </w:rPr>
              <w:t>- Bên trong một bộ định tuyến</w:t>
            </w:r>
          </w:p>
          <w:p w:rsidR="007077D1" w:rsidRPr="00786F1D" w:rsidRDefault="007077D1" w:rsidP="00280CA3">
            <w:pPr>
              <w:jc w:val="left"/>
              <w:rPr>
                <w:sz w:val="20"/>
                <w:szCs w:val="20"/>
                <w:lang w:eastAsia="ar-SA"/>
              </w:rPr>
            </w:pPr>
            <w:r w:rsidRPr="00786F1D">
              <w:rPr>
                <w:sz w:val="20"/>
                <w:szCs w:val="20"/>
                <w:lang w:eastAsia="ar-SA"/>
              </w:rPr>
              <w:t>- IP: Giao thức Internet</w:t>
            </w:r>
          </w:p>
          <w:p w:rsidR="007077D1" w:rsidRPr="00786F1D" w:rsidRDefault="007077D1" w:rsidP="00280CA3">
            <w:pPr>
              <w:jc w:val="left"/>
              <w:rPr>
                <w:sz w:val="20"/>
                <w:szCs w:val="20"/>
                <w:lang w:eastAsia="ar-SA"/>
              </w:rPr>
            </w:pPr>
            <w:r w:rsidRPr="00786F1D">
              <w:rPr>
                <w:sz w:val="20"/>
                <w:szCs w:val="20"/>
                <w:lang w:eastAsia="ar-SA"/>
              </w:rPr>
              <w:t>- Các giải thuật định tuyến</w:t>
            </w:r>
          </w:p>
          <w:p w:rsidR="007077D1" w:rsidRPr="00786F1D" w:rsidRDefault="007077D1" w:rsidP="00280CA3">
            <w:pPr>
              <w:jc w:val="left"/>
              <w:rPr>
                <w:sz w:val="20"/>
                <w:szCs w:val="20"/>
                <w:lang w:eastAsia="ar-SA"/>
              </w:rPr>
            </w:pPr>
            <w:r w:rsidRPr="00786F1D">
              <w:rPr>
                <w:sz w:val="20"/>
                <w:szCs w:val="20"/>
                <w:lang w:eastAsia="ar-SA"/>
              </w:rPr>
              <w:t>- Định tuyến trên mạng Internet</w:t>
            </w:r>
          </w:p>
          <w:p w:rsidR="007077D1" w:rsidRPr="00786F1D" w:rsidRDefault="007077D1" w:rsidP="00280CA3">
            <w:pPr>
              <w:jc w:val="left"/>
              <w:rPr>
                <w:sz w:val="20"/>
                <w:szCs w:val="20"/>
                <w:lang w:eastAsia="ar-SA"/>
              </w:rPr>
            </w:pPr>
            <w:r w:rsidRPr="00786F1D">
              <w:rPr>
                <w:sz w:val="20"/>
                <w:szCs w:val="20"/>
                <w:lang w:eastAsia="ar-SA"/>
              </w:rPr>
              <w:t>- Phương pháp định tuyến broadcast và multicast</w:t>
            </w:r>
          </w:p>
          <w:p w:rsidR="007077D1" w:rsidRPr="00786F1D" w:rsidRDefault="007077D1" w:rsidP="00280CA3">
            <w:pPr>
              <w:jc w:val="left"/>
              <w:rPr>
                <w:sz w:val="20"/>
                <w:szCs w:val="20"/>
              </w:rPr>
            </w:pPr>
          </w:p>
        </w:tc>
        <w:tc>
          <w:tcPr>
            <w:tcW w:w="2528" w:type="dxa"/>
          </w:tcPr>
          <w:p w:rsidR="007077D1" w:rsidRPr="00786F1D" w:rsidRDefault="007077D1" w:rsidP="009451BC">
            <w:pPr>
              <w:widowControl/>
              <w:autoSpaceDE w:val="0"/>
              <w:autoSpaceDN w:val="0"/>
              <w:adjustRightInd w:val="0"/>
              <w:spacing w:line="276" w:lineRule="auto"/>
              <w:rPr>
                <w:sz w:val="20"/>
                <w:szCs w:val="20"/>
                <w:lang w:val="vi-VN"/>
              </w:rPr>
            </w:pPr>
            <w:r w:rsidRPr="00786F1D">
              <w:rPr>
                <w:sz w:val="20"/>
                <w:szCs w:val="20"/>
                <w:lang w:val="vi-VN"/>
              </w:rPr>
              <w:t>L.O.4.1 – Giải thích được nguyên lý hoạt động của các giao thức định tuyến như Distance Vector Routing, Link State Routing</w:t>
            </w:r>
          </w:p>
          <w:p w:rsidR="007077D1" w:rsidRPr="00786F1D" w:rsidRDefault="007077D1" w:rsidP="009451BC">
            <w:pPr>
              <w:spacing w:line="276" w:lineRule="auto"/>
              <w:jc w:val="left"/>
              <w:rPr>
                <w:sz w:val="20"/>
                <w:szCs w:val="20"/>
                <w:lang w:val="vi-VN"/>
              </w:rPr>
            </w:pPr>
            <w:r w:rsidRPr="00786F1D">
              <w:rPr>
                <w:sz w:val="20"/>
                <w:szCs w:val="20"/>
                <w:lang w:val="vi-VN"/>
              </w:rPr>
              <w:t>L.O.4.2 – Nhận biết và giải thích được các giao thức định tuyến được sử dụng trên môi trường Internet</w:t>
            </w:r>
          </w:p>
        </w:tc>
        <w:tc>
          <w:tcPr>
            <w:tcW w:w="2463" w:type="dxa"/>
          </w:tcPr>
          <w:p w:rsidR="007077D1" w:rsidRPr="00786F1D" w:rsidRDefault="007077D1" w:rsidP="0019372D">
            <w:pPr>
              <w:spacing w:line="276" w:lineRule="auto"/>
              <w:jc w:val="left"/>
              <w:rPr>
                <w:sz w:val="20"/>
                <w:szCs w:val="20"/>
                <w:lang w:val="vi-VN"/>
              </w:rPr>
            </w:pPr>
            <w:r w:rsidRPr="00786F1D">
              <w:rPr>
                <w:sz w:val="20"/>
                <w:szCs w:val="20"/>
                <w:lang w:val="vi-VN"/>
              </w:rPr>
              <w:t>Giảng dạy và trao đổi trên lớp</w:t>
            </w:r>
          </w:p>
          <w:p w:rsidR="007077D1" w:rsidRPr="00786F1D" w:rsidRDefault="007077D1" w:rsidP="0019372D">
            <w:pPr>
              <w:spacing w:line="276" w:lineRule="auto"/>
              <w:jc w:val="left"/>
              <w:rPr>
                <w:sz w:val="20"/>
                <w:szCs w:val="20"/>
                <w:lang w:val="vi-VN"/>
              </w:rPr>
            </w:pPr>
            <w:r w:rsidRPr="00786F1D">
              <w:rPr>
                <w:sz w:val="20"/>
                <w:szCs w:val="20"/>
                <w:lang w:val="vi-VN"/>
              </w:rPr>
              <w:t>Đọc sách giáo khoa, tìm hiểu trên Internet</w:t>
            </w:r>
          </w:p>
          <w:p w:rsidR="007077D1" w:rsidRPr="00786F1D" w:rsidRDefault="007077D1" w:rsidP="009451BC">
            <w:pPr>
              <w:spacing w:line="276" w:lineRule="auto"/>
              <w:rPr>
                <w:sz w:val="20"/>
                <w:szCs w:val="20"/>
                <w:lang w:val="vi-VN"/>
              </w:rPr>
            </w:pPr>
            <w:r w:rsidRPr="00786F1D">
              <w:rPr>
                <w:sz w:val="20"/>
                <w:szCs w:val="20"/>
                <w:lang w:val="vi-VN"/>
              </w:rPr>
              <w:t>Thực hành trên phòng thí nghiệm</w:t>
            </w:r>
          </w:p>
        </w:tc>
        <w:tc>
          <w:tcPr>
            <w:tcW w:w="1590" w:type="dxa"/>
          </w:tcPr>
          <w:p w:rsidR="007077D1" w:rsidRPr="00786F1D" w:rsidRDefault="007077D1" w:rsidP="009451BC">
            <w:pPr>
              <w:spacing w:line="276" w:lineRule="auto"/>
              <w:jc w:val="left"/>
              <w:rPr>
                <w:sz w:val="20"/>
                <w:szCs w:val="20"/>
                <w:lang w:val="vi-VN"/>
              </w:rPr>
            </w:pPr>
            <w:r w:rsidRPr="00786F1D">
              <w:rPr>
                <w:sz w:val="20"/>
                <w:szCs w:val="20"/>
                <w:lang w:val="vi-VN"/>
              </w:rPr>
              <w:t>Thi, thực hành, bài tập lớn</w:t>
            </w:r>
          </w:p>
        </w:tc>
      </w:tr>
      <w:tr w:rsidR="007077D1" w:rsidRPr="00786F1D" w:rsidTr="000C6328">
        <w:trPr>
          <w:jc w:val="center"/>
        </w:trPr>
        <w:tc>
          <w:tcPr>
            <w:tcW w:w="890" w:type="dxa"/>
          </w:tcPr>
          <w:p w:rsidR="007077D1" w:rsidRPr="00786F1D" w:rsidRDefault="007077D1" w:rsidP="009451BC">
            <w:pPr>
              <w:spacing w:line="276" w:lineRule="auto"/>
              <w:jc w:val="center"/>
              <w:rPr>
                <w:sz w:val="20"/>
                <w:szCs w:val="20"/>
                <w:lang w:val="vi-VN"/>
              </w:rPr>
            </w:pPr>
            <w:r w:rsidRPr="00786F1D">
              <w:rPr>
                <w:sz w:val="20"/>
                <w:szCs w:val="20"/>
                <w:lang w:val="vi-VN"/>
              </w:rPr>
              <w:t>12,12</w:t>
            </w:r>
          </w:p>
        </w:tc>
        <w:tc>
          <w:tcPr>
            <w:tcW w:w="2621" w:type="dxa"/>
          </w:tcPr>
          <w:p w:rsidR="007077D1" w:rsidRPr="00786F1D" w:rsidRDefault="007077D1" w:rsidP="009451BC">
            <w:pPr>
              <w:rPr>
                <w:sz w:val="20"/>
                <w:szCs w:val="20"/>
                <w:lang w:val="vi-VN"/>
              </w:rPr>
            </w:pPr>
            <w:r w:rsidRPr="00786F1D">
              <w:rPr>
                <w:sz w:val="20"/>
                <w:szCs w:val="20"/>
                <w:lang w:val="vi-VN"/>
              </w:rPr>
              <w:t>Chương 5: Tầng kết nối dữ liệu và LAN</w:t>
            </w:r>
          </w:p>
          <w:p w:rsidR="007077D1" w:rsidRPr="00786F1D" w:rsidRDefault="007077D1" w:rsidP="009451BC">
            <w:pPr>
              <w:rPr>
                <w:sz w:val="20"/>
                <w:szCs w:val="20"/>
                <w:lang w:val="vi-VN"/>
              </w:rPr>
            </w:pPr>
            <w:r w:rsidRPr="00786F1D">
              <w:rPr>
                <w:sz w:val="20"/>
                <w:szCs w:val="20"/>
                <w:lang w:val="vi-VN"/>
              </w:rPr>
              <w:t>- Phát hiện lỗi và sửa lỗi</w:t>
            </w:r>
          </w:p>
          <w:p w:rsidR="007077D1" w:rsidRPr="00786F1D" w:rsidRDefault="007077D1" w:rsidP="009451BC">
            <w:pPr>
              <w:rPr>
                <w:sz w:val="20"/>
                <w:szCs w:val="20"/>
                <w:lang w:val="vi-VN"/>
              </w:rPr>
            </w:pPr>
            <w:r w:rsidRPr="00786F1D">
              <w:rPr>
                <w:sz w:val="20"/>
                <w:szCs w:val="20"/>
                <w:lang w:val="vi-VN"/>
              </w:rPr>
              <w:t>- Các giao thức đa truy cập</w:t>
            </w:r>
          </w:p>
          <w:p w:rsidR="007077D1" w:rsidRPr="00786F1D" w:rsidRDefault="007077D1" w:rsidP="009451BC">
            <w:pPr>
              <w:rPr>
                <w:sz w:val="20"/>
                <w:szCs w:val="20"/>
                <w:lang w:val="vi-VN"/>
              </w:rPr>
            </w:pPr>
            <w:r w:rsidRPr="00786F1D">
              <w:rPr>
                <w:sz w:val="20"/>
                <w:szCs w:val="20"/>
                <w:lang w:val="vi-VN"/>
              </w:rPr>
              <w:t>- Địa chỉ tầng kết nối dữ liệu</w:t>
            </w:r>
          </w:p>
          <w:p w:rsidR="007077D1" w:rsidRPr="00786F1D" w:rsidRDefault="007077D1" w:rsidP="009451BC">
            <w:pPr>
              <w:rPr>
                <w:sz w:val="20"/>
                <w:szCs w:val="20"/>
              </w:rPr>
            </w:pPr>
            <w:r w:rsidRPr="00786F1D">
              <w:rPr>
                <w:sz w:val="20"/>
                <w:szCs w:val="20"/>
              </w:rPr>
              <w:t>- Mạng Ethernet</w:t>
            </w:r>
          </w:p>
          <w:p w:rsidR="007077D1" w:rsidRPr="00786F1D" w:rsidRDefault="007077D1" w:rsidP="009451BC">
            <w:pPr>
              <w:rPr>
                <w:sz w:val="20"/>
                <w:szCs w:val="20"/>
              </w:rPr>
            </w:pPr>
            <w:r w:rsidRPr="00786F1D">
              <w:rPr>
                <w:sz w:val="20"/>
                <w:szCs w:val="20"/>
              </w:rPr>
              <w:t>- Bộ chuyển mạch</w:t>
            </w:r>
          </w:p>
          <w:p w:rsidR="007077D1" w:rsidRPr="00786F1D" w:rsidRDefault="007077D1" w:rsidP="009451BC">
            <w:pPr>
              <w:rPr>
                <w:sz w:val="20"/>
                <w:szCs w:val="20"/>
                <w:lang w:val="vi-VN"/>
              </w:rPr>
            </w:pPr>
          </w:p>
        </w:tc>
        <w:tc>
          <w:tcPr>
            <w:tcW w:w="2528" w:type="dxa"/>
          </w:tcPr>
          <w:p w:rsidR="007077D1" w:rsidRPr="00786F1D" w:rsidRDefault="007077D1" w:rsidP="009451BC">
            <w:pPr>
              <w:widowControl/>
              <w:autoSpaceDE w:val="0"/>
              <w:autoSpaceDN w:val="0"/>
              <w:adjustRightInd w:val="0"/>
              <w:spacing w:line="276" w:lineRule="auto"/>
              <w:rPr>
                <w:sz w:val="20"/>
                <w:szCs w:val="20"/>
                <w:lang w:val="vi-VN"/>
              </w:rPr>
            </w:pPr>
            <w:r w:rsidRPr="00786F1D">
              <w:rPr>
                <w:sz w:val="20"/>
                <w:szCs w:val="20"/>
                <w:lang w:val="vi-VN"/>
              </w:rPr>
              <w:t>L.O.5.1 – Giải thích được nguyên lý hoạt động của giao thức Ethernet và ARP</w:t>
            </w:r>
          </w:p>
          <w:p w:rsidR="007077D1" w:rsidRPr="00786F1D" w:rsidRDefault="007077D1" w:rsidP="009451BC">
            <w:pPr>
              <w:spacing w:line="276" w:lineRule="auto"/>
              <w:jc w:val="left"/>
              <w:rPr>
                <w:sz w:val="20"/>
                <w:szCs w:val="20"/>
                <w:lang w:val="vi-VN"/>
              </w:rPr>
            </w:pPr>
            <w:r w:rsidRPr="00786F1D">
              <w:rPr>
                <w:sz w:val="20"/>
                <w:szCs w:val="20"/>
                <w:lang w:val="vi-VN"/>
              </w:rPr>
              <w:t>L.O.5.3 – Giải thích được cơ chế hoạt động của Switch và các giao thức liên quan</w:t>
            </w:r>
          </w:p>
        </w:tc>
        <w:tc>
          <w:tcPr>
            <w:tcW w:w="2463" w:type="dxa"/>
          </w:tcPr>
          <w:p w:rsidR="007077D1" w:rsidRPr="00786F1D" w:rsidRDefault="007077D1" w:rsidP="00364B27">
            <w:pPr>
              <w:spacing w:line="276" w:lineRule="auto"/>
              <w:jc w:val="left"/>
              <w:rPr>
                <w:sz w:val="20"/>
                <w:szCs w:val="20"/>
                <w:lang w:val="vi-VN"/>
              </w:rPr>
            </w:pPr>
            <w:r w:rsidRPr="00786F1D">
              <w:rPr>
                <w:sz w:val="20"/>
                <w:szCs w:val="20"/>
                <w:lang w:val="vi-VN"/>
              </w:rPr>
              <w:t>Giảng dạy và trao đổi trên lớp</w:t>
            </w:r>
          </w:p>
          <w:p w:rsidR="007077D1" w:rsidRPr="00786F1D" w:rsidRDefault="007077D1" w:rsidP="00364B27">
            <w:pPr>
              <w:spacing w:line="276" w:lineRule="auto"/>
              <w:jc w:val="left"/>
              <w:rPr>
                <w:sz w:val="20"/>
                <w:szCs w:val="20"/>
                <w:lang w:val="vi-VN"/>
              </w:rPr>
            </w:pPr>
            <w:r w:rsidRPr="00786F1D">
              <w:rPr>
                <w:sz w:val="20"/>
                <w:szCs w:val="20"/>
                <w:lang w:val="vi-VN"/>
              </w:rPr>
              <w:t>Đọc sách giáo khoa, tìm hiểu trên Internet</w:t>
            </w:r>
          </w:p>
          <w:p w:rsidR="007077D1" w:rsidRPr="00786F1D" w:rsidRDefault="007077D1" w:rsidP="009451BC">
            <w:pPr>
              <w:spacing w:line="276" w:lineRule="auto"/>
              <w:rPr>
                <w:sz w:val="20"/>
                <w:szCs w:val="20"/>
                <w:lang w:val="vi-VN"/>
              </w:rPr>
            </w:pPr>
            <w:r w:rsidRPr="00786F1D">
              <w:rPr>
                <w:sz w:val="20"/>
                <w:szCs w:val="20"/>
                <w:lang w:val="vi-VN"/>
              </w:rPr>
              <w:t>Thực hành trên phòng thí nghiệm</w:t>
            </w:r>
          </w:p>
        </w:tc>
        <w:tc>
          <w:tcPr>
            <w:tcW w:w="1590" w:type="dxa"/>
          </w:tcPr>
          <w:p w:rsidR="007077D1" w:rsidRPr="00786F1D" w:rsidRDefault="007077D1" w:rsidP="00241537">
            <w:pPr>
              <w:spacing w:line="276" w:lineRule="auto"/>
              <w:jc w:val="left"/>
              <w:rPr>
                <w:sz w:val="20"/>
                <w:szCs w:val="20"/>
                <w:lang w:val="vi-VN"/>
              </w:rPr>
            </w:pPr>
            <w:r w:rsidRPr="00786F1D">
              <w:rPr>
                <w:sz w:val="20"/>
                <w:szCs w:val="20"/>
                <w:lang w:val="vi-VN"/>
              </w:rPr>
              <w:t>Thi, thực hành, bài tập lớn</w:t>
            </w:r>
          </w:p>
        </w:tc>
      </w:tr>
      <w:tr w:rsidR="007077D1" w:rsidRPr="00786F1D" w:rsidTr="000C6328">
        <w:trPr>
          <w:jc w:val="center"/>
        </w:trPr>
        <w:tc>
          <w:tcPr>
            <w:tcW w:w="890" w:type="dxa"/>
          </w:tcPr>
          <w:p w:rsidR="007077D1" w:rsidRPr="00786F1D" w:rsidRDefault="007077D1" w:rsidP="00241537">
            <w:pPr>
              <w:spacing w:line="276" w:lineRule="auto"/>
              <w:jc w:val="center"/>
              <w:rPr>
                <w:sz w:val="20"/>
                <w:szCs w:val="20"/>
                <w:lang w:val="vi-VN"/>
              </w:rPr>
            </w:pPr>
            <w:r w:rsidRPr="00786F1D">
              <w:rPr>
                <w:sz w:val="20"/>
                <w:szCs w:val="20"/>
                <w:lang w:val="vi-VN"/>
              </w:rPr>
              <w:t>13</w:t>
            </w:r>
          </w:p>
        </w:tc>
        <w:tc>
          <w:tcPr>
            <w:tcW w:w="2621" w:type="dxa"/>
          </w:tcPr>
          <w:p w:rsidR="007077D1" w:rsidRPr="00786F1D" w:rsidRDefault="007077D1" w:rsidP="009451BC">
            <w:pPr>
              <w:jc w:val="left"/>
              <w:rPr>
                <w:sz w:val="20"/>
                <w:szCs w:val="20"/>
                <w:lang w:val="vi-VN"/>
              </w:rPr>
            </w:pPr>
            <w:r w:rsidRPr="00786F1D">
              <w:rPr>
                <w:sz w:val="20"/>
                <w:szCs w:val="20"/>
                <w:lang w:val="vi-VN"/>
              </w:rPr>
              <w:t>Chương 6: Mạng di động và không dây</w:t>
            </w:r>
          </w:p>
          <w:p w:rsidR="007077D1" w:rsidRPr="00786F1D" w:rsidRDefault="007077D1" w:rsidP="009451BC">
            <w:pPr>
              <w:jc w:val="left"/>
              <w:rPr>
                <w:sz w:val="20"/>
                <w:szCs w:val="20"/>
                <w:lang w:val="vi-VN"/>
              </w:rPr>
            </w:pPr>
            <w:r w:rsidRPr="00786F1D">
              <w:rPr>
                <w:sz w:val="20"/>
                <w:szCs w:val="20"/>
                <w:lang w:val="vi-VN"/>
              </w:rPr>
              <w:t>- Khái niệm không dây</w:t>
            </w:r>
          </w:p>
          <w:p w:rsidR="007077D1" w:rsidRPr="00786F1D" w:rsidRDefault="007077D1" w:rsidP="009451BC">
            <w:pPr>
              <w:jc w:val="left"/>
              <w:rPr>
                <w:sz w:val="20"/>
                <w:szCs w:val="20"/>
                <w:lang w:val="vi-VN"/>
              </w:rPr>
            </w:pPr>
            <w:r w:rsidRPr="00786F1D">
              <w:rPr>
                <w:sz w:val="20"/>
                <w:szCs w:val="20"/>
                <w:lang w:val="vi-VN"/>
              </w:rPr>
              <w:t>- Kết nối không dây và đặc điểm</w:t>
            </w:r>
          </w:p>
          <w:p w:rsidR="007077D1" w:rsidRPr="00786F1D" w:rsidRDefault="007077D1" w:rsidP="009451BC">
            <w:pPr>
              <w:jc w:val="left"/>
              <w:rPr>
                <w:sz w:val="20"/>
                <w:szCs w:val="20"/>
                <w:lang w:val="vi-VN"/>
              </w:rPr>
            </w:pPr>
            <w:r w:rsidRPr="00786F1D">
              <w:rPr>
                <w:sz w:val="20"/>
                <w:szCs w:val="20"/>
                <w:lang w:val="vi-VN"/>
              </w:rPr>
              <w:t>- CDMA</w:t>
            </w:r>
          </w:p>
          <w:p w:rsidR="007077D1" w:rsidRPr="00786F1D" w:rsidRDefault="007077D1" w:rsidP="009451BC">
            <w:pPr>
              <w:jc w:val="left"/>
              <w:rPr>
                <w:sz w:val="20"/>
                <w:szCs w:val="20"/>
                <w:lang w:val="vi-VN"/>
              </w:rPr>
            </w:pPr>
            <w:r w:rsidRPr="00786F1D">
              <w:rPr>
                <w:sz w:val="20"/>
                <w:szCs w:val="20"/>
                <w:lang w:val="vi-VN"/>
              </w:rPr>
              <w:t>- IEEE 802.11 LAN</w:t>
            </w:r>
          </w:p>
          <w:p w:rsidR="007077D1" w:rsidRPr="00786F1D" w:rsidRDefault="007077D1" w:rsidP="009451BC">
            <w:pPr>
              <w:jc w:val="left"/>
              <w:rPr>
                <w:sz w:val="20"/>
                <w:szCs w:val="20"/>
                <w:lang w:val="vi-VN"/>
              </w:rPr>
            </w:pPr>
            <w:r w:rsidRPr="00786F1D">
              <w:rPr>
                <w:sz w:val="20"/>
                <w:szCs w:val="20"/>
                <w:lang w:val="vi-VN"/>
              </w:rPr>
              <w:t>- Truy cập Internet di động</w:t>
            </w:r>
          </w:p>
          <w:p w:rsidR="007077D1" w:rsidRPr="00786F1D" w:rsidRDefault="007077D1" w:rsidP="009451BC">
            <w:pPr>
              <w:jc w:val="left"/>
              <w:rPr>
                <w:sz w:val="20"/>
                <w:szCs w:val="20"/>
                <w:lang w:val="vi-VN"/>
              </w:rPr>
            </w:pPr>
            <w:r w:rsidRPr="00786F1D">
              <w:rPr>
                <w:sz w:val="20"/>
                <w:szCs w:val="20"/>
                <w:lang w:val="vi-VN"/>
              </w:rPr>
              <w:t>- Vấn đề địa chỉ và định tuyến cho người sử dụng di động</w:t>
            </w:r>
          </w:p>
          <w:p w:rsidR="007077D1" w:rsidRPr="00786F1D" w:rsidRDefault="007077D1" w:rsidP="009451BC">
            <w:pPr>
              <w:jc w:val="left"/>
              <w:rPr>
                <w:sz w:val="20"/>
                <w:szCs w:val="20"/>
              </w:rPr>
            </w:pPr>
            <w:r w:rsidRPr="00786F1D">
              <w:rPr>
                <w:sz w:val="20"/>
                <w:szCs w:val="20"/>
              </w:rPr>
              <w:t>- Địa chỉ IP di động</w:t>
            </w:r>
          </w:p>
          <w:p w:rsidR="007077D1" w:rsidRPr="00786F1D" w:rsidRDefault="007077D1" w:rsidP="00280CA3">
            <w:pPr>
              <w:jc w:val="left"/>
              <w:rPr>
                <w:sz w:val="20"/>
                <w:szCs w:val="20"/>
                <w:lang w:val="vi-VN"/>
              </w:rPr>
            </w:pPr>
          </w:p>
        </w:tc>
        <w:tc>
          <w:tcPr>
            <w:tcW w:w="2528" w:type="dxa"/>
          </w:tcPr>
          <w:p w:rsidR="007077D1" w:rsidRPr="00786F1D" w:rsidRDefault="007077D1" w:rsidP="009451BC">
            <w:pPr>
              <w:widowControl/>
              <w:autoSpaceDE w:val="0"/>
              <w:autoSpaceDN w:val="0"/>
              <w:adjustRightInd w:val="0"/>
              <w:spacing w:line="276" w:lineRule="auto"/>
              <w:rPr>
                <w:sz w:val="20"/>
                <w:szCs w:val="20"/>
                <w:lang w:val="vi-VN"/>
              </w:rPr>
            </w:pPr>
            <w:r w:rsidRPr="00786F1D">
              <w:rPr>
                <w:sz w:val="20"/>
                <w:szCs w:val="20"/>
                <w:lang w:val="vi-VN"/>
              </w:rPr>
              <w:t>L.O.5.2 – Giải thích được cơ chế hoạt động của mạng không dây 802.11 (Wifi)</w:t>
            </w:r>
          </w:p>
          <w:p w:rsidR="007077D1" w:rsidRPr="00786F1D" w:rsidRDefault="007077D1" w:rsidP="00241537">
            <w:pPr>
              <w:spacing w:line="276" w:lineRule="auto"/>
              <w:jc w:val="left"/>
              <w:rPr>
                <w:sz w:val="20"/>
                <w:szCs w:val="20"/>
                <w:lang w:val="vi-VN"/>
              </w:rPr>
            </w:pPr>
          </w:p>
        </w:tc>
        <w:tc>
          <w:tcPr>
            <w:tcW w:w="2463" w:type="dxa"/>
          </w:tcPr>
          <w:p w:rsidR="007077D1" w:rsidRPr="00786F1D" w:rsidRDefault="007077D1" w:rsidP="00364B27">
            <w:pPr>
              <w:spacing w:line="276" w:lineRule="auto"/>
              <w:jc w:val="left"/>
              <w:rPr>
                <w:sz w:val="20"/>
                <w:szCs w:val="20"/>
                <w:lang w:val="vi-VN"/>
              </w:rPr>
            </w:pPr>
            <w:r w:rsidRPr="00786F1D">
              <w:rPr>
                <w:sz w:val="20"/>
                <w:szCs w:val="20"/>
                <w:lang w:val="vi-VN"/>
              </w:rPr>
              <w:t>Giảng dạy và trao đổi trên lớp</w:t>
            </w:r>
          </w:p>
          <w:p w:rsidR="007077D1" w:rsidRPr="00786F1D" w:rsidRDefault="007077D1" w:rsidP="00364B27">
            <w:pPr>
              <w:spacing w:line="276" w:lineRule="auto"/>
              <w:jc w:val="left"/>
              <w:rPr>
                <w:sz w:val="20"/>
                <w:szCs w:val="20"/>
                <w:lang w:val="vi-VN"/>
              </w:rPr>
            </w:pPr>
            <w:r w:rsidRPr="00786F1D">
              <w:rPr>
                <w:sz w:val="20"/>
                <w:szCs w:val="20"/>
                <w:lang w:val="vi-VN"/>
              </w:rPr>
              <w:t>Đọc sách giáo khoa, tìm hiểu trên Internet</w:t>
            </w:r>
          </w:p>
          <w:p w:rsidR="007077D1" w:rsidRPr="00786F1D" w:rsidRDefault="007077D1" w:rsidP="00364B27">
            <w:pPr>
              <w:spacing w:line="276" w:lineRule="auto"/>
              <w:rPr>
                <w:sz w:val="20"/>
                <w:szCs w:val="20"/>
                <w:lang w:val="vi-VN"/>
              </w:rPr>
            </w:pPr>
            <w:r w:rsidRPr="00786F1D">
              <w:rPr>
                <w:sz w:val="20"/>
                <w:szCs w:val="20"/>
                <w:lang w:val="vi-VN"/>
              </w:rPr>
              <w:t>Thực hành trên phòng thí nghiệm</w:t>
            </w:r>
          </w:p>
        </w:tc>
        <w:tc>
          <w:tcPr>
            <w:tcW w:w="1590" w:type="dxa"/>
          </w:tcPr>
          <w:p w:rsidR="007077D1" w:rsidRPr="00786F1D" w:rsidRDefault="007077D1" w:rsidP="009451BC">
            <w:pPr>
              <w:spacing w:line="276" w:lineRule="auto"/>
              <w:jc w:val="left"/>
              <w:rPr>
                <w:sz w:val="20"/>
                <w:szCs w:val="20"/>
                <w:lang w:val="vi-VN"/>
              </w:rPr>
            </w:pPr>
            <w:r w:rsidRPr="00786F1D">
              <w:rPr>
                <w:sz w:val="20"/>
                <w:szCs w:val="20"/>
                <w:lang w:val="vi-VN"/>
              </w:rPr>
              <w:t>Thi, thực hành, bài tập lớn</w:t>
            </w:r>
          </w:p>
        </w:tc>
      </w:tr>
      <w:tr w:rsidR="007077D1" w:rsidRPr="00786F1D" w:rsidTr="000C6328">
        <w:trPr>
          <w:jc w:val="center"/>
        </w:trPr>
        <w:tc>
          <w:tcPr>
            <w:tcW w:w="890" w:type="dxa"/>
          </w:tcPr>
          <w:p w:rsidR="007077D1" w:rsidRPr="00786F1D" w:rsidRDefault="007077D1" w:rsidP="00241537">
            <w:pPr>
              <w:spacing w:line="276" w:lineRule="auto"/>
              <w:jc w:val="center"/>
              <w:rPr>
                <w:sz w:val="20"/>
                <w:szCs w:val="20"/>
                <w:lang w:val="vi-VN"/>
              </w:rPr>
            </w:pPr>
            <w:r w:rsidRPr="00786F1D">
              <w:rPr>
                <w:sz w:val="20"/>
                <w:szCs w:val="20"/>
                <w:lang w:val="vi-VN"/>
              </w:rPr>
              <w:t>14</w:t>
            </w:r>
          </w:p>
        </w:tc>
        <w:tc>
          <w:tcPr>
            <w:tcW w:w="2621" w:type="dxa"/>
          </w:tcPr>
          <w:p w:rsidR="007077D1" w:rsidRPr="00786F1D" w:rsidRDefault="007077D1" w:rsidP="005D1394">
            <w:pPr>
              <w:jc w:val="left"/>
              <w:rPr>
                <w:sz w:val="20"/>
                <w:szCs w:val="20"/>
                <w:lang w:val="vi-VN"/>
              </w:rPr>
            </w:pPr>
            <w:r w:rsidRPr="00786F1D">
              <w:rPr>
                <w:sz w:val="20"/>
                <w:szCs w:val="20"/>
                <w:lang w:val="vi-VN"/>
              </w:rPr>
              <w:t>Chương 8: Anh ninh mạng máy tính</w:t>
            </w:r>
          </w:p>
          <w:p w:rsidR="007077D1" w:rsidRPr="00786F1D" w:rsidRDefault="007077D1" w:rsidP="005D1394">
            <w:pPr>
              <w:jc w:val="left"/>
              <w:rPr>
                <w:sz w:val="20"/>
                <w:szCs w:val="20"/>
                <w:lang w:val="vi-VN"/>
              </w:rPr>
            </w:pPr>
            <w:r w:rsidRPr="00786F1D">
              <w:rPr>
                <w:sz w:val="20"/>
                <w:szCs w:val="20"/>
                <w:lang w:val="vi-VN"/>
              </w:rPr>
              <w:t>- Khái nhiệm an ninh mạng</w:t>
            </w:r>
          </w:p>
          <w:p w:rsidR="007077D1" w:rsidRPr="00786F1D" w:rsidRDefault="007077D1" w:rsidP="005D1394">
            <w:pPr>
              <w:jc w:val="left"/>
              <w:rPr>
                <w:sz w:val="20"/>
                <w:szCs w:val="20"/>
                <w:lang w:val="vi-VN"/>
              </w:rPr>
            </w:pPr>
            <w:r w:rsidRPr="00786F1D">
              <w:rPr>
                <w:sz w:val="20"/>
                <w:szCs w:val="20"/>
                <w:lang w:val="vi-VN"/>
              </w:rPr>
              <w:t>- Tính toàn vẹn của gói tin</w:t>
            </w:r>
          </w:p>
          <w:p w:rsidR="007077D1" w:rsidRPr="00786F1D" w:rsidRDefault="007077D1" w:rsidP="005D1394">
            <w:pPr>
              <w:jc w:val="left"/>
              <w:rPr>
                <w:sz w:val="20"/>
                <w:szCs w:val="20"/>
              </w:rPr>
            </w:pPr>
            <w:r w:rsidRPr="00786F1D">
              <w:rPr>
                <w:sz w:val="20"/>
                <w:szCs w:val="20"/>
              </w:rPr>
              <w:t>- Đảm bảo an toàn cho email</w:t>
            </w:r>
          </w:p>
          <w:p w:rsidR="007077D1" w:rsidRPr="00786F1D" w:rsidRDefault="007077D1" w:rsidP="005D1394">
            <w:pPr>
              <w:jc w:val="left"/>
              <w:rPr>
                <w:sz w:val="20"/>
                <w:szCs w:val="20"/>
              </w:rPr>
            </w:pPr>
            <w:r w:rsidRPr="00786F1D">
              <w:rPr>
                <w:sz w:val="20"/>
                <w:szCs w:val="20"/>
              </w:rPr>
              <w:t>- Đảm bảo an toàn cho kết nối TCP</w:t>
            </w:r>
          </w:p>
          <w:p w:rsidR="007077D1" w:rsidRPr="00786F1D" w:rsidRDefault="007077D1" w:rsidP="005D1394">
            <w:pPr>
              <w:jc w:val="left"/>
              <w:rPr>
                <w:sz w:val="20"/>
                <w:szCs w:val="20"/>
              </w:rPr>
            </w:pPr>
            <w:r w:rsidRPr="00786F1D">
              <w:rPr>
                <w:sz w:val="20"/>
                <w:szCs w:val="20"/>
              </w:rPr>
              <w:t>- Đảm bảo an toàn cho mạng không dây LAN</w:t>
            </w:r>
          </w:p>
          <w:p w:rsidR="007077D1" w:rsidRPr="00786F1D" w:rsidRDefault="007077D1" w:rsidP="005D1394">
            <w:pPr>
              <w:jc w:val="left"/>
              <w:rPr>
                <w:sz w:val="20"/>
                <w:szCs w:val="20"/>
              </w:rPr>
            </w:pPr>
          </w:p>
        </w:tc>
        <w:tc>
          <w:tcPr>
            <w:tcW w:w="2528" w:type="dxa"/>
          </w:tcPr>
          <w:p w:rsidR="007077D1" w:rsidRPr="00786F1D" w:rsidRDefault="007077D1" w:rsidP="00E07FE5">
            <w:pPr>
              <w:widowControl/>
              <w:autoSpaceDE w:val="0"/>
              <w:autoSpaceDN w:val="0"/>
              <w:adjustRightInd w:val="0"/>
              <w:spacing w:line="276" w:lineRule="auto"/>
              <w:rPr>
                <w:sz w:val="20"/>
                <w:szCs w:val="20"/>
              </w:rPr>
            </w:pPr>
            <w:r w:rsidRPr="00786F1D">
              <w:rPr>
                <w:sz w:val="20"/>
                <w:szCs w:val="20"/>
              </w:rPr>
              <w:t>L.O.6.1 – Giải thích được các hình thức tấn công trên mạng máy tính</w:t>
            </w:r>
          </w:p>
          <w:p w:rsidR="007077D1" w:rsidRPr="00786F1D" w:rsidRDefault="007077D1" w:rsidP="00E07FE5">
            <w:pPr>
              <w:spacing w:line="276" w:lineRule="auto"/>
              <w:jc w:val="left"/>
              <w:rPr>
                <w:sz w:val="20"/>
                <w:szCs w:val="20"/>
              </w:rPr>
            </w:pPr>
            <w:r w:rsidRPr="00786F1D">
              <w:rPr>
                <w:sz w:val="20"/>
                <w:szCs w:val="20"/>
              </w:rPr>
              <w:t>L.O.6.2 – Giải thích được các cơ chế bảo mật dữ liệu khi truyền tải qua mạng máy tính</w:t>
            </w:r>
          </w:p>
        </w:tc>
        <w:tc>
          <w:tcPr>
            <w:tcW w:w="2463" w:type="dxa"/>
          </w:tcPr>
          <w:p w:rsidR="007077D1" w:rsidRPr="00786F1D" w:rsidRDefault="007077D1" w:rsidP="00364B27">
            <w:pPr>
              <w:spacing w:line="276" w:lineRule="auto"/>
              <w:jc w:val="left"/>
              <w:rPr>
                <w:sz w:val="20"/>
                <w:szCs w:val="20"/>
                <w:lang w:val="vi-VN"/>
              </w:rPr>
            </w:pPr>
            <w:r w:rsidRPr="00786F1D">
              <w:rPr>
                <w:sz w:val="20"/>
                <w:szCs w:val="20"/>
                <w:lang w:val="vi-VN"/>
              </w:rPr>
              <w:t>Giảng dạy và trao đổi trên lớp</w:t>
            </w:r>
          </w:p>
          <w:p w:rsidR="007077D1" w:rsidRPr="00786F1D" w:rsidRDefault="007077D1" w:rsidP="00364B27">
            <w:pPr>
              <w:spacing w:line="276" w:lineRule="auto"/>
              <w:jc w:val="left"/>
              <w:rPr>
                <w:sz w:val="20"/>
                <w:szCs w:val="20"/>
                <w:lang w:val="vi-VN"/>
              </w:rPr>
            </w:pPr>
            <w:r w:rsidRPr="00786F1D">
              <w:rPr>
                <w:sz w:val="20"/>
                <w:szCs w:val="20"/>
                <w:lang w:val="vi-VN"/>
              </w:rPr>
              <w:t>Đọc sách giáo khoa, tìm hiểu trên Internet</w:t>
            </w:r>
          </w:p>
          <w:p w:rsidR="007077D1" w:rsidRPr="00786F1D" w:rsidRDefault="007077D1" w:rsidP="00241537">
            <w:pPr>
              <w:spacing w:line="276" w:lineRule="auto"/>
              <w:rPr>
                <w:sz w:val="20"/>
                <w:szCs w:val="20"/>
                <w:lang w:val="vi-VN"/>
              </w:rPr>
            </w:pPr>
          </w:p>
        </w:tc>
        <w:tc>
          <w:tcPr>
            <w:tcW w:w="1590" w:type="dxa"/>
          </w:tcPr>
          <w:p w:rsidR="007077D1" w:rsidRPr="00786F1D" w:rsidRDefault="007077D1" w:rsidP="00332FE8">
            <w:pPr>
              <w:spacing w:line="276" w:lineRule="auto"/>
              <w:jc w:val="left"/>
              <w:rPr>
                <w:sz w:val="20"/>
                <w:szCs w:val="20"/>
                <w:lang w:val="vi-VN"/>
              </w:rPr>
            </w:pPr>
            <w:r w:rsidRPr="00786F1D">
              <w:rPr>
                <w:sz w:val="20"/>
                <w:szCs w:val="20"/>
                <w:lang w:val="vi-VN"/>
              </w:rPr>
              <w:t>Thi</w:t>
            </w:r>
          </w:p>
        </w:tc>
      </w:tr>
      <w:tr w:rsidR="007077D1" w:rsidRPr="00786F1D" w:rsidTr="000C6328">
        <w:trPr>
          <w:jc w:val="center"/>
        </w:trPr>
        <w:tc>
          <w:tcPr>
            <w:tcW w:w="890" w:type="dxa"/>
          </w:tcPr>
          <w:p w:rsidR="007077D1" w:rsidRPr="00786F1D" w:rsidRDefault="007077D1" w:rsidP="00241537">
            <w:pPr>
              <w:spacing w:line="276" w:lineRule="auto"/>
              <w:jc w:val="center"/>
              <w:rPr>
                <w:sz w:val="20"/>
                <w:szCs w:val="20"/>
                <w:lang w:val="vi-VN"/>
              </w:rPr>
            </w:pPr>
            <w:r w:rsidRPr="00786F1D">
              <w:rPr>
                <w:sz w:val="20"/>
                <w:szCs w:val="20"/>
                <w:lang w:val="vi-VN"/>
              </w:rPr>
              <w:t>15</w:t>
            </w:r>
          </w:p>
        </w:tc>
        <w:tc>
          <w:tcPr>
            <w:tcW w:w="2621" w:type="dxa"/>
          </w:tcPr>
          <w:p w:rsidR="007077D1" w:rsidRPr="00786F1D" w:rsidRDefault="007077D1" w:rsidP="00280CA3">
            <w:pPr>
              <w:jc w:val="left"/>
              <w:rPr>
                <w:sz w:val="20"/>
                <w:szCs w:val="20"/>
                <w:lang w:val="vi-VN"/>
              </w:rPr>
            </w:pPr>
            <w:r w:rsidRPr="00786F1D">
              <w:rPr>
                <w:sz w:val="20"/>
                <w:szCs w:val="20"/>
                <w:lang w:val="vi-VN"/>
              </w:rPr>
              <w:t>Ôn tập</w:t>
            </w:r>
          </w:p>
        </w:tc>
        <w:tc>
          <w:tcPr>
            <w:tcW w:w="2528" w:type="dxa"/>
          </w:tcPr>
          <w:p w:rsidR="007077D1" w:rsidRPr="00786F1D" w:rsidRDefault="007077D1" w:rsidP="00940301">
            <w:pPr>
              <w:spacing w:line="276" w:lineRule="auto"/>
              <w:jc w:val="left"/>
              <w:rPr>
                <w:sz w:val="20"/>
                <w:szCs w:val="20"/>
              </w:rPr>
            </w:pPr>
          </w:p>
        </w:tc>
        <w:tc>
          <w:tcPr>
            <w:tcW w:w="2463" w:type="dxa"/>
          </w:tcPr>
          <w:p w:rsidR="007077D1" w:rsidRPr="00786F1D" w:rsidRDefault="007077D1" w:rsidP="00940301">
            <w:pPr>
              <w:spacing w:line="276" w:lineRule="auto"/>
              <w:jc w:val="left"/>
              <w:rPr>
                <w:sz w:val="20"/>
                <w:szCs w:val="20"/>
                <w:lang w:val="vi-VN"/>
              </w:rPr>
            </w:pPr>
          </w:p>
        </w:tc>
        <w:tc>
          <w:tcPr>
            <w:tcW w:w="1590" w:type="dxa"/>
          </w:tcPr>
          <w:p w:rsidR="007077D1" w:rsidRPr="00786F1D" w:rsidRDefault="007077D1" w:rsidP="00241537">
            <w:pPr>
              <w:spacing w:line="276" w:lineRule="auto"/>
              <w:jc w:val="left"/>
              <w:rPr>
                <w:sz w:val="20"/>
                <w:szCs w:val="20"/>
                <w:lang w:val="vi-VN"/>
              </w:rPr>
            </w:pPr>
          </w:p>
        </w:tc>
      </w:tr>
      <w:tr w:rsidR="007077D1" w:rsidRPr="00786F1D" w:rsidTr="000C6328">
        <w:trPr>
          <w:jc w:val="center"/>
        </w:trPr>
        <w:tc>
          <w:tcPr>
            <w:tcW w:w="890" w:type="dxa"/>
          </w:tcPr>
          <w:p w:rsidR="007077D1" w:rsidRPr="00786F1D" w:rsidRDefault="007077D1" w:rsidP="00AD147F">
            <w:pPr>
              <w:spacing w:line="276" w:lineRule="auto"/>
              <w:jc w:val="center"/>
              <w:rPr>
                <w:sz w:val="20"/>
                <w:szCs w:val="20"/>
                <w:lang w:val="vi-VN"/>
              </w:rPr>
            </w:pPr>
            <w:r w:rsidRPr="00786F1D">
              <w:rPr>
                <w:sz w:val="20"/>
                <w:szCs w:val="20"/>
                <w:lang w:val="vi-VN"/>
              </w:rPr>
              <w:t>1-7</w:t>
            </w:r>
          </w:p>
        </w:tc>
        <w:tc>
          <w:tcPr>
            <w:tcW w:w="2621" w:type="dxa"/>
          </w:tcPr>
          <w:p w:rsidR="007077D1" w:rsidRPr="00786F1D" w:rsidRDefault="007077D1" w:rsidP="00280CA3">
            <w:pPr>
              <w:jc w:val="left"/>
              <w:rPr>
                <w:sz w:val="20"/>
                <w:szCs w:val="20"/>
                <w:lang w:val="vi-VN"/>
              </w:rPr>
            </w:pPr>
            <w:r w:rsidRPr="00786F1D">
              <w:rPr>
                <w:sz w:val="20"/>
                <w:szCs w:val="20"/>
                <w:lang w:val="vi-VN"/>
              </w:rPr>
              <w:t>Bài tập lớn 1: Xây dựng một ứng dụng mạng máy tính</w:t>
            </w:r>
          </w:p>
        </w:tc>
        <w:tc>
          <w:tcPr>
            <w:tcW w:w="2528" w:type="dxa"/>
          </w:tcPr>
          <w:p w:rsidR="007077D1" w:rsidRPr="00786F1D" w:rsidRDefault="007077D1" w:rsidP="00940301">
            <w:pPr>
              <w:spacing w:line="276" w:lineRule="auto"/>
              <w:jc w:val="left"/>
              <w:rPr>
                <w:sz w:val="20"/>
                <w:szCs w:val="20"/>
                <w:lang w:val="vi-VN"/>
              </w:rPr>
            </w:pPr>
            <w:r w:rsidRPr="00786F1D">
              <w:rPr>
                <w:sz w:val="20"/>
                <w:szCs w:val="20"/>
                <w:lang w:val="vi-VN"/>
              </w:rPr>
              <w:t>L.O.3.2 – Thiết kế và triển khai được các ứng dụng mạng máy tính đơn giản sử dụng các bộ giao thức TCP hoặc UDP</w:t>
            </w:r>
          </w:p>
        </w:tc>
        <w:tc>
          <w:tcPr>
            <w:tcW w:w="2463" w:type="dxa"/>
          </w:tcPr>
          <w:p w:rsidR="007077D1" w:rsidRPr="00786F1D" w:rsidRDefault="007077D1" w:rsidP="00504650">
            <w:pPr>
              <w:spacing w:line="276" w:lineRule="auto"/>
              <w:rPr>
                <w:sz w:val="20"/>
                <w:szCs w:val="20"/>
                <w:lang w:val="vi-VN"/>
              </w:rPr>
            </w:pPr>
          </w:p>
        </w:tc>
        <w:tc>
          <w:tcPr>
            <w:tcW w:w="1590" w:type="dxa"/>
          </w:tcPr>
          <w:p w:rsidR="007077D1" w:rsidRPr="00786F1D" w:rsidRDefault="007077D1" w:rsidP="00241537">
            <w:pPr>
              <w:spacing w:line="276" w:lineRule="auto"/>
              <w:jc w:val="left"/>
              <w:rPr>
                <w:sz w:val="20"/>
                <w:szCs w:val="20"/>
                <w:lang w:val="vi-VN"/>
              </w:rPr>
            </w:pPr>
          </w:p>
        </w:tc>
      </w:tr>
      <w:tr w:rsidR="007077D1" w:rsidRPr="00786F1D" w:rsidTr="000C6328">
        <w:trPr>
          <w:jc w:val="center"/>
        </w:trPr>
        <w:tc>
          <w:tcPr>
            <w:tcW w:w="890" w:type="dxa"/>
          </w:tcPr>
          <w:p w:rsidR="007077D1" w:rsidRPr="00786F1D" w:rsidRDefault="007077D1" w:rsidP="00AD147F">
            <w:pPr>
              <w:spacing w:line="276" w:lineRule="auto"/>
              <w:jc w:val="center"/>
              <w:rPr>
                <w:sz w:val="20"/>
                <w:szCs w:val="20"/>
                <w:lang w:val="vi-VN"/>
              </w:rPr>
            </w:pPr>
            <w:r w:rsidRPr="00786F1D">
              <w:rPr>
                <w:sz w:val="20"/>
                <w:szCs w:val="20"/>
                <w:lang w:val="vi-VN"/>
              </w:rPr>
              <w:t>8-14</w:t>
            </w:r>
          </w:p>
        </w:tc>
        <w:tc>
          <w:tcPr>
            <w:tcW w:w="2621" w:type="dxa"/>
          </w:tcPr>
          <w:p w:rsidR="007077D1" w:rsidRPr="00786F1D" w:rsidRDefault="007077D1" w:rsidP="00332FE8">
            <w:pPr>
              <w:jc w:val="left"/>
              <w:rPr>
                <w:sz w:val="20"/>
                <w:szCs w:val="20"/>
                <w:lang w:val="vi-VN"/>
              </w:rPr>
            </w:pPr>
            <w:r w:rsidRPr="00786F1D">
              <w:rPr>
                <w:sz w:val="20"/>
                <w:szCs w:val="20"/>
                <w:lang w:val="vi-VN"/>
              </w:rPr>
              <w:t>Bài tập lớn 2: Thiết kế và triển khai một mạng máy tính đơn giản</w:t>
            </w:r>
          </w:p>
        </w:tc>
        <w:tc>
          <w:tcPr>
            <w:tcW w:w="2528" w:type="dxa"/>
          </w:tcPr>
          <w:p w:rsidR="007077D1" w:rsidRPr="00786F1D" w:rsidRDefault="007077D1" w:rsidP="00332FE8">
            <w:pPr>
              <w:widowControl/>
              <w:autoSpaceDE w:val="0"/>
              <w:autoSpaceDN w:val="0"/>
              <w:adjustRightInd w:val="0"/>
              <w:spacing w:line="276" w:lineRule="auto"/>
              <w:rPr>
                <w:sz w:val="20"/>
                <w:szCs w:val="20"/>
                <w:lang w:val="vi-VN"/>
              </w:rPr>
            </w:pPr>
            <w:r w:rsidRPr="00786F1D">
              <w:rPr>
                <w:sz w:val="20"/>
                <w:szCs w:val="20"/>
                <w:lang w:val="vi-VN"/>
              </w:rPr>
              <w:t>L.O.7.1 – Có khả năng xác định được các yêu cầu đối với một mạng máy tính cần được xây dựng</w:t>
            </w:r>
          </w:p>
          <w:p w:rsidR="007077D1" w:rsidRPr="00786F1D" w:rsidRDefault="007077D1" w:rsidP="00332FE8">
            <w:pPr>
              <w:widowControl/>
              <w:autoSpaceDE w:val="0"/>
              <w:autoSpaceDN w:val="0"/>
              <w:adjustRightInd w:val="0"/>
              <w:spacing w:line="276" w:lineRule="auto"/>
              <w:rPr>
                <w:sz w:val="20"/>
                <w:szCs w:val="20"/>
                <w:lang w:val="vi-VN"/>
              </w:rPr>
            </w:pPr>
            <w:r w:rsidRPr="00786F1D">
              <w:rPr>
                <w:sz w:val="20"/>
                <w:szCs w:val="20"/>
                <w:lang w:val="vi-VN"/>
              </w:rPr>
              <w:t>L.O.7.2 – Thiết kế được một mạng máy tính để đáp ứng các yêu cầu cho trước</w:t>
            </w:r>
          </w:p>
          <w:p w:rsidR="007077D1" w:rsidRPr="00786F1D" w:rsidRDefault="007077D1" w:rsidP="00332FE8">
            <w:pPr>
              <w:spacing w:line="276" w:lineRule="auto"/>
              <w:jc w:val="left"/>
              <w:rPr>
                <w:sz w:val="20"/>
                <w:szCs w:val="20"/>
                <w:lang w:val="vi-VN"/>
              </w:rPr>
            </w:pPr>
            <w:r w:rsidRPr="00786F1D">
              <w:rPr>
                <w:sz w:val="20"/>
                <w:szCs w:val="20"/>
                <w:lang w:val="vi-VN"/>
              </w:rPr>
              <w:t>L.O.7.3 – Triển khai được một mạng máy tính đơn giản sử dụng các thiết bị thực tế hoặc trên môi trường mô phỏng</w:t>
            </w:r>
          </w:p>
        </w:tc>
        <w:tc>
          <w:tcPr>
            <w:tcW w:w="2463" w:type="dxa"/>
          </w:tcPr>
          <w:p w:rsidR="007077D1" w:rsidRPr="00786F1D" w:rsidRDefault="007077D1" w:rsidP="00940301">
            <w:pPr>
              <w:spacing w:line="276" w:lineRule="auto"/>
              <w:jc w:val="left"/>
              <w:rPr>
                <w:sz w:val="20"/>
                <w:szCs w:val="20"/>
                <w:lang w:val="vi-VN"/>
              </w:rPr>
            </w:pPr>
          </w:p>
        </w:tc>
        <w:tc>
          <w:tcPr>
            <w:tcW w:w="1590" w:type="dxa"/>
          </w:tcPr>
          <w:p w:rsidR="007077D1" w:rsidRPr="00786F1D" w:rsidRDefault="007077D1" w:rsidP="00241537">
            <w:pPr>
              <w:spacing w:line="276" w:lineRule="auto"/>
              <w:jc w:val="left"/>
              <w:rPr>
                <w:sz w:val="20"/>
                <w:szCs w:val="20"/>
                <w:lang w:val="vi-VN"/>
              </w:rPr>
            </w:pPr>
          </w:p>
        </w:tc>
      </w:tr>
      <w:tr w:rsidR="007077D1" w:rsidRPr="00786F1D" w:rsidTr="000C6328">
        <w:trPr>
          <w:jc w:val="center"/>
        </w:trPr>
        <w:tc>
          <w:tcPr>
            <w:tcW w:w="10092" w:type="dxa"/>
            <w:gridSpan w:val="5"/>
          </w:tcPr>
          <w:p w:rsidR="007077D1" w:rsidRPr="00786F1D" w:rsidRDefault="007077D1" w:rsidP="00280CA3">
            <w:pPr>
              <w:spacing w:line="276" w:lineRule="auto"/>
              <w:jc w:val="left"/>
              <w:rPr>
                <w:sz w:val="20"/>
                <w:szCs w:val="20"/>
                <w:lang w:val="vi-VN"/>
              </w:rPr>
            </w:pPr>
          </w:p>
        </w:tc>
      </w:tr>
    </w:tbl>
    <w:p w:rsidR="007077D1" w:rsidRPr="00786F1D" w:rsidRDefault="007077D1" w:rsidP="006707A5">
      <w:pPr>
        <w:spacing w:line="276" w:lineRule="auto"/>
        <w:rPr>
          <w:lang w:val="vi-VN"/>
        </w:rPr>
      </w:pPr>
    </w:p>
    <w:p w:rsidR="007077D1" w:rsidRPr="00786F1D" w:rsidRDefault="007077D1" w:rsidP="007D7428">
      <w:pPr>
        <w:pStyle w:val="MHH2"/>
        <w:spacing w:line="276" w:lineRule="auto"/>
        <w:rPr>
          <w:color w:val="auto"/>
        </w:rPr>
      </w:pPr>
      <w:r w:rsidRPr="00786F1D">
        <w:rPr>
          <w:color w:val="auto"/>
        </w:rPr>
        <w:t>Thông tin liên hệ</w:t>
      </w:r>
    </w:p>
    <w:p w:rsidR="007077D1" w:rsidRPr="00786F1D" w:rsidRDefault="007077D1" w:rsidP="00DA3200"/>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7345"/>
      </w:tblGrid>
      <w:tr w:rsidR="007077D1" w:rsidRPr="00786F1D" w:rsidTr="0007726C">
        <w:tc>
          <w:tcPr>
            <w:tcW w:w="2628" w:type="dxa"/>
          </w:tcPr>
          <w:p w:rsidR="007077D1" w:rsidRPr="00786F1D" w:rsidRDefault="007077D1" w:rsidP="0007726C">
            <w:pPr>
              <w:spacing w:line="360" w:lineRule="auto"/>
            </w:pPr>
            <w:r w:rsidRPr="00786F1D">
              <w:t>Khoa phụ trách</w:t>
            </w:r>
          </w:p>
        </w:tc>
        <w:tc>
          <w:tcPr>
            <w:tcW w:w="7345" w:type="dxa"/>
          </w:tcPr>
          <w:p w:rsidR="007077D1" w:rsidRPr="00786F1D" w:rsidRDefault="007077D1" w:rsidP="0007726C">
            <w:pPr>
              <w:spacing w:line="360" w:lineRule="auto"/>
              <w:rPr>
                <w:lang w:val="vi-VN"/>
              </w:rPr>
            </w:pPr>
            <w:r w:rsidRPr="00786F1D">
              <w:rPr>
                <w:lang w:val="vi-VN"/>
              </w:rPr>
              <w:t>Khoa Khoa học và Kỹ thuật Máy tính</w:t>
            </w:r>
          </w:p>
        </w:tc>
      </w:tr>
      <w:tr w:rsidR="007077D1" w:rsidRPr="00786F1D" w:rsidTr="0007726C">
        <w:tc>
          <w:tcPr>
            <w:tcW w:w="2628" w:type="dxa"/>
          </w:tcPr>
          <w:p w:rsidR="007077D1" w:rsidRPr="00786F1D" w:rsidRDefault="007077D1" w:rsidP="0007726C">
            <w:pPr>
              <w:spacing w:line="360" w:lineRule="auto"/>
            </w:pPr>
            <w:r w:rsidRPr="00786F1D">
              <w:t>Văn phòng</w:t>
            </w:r>
          </w:p>
        </w:tc>
        <w:tc>
          <w:tcPr>
            <w:tcW w:w="7345" w:type="dxa"/>
          </w:tcPr>
          <w:p w:rsidR="007077D1" w:rsidRPr="00786F1D" w:rsidRDefault="007077D1" w:rsidP="0007726C">
            <w:pPr>
              <w:spacing w:line="360" w:lineRule="auto"/>
              <w:rPr>
                <w:lang w:val="vi-VN"/>
              </w:rPr>
            </w:pPr>
            <w:r w:rsidRPr="00786F1D">
              <w:rPr>
                <w:lang w:val="vi-VN"/>
              </w:rPr>
              <w:t>Nhà A3</w:t>
            </w:r>
          </w:p>
        </w:tc>
      </w:tr>
      <w:tr w:rsidR="007077D1" w:rsidRPr="00786F1D" w:rsidTr="0007726C">
        <w:tc>
          <w:tcPr>
            <w:tcW w:w="2628" w:type="dxa"/>
          </w:tcPr>
          <w:p w:rsidR="007077D1" w:rsidRPr="00786F1D" w:rsidRDefault="007077D1" w:rsidP="0007726C">
            <w:pPr>
              <w:spacing w:line="360" w:lineRule="auto"/>
            </w:pPr>
            <w:r w:rsidRPr="00786F1D">
              <w:t>Điện thoại</w:t>
            </w:r>
          </w:p>
        </w:tc>
        <w:tc>
          <w:tcPr>
            <w:tcW w:w="7345" w:type="dxa"/>
          </w:tcPr>
          <w:p w:rsidR="007077D1" w:rsidRPr="00786F1D" w:rsidRDefault="007077D1" w:rsidP="0007726C">
            <w:pPr>
              <w:spacing w:line="360" w:lineRule="auto"/>
              <w:rPr>
                <w:lang w:val="vi-VN"/>
              </w:rPr>
            </w:pPr>
            <w:r w:rsidRPr="00786F1D">
              <w:rPr>
                <w:lang w:val="vi-VN"/>
              </w:rPr>
              <w:t>5847</w:t>
            </w:r>
          </w:p>
        </w:tc>
      </w:tr>
      <w:tr w:rsidR="007077D1" w:rsidRPr="00786F1D" w:rsidTr="0007726C">
        <w:tc>
          <w:tcPr>
            <w:tcW w:w="2628" w:type="dxa"/>
          </w:tcPr>
          <w:p w:rsidR="007077D1" w:rsidRPr="00786F1D" w:rsidRDefault="007077D1" w:rsidP="0007726C">
            <w:pPr>
              <w:spacing w:line="360" w:lineRule="auto"/>
            </w:pPr>
            <w:r w:rsidRPr="00786F1D">
              <w:t>Giảng viên phụ trách</w:t>
            </w:r>
          </w:p>
        </w:tc>
        <w:tc>
          <w:tcPr>
            <w:tcW w:w="7345" w:type="dxa"/>
          </w:tcPr>
          <w:p w:rsidR="007077D1" w:rsidRPr="00786F1D" w:rsidRDefault="007077D1" w:rsidP="0007726C">
            <w:pPr>
              <w:spacing w:line="360" w:lineRule="auto"/>
              <w:rPr>
                <w:lang w:val="vi-VN"/>
              </w:rPr>
            </w:pPr>
            <w:r w:rsidRPr="00786F1D">
              <w:rPr>
                <w:lang w:val="vi-VN"/>
              </w:rPr>
              <w:t>TS. Phạm Trần Vũ</w:t>
            </w:r>
          </w:p>
        </w:tc>
      </w:tr>
      <w:tr w:rsidR="007077D1" w:rsidRPr="00786F1D" w:rsidTr="0007726C">
        <w:tc>
          <w:tcPr>
            <w:tcW w:w="2628" w:type="dxa"/>
          </w:tcPr>
          <w:p w:rsidR="007077D1" w:rsidRPr="00786F1D" w:rsidRDefault="007077D1" w:rsidP="0007726C">
            <w:pPr>
              <w:spacing w:line="360" w:lineRule="auto"/>
            </w:pPr>
            <w:r w:rsidRPr="00786F1D">
              <w:t>Email</w:t>
            </w:r>
          </w:p>
        </w:tc>
        <w:tc>
          <w:tcPr>
            <w:tcW w:w="7345" w:type="dxa"/>
          </w:tcPr>
          <w:p w:rsidR="007077D1" w:rsidRPr="00786F1D" w:rsidRDefault="007077D1" w:rsidP="0007726C">
            <w:pPr>
              <w:spacing w:line="360" w:lineRule="auto"/>
              <w:rPr>
                <w:lang w:val="vi-VN"/>
              </w:rPr>
            </w:pPr>
            <w:hyperlink r:id="rId8" w:history="1">
              <w:r w:rsidRPr="00786F1D">
                <w:rPr>
                  <w:rStyle w:val="Hyperlink"/>
                  <w:color w:val="auto"/>
                  <w:lang w:val="vi-VN"/>
                </w:rPr>
                <w:t>t.v.pham@cse.hcmut.edu.vn</w:t>
              </w:r>
            </w:hyperlink>
          </w:p>
        </w:tc>
      </w:tr>
    </w:tbl>
    <w:p w:rsidR="007077D1" w:rsidRPr="00786F1D" w:rsidRDefault="007077D1" w:rsidP="008053DD">
      <w:pPr>
        <w:rPr>
          <w:i/>
          <w:iCs/>
        </w:rPr>
      </w:pPr>
    </w:p>
    <w:p w:rsidR="007077D1" w:rsidRPr="00786F1D" w:rsidRDefault="007077D1" w:rsidP="00DA59B8">
      <w:pPr>
        <w:jc w:val="right"/>
        <w:rPr>
          <w:iCs/>
        </w:rPr>
      </w:pPr>
      <w:r w:rsidRPr="00786F1D">
        <w:rPr>
          <w:i/>
          <w:iCs/>
        </w:rPr>
        <w:t>Tp. Hồ Chí Minh, ngày     tháng    năm 201</w:t>
      </w:r>
      <w:r>
        <w:rPr>
          <w:i/>
          <w:iCs/>
        </w:rPr>
        <w:t>5</w:t>
      </w:r>
    </w:p>
    <w:p w:rsidR="007077D1" w:rsidRPr="00786F1D" w:rsidRDefault="007077D1" w:rsidP="00B4539E">
      <w:pPr>
        <w:jc w:val="right"/>
        <w:rPr>
          <w:iCs/>
        </w:rPr>
      </w:pPr>
    </w:p>
    <w:tbl>
      <w:tblPr>
        <w:tblW w:w="0" w:type="auto"/>
        <w:tblLook w:val="00A0"/>
      </w:tblPr>
      <w:tblGrid>
        <w:gridCol w:w="2552"/>
        <w:gridCol w:w="3118"/>
        <w:gridCol w:w="3959"/>
      </w:tblGrid>
      <w:tr w:rsidR="007077D1" w:rsidRPr="00786F1D" w:rsidTr="006E1701">
        <w:tc>
          <w:tcPr>
            <w:tcW w:w="2552" w:type="dxa"/>
          </w:tcPr>
          <w:p w:rsidR="007077D1" w:rsidRPr="00786F1D" w:rsidRDefault="007077D1" w:rsidP="006E1701">
            <w:pPr>
              <w:tabs>
                <w:tab w:val="center" w:pos="1560"/>
                <w:tab w:val="center" w:pos="4253"/>
                <w:tab w:val="center" w:pos="7797"/>
              </w:tabs>
              <w:jc w:val="center"/>
              <w:rPr>
                <w:b/>
                <w:bCs/>
              </w:rPr>
            </w:pPr>
            <w:r w:rsidRPr="00786F1D">
              <w:rPr>
                <w:b/>
                <w:bCs/>
              </w:rPr>
              <w:t>TRƯỞNG KHOA</w:t>
            </w:r>
          </w:p>
        </w:tc>
        <w:tc>
          <w:tcPr>
            <w:tcW w:w="3118" w:type="dxa"/>
          </w:tcPr>
          <w:p w:rsidR="007077D1" w:rsidRPr="00786F1D" w:rsidRDefault="007077D1" w:rsidP="006E1701">
            <w:pPr>
              <w:tabs>
                <w:tab w:val="center" w:pos="1560"/>
                <w:tab w:val="center" w:pos="4253"/>
                <w:tab w:val="center" w:pos="7797"/>
              </w:tabs>
              <w:jc w:val="center"/>
              <w:rPr>
                <w:b/>
                <w:bCs/>
              </w:rPr>
            </w:pPr>
            <w:r w:rsidRPr="00786F1D">
              <w:rPr>
                <w:b/>
                <w:bCs/>
              </w:rPr>
              <w:t>CHỦ NHIỆM BỘ MÔN</w:t>
            </w:r>
          </w:p>
        </w:tc>
        <w:tc>
          <w:tcPr>
            <w:tcW w:w="3959" w:type="dxa"/>
          </w:tcPr>
          <w:p w:rsidR="007077D1" w:rsidRPr="00786F1D" w:rsidRDefault="007077D1" w:rsidP="006E1701">
            <w:pPr>
              <w:tabs>
                <w:tab w:val="center" w:pos="1560"/>
                <w:tab w:val="center" w:pos="4253"/>
                <w:tab w:val="center" w:pos="7797"/>
              </w:tabs>
              <w:jc w:val="center"/>
              <w:rPr>
                <w:b/>
                <w:bCs/>
              </w:rPr>
            </w:pPr>
            <w:r w:rsidRPr="00786F1D">
              <w:rPr>
                <w:b/>
                <w:bCs/>
              </w:rPr>
              <w:t>CB PHỤ TRÁCH LẬP ĐỀ CƯƠNG</w:t>
            </w:r>
          </w:p>
        </w:tc>
      </w:tr>
      <w:tr w:rsidR="007077D1" w:rsidRPr="00786F1D" w:rsidTr="006E1701">
        <w:tc>
          <w:tcPr>
            <w:tcW w:w="2552" w:type="dxa"/>
          </w:tcPr>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tc>
        <w:tc>
          <w:tcPr>
            <w:tcW w:w="3118" w:type="dxa"/>
          </w:tcPr>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tc>
        <w:tc>
          <w:tcPr>
            <w:tcW w:w="3959" w:type="dxa"/>
          </w:tcPr>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p w:rsidR="007077D1" w:rsidRPr="00786F1D" w:rsidRDefault="007077D1" w:rsidP="006E1701">
            <w:pPr>
              <w:tabs>
                <w:tab w:val="center" w:pos="1560"/>
                <w:tab w:val="center" w:pos="4253"/>
                <w:tab w:val="center" w:pos="7797"/>
              </w:tabs>
              <w:jc w:val="center"/>
              <w:rPr>
                <w:b/>
                <w:bCs/>
              </w:rPr>
            </w:pPr>
          </w:p>
        </w:tc>
      </w:tr>
    </w:tbl>
    <w:p w:rsidR="007077D1" w:rsidRPr="00786F1D" w:rsidRDefault="007077D1" w:rsidP="003D09E0">
      <w:pPr>
        <w:tabs>
          <w:tab w:val="center" w:pos="1560"/>
          <w:tab w:val="center" w:pos="4253"/>
          <w:tab w:val="center" w:pos="7797"/>
        </w:tabs>
        <w:jc w:val="left"/>
        <w:rPr>
          <w:b/>
          <w:bCs/>
        </w:rPr>
      </w:pPr>
      <w:r w:rsidRPr="00786F1D">
        <w:rPr>
          <w:b/>
          <w:bCs/>
        </w:rPr>
        <w:t xml:space="preserve"> </w:t>
      </w:r>
    </w:p>
    <w:sectPr w:rsidR="007077D1" w:rsidRPr="00786F1D" w:rsidSect="00EC2979">
      <w:footerReference w:type="even" r:id="rId9"/>
      <w:footerReference w:type="default" r:id="rId10"/>
      <w:headerReference w:type="first" r:id="rId11"/>
      <w:footerReference w:type="first" r:id="rId12"/>
      <w:pgSz w:w="11907" w:h="16840" w:code="9"/>
      <w:pgMar w:top="709" w:right="1021" w:bottom="567" w:left="1247" w:header="567" w:footer="567"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7D1" w:rsidRDefault="007077D1">
      <w:r>
        <w:separator/>
      </w:r>
    </w:p>
  </w:endnote>
  <w:endnote w:type="continuationSeparator" w:id="0">
    <w:p w:rsidR="007077D1" w:rsidRDefault="007077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7D1" w:rsidRDefault="00707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77D1" w:rsidRDefault="007077D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7D1" w:rsidRPr="00141AA8" w:rsidRDefault="007077D1" w:rsidP="00141AA8">
    <w:pPr>
      <w:pStyle w:val="Footer"/>
      <w:tabs>
        <w:tab w:val="clear" w:pos="4320"/>
        <w:tab w:val="clear" w:pos="8640"/>
        <w:tab w:val="center" w:pos="5040"/>
        <w:tab w:val="right" w:pos="9639"/>
      </w:tabs>
      <w:jc w:val="left"/>
    </w:pPr>
    <w:r>
      <w:rPr>
        <w:sz w:val="22"/>
        <w:szCs w:val="22"/>
      </w:rPr>
      <w:tab/>
    </w:r>
    <w:r>
      <w:rPr>
        <w:sz w:val="22"/>
        <w:szCs w:val="22"/>
      </w:rPr>
      <w:tab/>
    </w:r>
    <w:r w:rsidRPr="00141AA8">
      <w:rPr>
        <w:rStyle w:val="PageNumber"/>
      </w:rPr>
      <w:fldChar w:fldCharType="begin"/>
    </w:r>
    <w:r w:rsidRPr="00141AA8">
      <w:rPr>
        <w:rStyle w:val="PageNumber"/>
      </w:rPr>
      <w:instrText xml:space="preserve"> PAGE </w:instrText>
    </w:r>
    <w:r w:rsidRPr="00141AA8">
      <w:rPr>
        <w:rStyle w:val="PageNumber"/>
      </w:rPr>
      <w:fldChar w:fldCharType="separate"/>
    </w:r>
    <w:r>
      <w:rPr>
        <w:rStyle w:val="PageNumber"/>
        <w:noProof/>
      </w:rPr>
      <w:t>7</w:t>
    </w:r>
    <w:r w:rsidRPr="00141AA8">
      <w:rPr>
        <w:rStyle w:val="PageNumber"/>
      </w:rPr>
      <w:fldChar w:fldCharType="end"/>
    </w:r>
    <w:r w:rsidRPr="00141AA8">
      <w:rPr>
        <w:rStyle w:val="PageNumber"/>
      </w:rPr>
      <w:t>/</w:t>
    </w:r>
    <w:r w:rsidRPr="00141AA8">
      <w:rPr>
        <w:rStyle w:val="PageNumber"/>
      </w:rPr>
      <w:fldChar w:fldCharType="begin"/>
    </w:r>
    <w:r w:rsidRPr="00141AA8">
      <w:rPr>
        <w:rStyle w:val="PageNumber"/>
      </w:rPr>
      <w:instrText xml:space="preserve"> NUMPAGES </w:instrText>
    </w:r>
    <w:r w:rsidRPr="00141AA8">
      <w:rPr>
        <w:rStyle w:val="PageNumber"/>
      </w:rPr>
      <w:fldChar w:fldCharType="separate"/>
    </w:r>
    <w:r>
      <w:rPr>
        <w:rStyle w:val="PageNumber"/>
        <w:noProof/>
      </w:rPr>
      <w:t>7</w:t>
    </w:r>
    <w:r w:rsidRPr="00141AA8">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7D1" w:rsidRPr="00510845" w:rsidRDefault="007077D1" w:rsidP="00510845">
    <w:pPr>
      <w:pStyle w:val="Footer"/>
      <w:tabs>
        <w:tab w:val="clear" w:pos="4320"/>
        <w:tab w:val="clear" w:pos="8640"/>
        <w:tab w:val="center" w:pos="5040"/>
        <w:tab w:val="right" w:pos="9639"/>
      </w:tabs>
      <w:jc w:val="left"/>
    </w:pPr>
    <w:r>
      <w:rPr>
        <w:sz w:val="22"/>
      </w:rPr>
      <w:tab/>
    </w:r>
    <w:r>
      <w:rPr>
        <w:sz w:val="22"/>
      </w:rPr>
      <w:tab/>
    </w:r>
    <w:r w:rsidRPr="00510845">
      <w:rPr>
        <w:rStyle w:val="PageNumber"/>
      </w:rPr>
      <w:fldChar w:fldCharType="begin"/>
    </w:r>
    <w:r w:rsidRPr="00510845">
      <w:rPr>
        <w:rStyle w:val="PageNumber"/>
      </w:rPr>
      <w:instrText xml:space="preserve"> PAGE </w:instrText>
    </w:r>
    <w:r w:rsidRPr="00510845">
      <w:rPr>
        <w:rStyle w:val="PageNumber"/>
      </w:rPr>
      <w:fldChar w:fldCharType="separate"/>
    </w:r>
    <w:r>
      <w:rPr>
        <w:rStyle w:val="PageNumber"/>
        <w:noProof/>
      </w:rPr>
      <w:t>1</w:t>
    </w:r>
    <w:r w:rsidRPr="00510845">
      <w:rPr>
        <w:rStyle w:val="PageNumber"/>
      </w:rPr>
      <w:fldChar w:fldCharType="end"/>
    </w:r>
    <w:r w:rsidRPr="00510845">
      <w:rPr>
        <w:rStyle w:val="PageNumber"/>
      </w:rPr>
      <w:t>/</w:t>
    </w:r>
    <w:r w:rsidRPr="00510845">
      <w:rPr>
        <w:rStyle w:val="PageNumber"/>
      </w:rPr>
      <w:fldChar w:fldCharType="begin"/>
    </w:r>
    <w:r w:rsidRPr="00510845">
      <w:rPr>
        <w:rStyle w:val="PageNumber"/>
      </w:rPr>
      <w:instrText xml:space="preserve"> NUMPAGES </w:instrText>
    </w:r>
    <w:r w:rsidRPr="00510845">
      <w:rPr>
        <w:rStyle w:val="PageNumber"/>
      </w:rPr>
      <w:fldChar w:fldCharType="separate"/>
    </w:r>
    <w:r>
      <w:rPr>
        <w:rStyle w:val="PageNumber"/>
        <w:noProof/>
      </w:rPr>
      <w:t>7</w:t>
    </w:r>
    <w:r w:rsidRPr="0051084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7D1" w:rsidRDefault="007077D1">
      <w:r>
        <w:separator/>
      </w:r>
    </w:p>
  </w:footnote>
  <w:footnote w:type="continuationSeparator" w:id="0">
    <w:p w:rsidR="007077D1" w:rsidRDefault="007077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7D1" w:rsidRDefault="007077D1" w:rsidP="00C21CAC">
    <w:pPr>
      <w:pStyle w:val="Header"/>
      <w:tabs>
        <w:tab w:val="clear" w:pos="4320"/>
        <w:tab w:val="clear" w:pos="8640"/>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0000002"/>
    <w:multiLevelType w:val="multilevel"/>
    <w:tmpl w:val="58228C60"/>
    <w:name w:val="WW8Num1"/>
    <w:lvl w:ilvl="0">
      <w:numFmt w:val="bullet"/>
      <w:lvlText w:val=""/>
      <w:lvlJc w:val="left"/>
      <w:pPr>
        <w:tabs>
          <w:tab w:val="num" w:pos="644"/>
        </w:tabs>
        <w:ind w:left="644"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50"/>
    <w:multiLevelType w:val="multilevel"/>
    <w:tmpl w:val="00000050"/>
    <w:name w:val="WW8Num8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4EE4793"/>
    <w:multiLevelType w:val="multilevel"/>
    <w:tmpl w:val="E21A7D12"/>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08473549"/>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0882169D"/>
    <w:multiLevelType w:val="hybridMultilevel"/>
    <w:tmpl w:val="4ECC56E2"/>
    <w:lvl w:ilvl="0" w:tplc="64966B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B2F47"/>
    <w:multiLevelType w:val="multilevel"/>
    <w:tmpl w:val="D160D686"/>
    <w:lvl w:ilvl="0">
      <w:start w:val="4"/>
      <w:numFmt w:val="decimal"/>
      <w:lvlText w:val="%1"/>
      <w:lvlJc w:val="left"/>
      <w:pPr>
        <w:ind w:left="375" w:hanging="375"/>
      </w:pPr>
      <w:rPr>
        <w:rFonts w:cs="Times New Roman" w:hint="default"/>
      </w:rPr>
    </w:lvl>
    <w:lvl w:ilvl="1">
      <w:start w:val="3"/>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nsid w:val="09F704BF"/>
    <w:multiLevelType w:val="multilevel"/>
    <w:tmpl w:val="939A0412"/>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10774E53"/>
    <w:multiLevelType w:val="hybridMultilevel"/>
    <w:tmpl w:val="6FA4400A"/>
    <w:lvl w:ilvl="0" w:tplc="ED8A4A28">
      <w:start w:val="4"/>
      <w:numFmt w:val="bullet"/>
      <w:lvlText w:val="-"/>
      <w:lvlJc w:val="left"/>
      <w:pPr>
        <w:ind w:left="720" w:hanging="360"/>
      </w:pPr>
      <w:rPr>
        <w:rFonts w:ascii="Times New Roman" w:eastAsia="Times New Roman" w:hAnsi="Times New Roman"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12FE2"/>
    <w:multiLevelType w:val="multilevel"/>
    <w:tmpl w:val="7160E876"/>
    <w:lvl w:ilvl="0">
      <w:start w:val="4"/>
      <w:numFmt w:val="decimal"/>
      <w:lvlText w:val="%1"/>
      <w:lvlJc w:val="left"/>
      <w:pPr>
        <w:ind w:left="375" w:hanging="375"/>
      </w:pPr>
      <w:rPr>
        <w:rFonts w:cs="Times New Roman" w:hint="default"/>
      </w:rPr>
    </w:lvl>
    <w:lvl w:ilvl="1">
      <w:start w:val="5"/>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0">
    <w:nsid w:val="17E67B44"/>
    <w:multiLevelType w:val="hybridMultilevel"/>
    <w:tmpl w:val="773E199C"/>
    <w:lvl w:ilvl="0" w:tplc="8954E89E">
      <w:start w:val="4"/>
      <w:numFmt w:val="bullet"/>
      <w:lvlText w:val="-"/>
      <w:lvlJc w:val="left"/>
      <w:pPr>
        <w:ind w:left="720" w:hanging="360"/>
      </w:pPr>
      <w:rPr>
        <w:rFonts w:ascii="Times New Roman" w:eastAsia="Times New Roman" w:hAnsi="Times New Roman"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013C6"/>
    <w:multiLevelType w:val="multilevel"/>
    <w:tmpl w:val="B958D5D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nsid w:val="22DD230C"/>
    <w:multiLevelType w:val="multilevel"/>
    <w:tmpl w:val="53766166"/>
    <w:lvl w:ilvl="0">
      <w:start w:val="4"/>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252F3A59"/>
    <w:multiLevelType w:val="multilevel"/>
    <w:tmpl w:val="6276A558"/>
    <w:lvl w:ilvl="0">
      <w:start w:val="3"/>
      <w:numFmt w:val="decimal"/>
      <w:lvlText w:val="%1"/>
      <w:lvlJc w:val="left"/>
      <w:pPr>
        <w:ind w:left="375" w:hanging="375"/>
      </w:pPr>
      <w:rPr>
        <w:rFonts w:cs="Times New Roman" w:hint="default"/>
      </w:rPr>
    </w:lvl>
    <w:lvl w:ilvl="1">
      <w:start w:val="2"/>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nsid w:val="25DE7A88"/>
    <w:multiLevelType w:val="hybridMultilevel"/>
    <w:tmpl w:val="D2D858D4"/>
    <w:lvl w:ilvl="0" w:tplc="67FA4C0C">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A30B5"/>
    <w:multiLevelType w:val="multilevel"/>
    <w:tmpl w:val="FA8A475C"/>
    <w:lvl w:ilvl="0">
      <w:start w:val="1"/>
      <w:numFmt w:val="upperRoman"/>
      <w:lvlText w:val="%1."/>
      <w:lvlJc w:val="left"/>
      <w:pPr>
        <w:ind w:left="1080" w:hanging="720"/>
      </w:pPr>
      <w:rPr>
        <w:rFonts w:cs="Times New Roman" w:hint="default"/>
      </w:rPr>
    </w:lvl>
    <w:lvl w:ilvl="1">
      <w:start w:val="1"/>
      <w:numFmt w:val="decimal"/>
      <w:isLgl/>
      <w:lvlText w:val="%1.%2"/>
      <w:lvlJc w:val="left"/>
      <w:pPr>
        <w:ind w:left="1346" w:hanging="495"/>
      </w:pPr>
      <w:rPr>
        <w:rFonts w:cs="Times New Roman" w:hint="default"/>
      </w:rPr>
    </w:lvl>
    <w:lvl w:ilvl="2">
      <w:start w:val="1"/>
      <w:numFmt w:val="decimal"/>
      <w:isLgl/>
      <w:lvlText w:val="%1.%2.%3"/>
      <w:lvlJc w:val="left"/>
      <w:pPr>
        <w:ind w:left="2062" w:hanging="720"/>
      </w:pPr>
      <w:rPr>
        <w:rFonts w:cs="Times New Roman" w:hint="default"/>
      </w:rPr>
    </w:lvl>
    <w:lvl w:ilvl="3">
      <w:start w:val="1"/>
      <w:numFmt w:val="decimal"/>
      <w:isLgl/>
      <w:lvlText w:val="%1.%2.%3.%4"/>
      <w:lvlJc w:val="left"/>
      <w:pPr>
        <w:ind w:left="2913" w:hanging="1080"/>
      </w:pPr>
      <w:rPr>
        <w:rFonts w:cs="Times New Roman" w:hint="default"/>
      </w:rPr>
    </w:lvl>
    <w:lvl w:ilvl="4">
      <w:start w:val="1"/>
      <w:numFmt w:val="decimal"/>
      <w:isLgl/>
      <w:lvlText w:val="%1.%2.%3.%4.%5"/>
      <w:lvlJc w:val="left"/>
      <w:pPr>
        <w:ind w:left="3404" w:hanging="1080"/>
      </w:pPr>
      <w:rPr>
        <w:rFonts w:cs="Times New Roman" w:hint="default"/>
      </w:rPr>
    </w:lvl>
    <w:lvl w:ilvl="5">
      <w:start w:val="1"/>
      <w:numFmt w:val="decimal"/>
      <w:isLgl/>
      <w:lvlText w:val="%1.%2.%3.%4.%5.%6"/>
      <w:lvlJc w:val="left"/>
      <w:pPr>
        <w:ind w:left="4255" w:hanging="1440"/>
      </w:pPr>
      <w:rPr>
        <w:rFonts w:cs="Times New Roman" w:hint="default"/>
      </w:rPr>
    </w:lvl>
    <w:lvl w:ilvl="6">
      <w:start w:val="1"/>
      <w:numFmt w:val="decimal"/>
      <w:isLgl/>
      <w:lvlText w:val="%1.%2.%3.%4.%5.%6.%7"/>
      <w:lvlJc w:val="left"/>
      <w:pPr>
        <w:ind w:left="4746" w:hanging="1440"/>
      </w:pPr>
      <w:rPr>
        <w:rFonts w:cs="Times New Roman" w:hint="default"/>
      </w:rPr>
    </w:lvl>
    <w:lvl w:ilvl="7">
      <w:start w:val="1"/>
      <w:numFmt w:val="decimal"/>
      <w:isLgl/>
      <w:lvlText w:val="%1.%2.%3.%4.%5.%6.%7.%8"/>
      <w:lvlJc w:val="left"/>
      <w:pPr>
        <w:ind w:left="5597" w:hanging="1800"/>
      </w:pPr>
      <w:rPr>
        <w:rFonts w:cs="Times New Roman" w:hint="default"/>
      </w:rPr>
    </w:lvl>
    <w:lvl w:ilvl="8">
      <w:start w:val="1"/>
      <w:numFmt w:val="decimal"/>
      <w:isLgl/>
      <w:lvlText w:val="%1.%2.%3.%4.%5.%6.%7.%8.%9"/>
      <w:lvlJc w:val="left"/>
      <w:pPr>
        <w:ind w:left="6448" w:hanging="2160"/>
      </w:pPr>
      <w:rPr>
        <w:rFonts w:cs="Times New Roman" w:hint="default"/>
      </w:rPr>
    </w:lvl>
  </w:abstractNum>
  <w:abstractNum w:abstractNumId="16">
    <w:nsid w:val="2FAB6A13"/>
    <w:multiLevelType w:val="hybridMultilevel"/>
    <w:tmpl w:val="DD9678FE"/>
    <w:lvl w:ilvl="0" w:tplc="8D8E073C">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70FF7"/>
    <w:multiLevelType w:val="hybridMultilevel"/>
    <w:tmpl w:val="8A6A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C50DBC"/>
    <w:multiLevelType w:val="hybridMultilevel"/>
    <w:tmpl w:val="93CA47A8"/>
    <w:lvl w:ilvl="0" w:tplc="2A6CEE40">
      <w:start w:val="1"/>
      <w:numFmt w:val="decimal"/>
      <w:lvlText w:val="(%1)"/>
      <w:lvlJc w:val="left"/>
      <w:pPr>
        <w:ind w:left="719" w:hanging="435"/>
      </w:pPr>
      <w:rPr>
        <w:rFonts w:cs="Times New Roman" w:hint="default"/>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19">
    <w:nsid w:val="473C1E93"/>
    <w:multiLevelType w:val="multilevel"/>
    <w:tmpl w:val="665AED10"/>
    <w:lvl w:ilvl="0">
      <w:start w:val="4"/>
      <w:numFmt w:val="decimal"/>
      <w:lvlText w:val="%1"/>
      <w:lvlJc w:val="left"/>
      <w:pPr>
        <w:ind w:left="375" w:hanging="375"/>
      </w:pPr>
      <w:rPr>
        <w:rFonts w:cs="Times New Roman" w:hint="default"/>
      </w:rPr>
    </w:lvl>
    <w:lvl w:ilvl="1">
      <w:start w:val="2"/>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0">
    <w:nsid w:val="485A5E12"/>
    <w:multiLevelType w:val="multilevel"/>
    <w:tmpl w:val="5D6438F4"/>
    <w:lvl w:ilvl="0">
      <w:start w:val="3"/>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1">
    <w:nsid w:val="4DB3192B"/>
    <w:multiLevelType w:val="hybridMultilevel"/>
    <w:tmpl w:val="B706E10A"/>
    <w:lvl w:ilvl="0" w:tplc="DC788636">
      <w:start w:val="1"/>
      <w:numFmt w:val="bullet"/>
      <w:lvlText w:val=""/>
      <w:lvlJc w:val="left"/>
      <w:pPr>
        <w:tabs>
          <w:tab w:val="num" w:pos="720"/>
        </w:tabs>
        <w:ind w:left="720" w:hanging="360"/>
      </w:pPr>
      <w:rPr>
        <w:rFonts w:ascii="Wingdings" w:hAnsi="Wingdings" w:hint="default"/>
      </w:rPr>
    </w:lvl>
    <w:lvl w:ilvl="1" w:tplc="7006FCB8" w:tentative="1">
      <w:start w:val="1"/>
      <w:numFmt w:val="bullet"/>
      <w:lvlText w:val=""/>
      <w:lvlJc w:val="left"/>
      <w:pPr>
        <w:tabs>
          <w:tab w:val="num" w:pos="1440"/>
        </w:tabs>
        <w:ind w:left="1440" w:hanging="360"/>
      </w:pPr>
      <w:rPr>
        <w:rFonts w:ascii="Wingdings" w:hAnsi="Wingdings" w:hint="default"/>
      </w:rPr>
    </w:lvl>
    <w:lvl w:ilvl="2" w:tplc="ABB27DB0" w:tentative="1">
      <w:start w:val="1"/>
      <w:numFmt w:val="bullet"/>
      <w:lvlText w:val=""/>
      <w:lvlJc w:val="left"/>
      <w:pPr>
        <w:tabs>
          <w:tab w:val="num" w:pos="2160"/>
        </w:tabs>
        <w:ind w:left="2160" w:hanging="360"/>
      </w:pPr>
      <w:rPr>
        <w:rFonts w:ascii="Wingdings" w:hAnsi="Wingdings" w:hint="default"/>
      </w:rPr>
    </w:lvl>
    <w:lvl w:ilvl="3" w:tplc="2EDE5AE2" w:tentative="1">
      <w:start w:val="1"/>
      <w:numFmt w:val="bullet"/>
      <w:lvlText w:val=""/>
      <w:lvlJc w:val="left"/>
      <w:pPr>
        <w:tabs>
          <w:tab w:val="num" w:pos="2880"/>
        </w:tabs>
        <w:ind w:left="2880" w:hanging="360"/>
      </w:pPr>
      <w:rPr>
        <w:rFonts w:ascii="Wingdings" w:hAnsi="Wingdings" w:hint="default"/>
      </w:rPr>
    </w:lvl>
    <w:lvl w:ilvl="4" w:tplc="EC4EEC4E" w:tentative="1">
      <w:start w:val="1"/>
      <w:numFmt w:val="bullet"/>
      <w:lvlText w:val=""/>
      <w:lvlJc w:val="left"/>
      <w:pPr>
        <w:tabs>
          <w:tab w:val="num" w:pos="3600"/>
        </w:tabs>
        <w:ind w:left="3600" w:hanging="360"/>
      </w:pPr>
      <w:rPr>
        <w:rFonts w:ascii="Wingdings" w:hAnsi="Wingdings" w:hint="default"/>
      </w:rPr>
    </w:lvl>
    <w:lvl w:ilvl="5" w:tplc="0D9C5C8C" w:tentative="1">
      <w:start w:val="1"/>
      <w:numFmt w:val="bullet"/>
      <w:lvlText w:val=""/>
      <w:lvlJc w:val="left"/>
      <w:pPr>
        <w:tabs>
          <w:tab w:val="num" w:pos="4320"/>
        </w:tabs>
        <w:ind w:left="4320" w:hanging="360"/>
      </w:pPr>
      <w:rPr>
        <w:rFonts w:ascii="Wingdings" w:hAnsi="Wingdings" w:hint="default"/>
      </w:rPr>
    </w:lvl>
    <w:lvl w:ilvl="6" w:tplc="DFDA4C4C" w:tentative="1">
      <w:start w:val="1"/>
      <w:numFmt w:val="bullet"/>
      <w:lvlText w:val=""/>
      <w:lvlJc w:val="left"/>
      <w:pPr>
        <w:tabs>
          <w:tab w:val="num" w:pos="5040"/>
        </w:tabs>
        <w:ind w:left="5040" w:hanging="360"/>
      </w:pPr>
      <w:rPr>
        <w:rFonts w:ascii="Wingdings" w:hAnsi="Wingdings" w:hint="default"/>
      </w:rPr>
    </w:lvl>
    <w:lvl w:ilvl="7" w:tplc="8FF410B2" w:tentative="1">
      <w:start w:val="1"/>
      <w:numFmt w:val="bullet"/>
      <w:lvlText w:val=""/>
      <w:lvlJc w:val="left"/>
      <w:pPr>
        <w:tabs>
          <w:tab w:val="num" w:pos="5760"/>
        </w:tabs>
        <w:ind w:left="5760" w:hanging="360"/>
      </w:pPr>
      <w:rPr>
        <w:rFonts w:ascii="Wingdings" w:hAnsi="Wingdings" w:hint="default"/>
      </w:rPr>
    </w:lvl>
    <w:lvl w:ilvl="8" w:tplc="C0F28DB4" w:tentative="1">
      <w:start w:val="1"/>
      <w:numFmt w:val="bullet"/>
      <w:lvlText w:val=""/>
      <w:lvlJc w:val="left"/>
      <w:pPr>
        <w:tabs>
          <w:tab w:val="num" w:pos="6480"/>
        </w:tabs>
        <w:ind w:left="6480" w:hanging="360"/>
      </w:pPr>
      <w:rPr>
        <w:rFonts w:ascii="Wingdings" w:hAnsi="Wingdings" w:hint="default"/>
      </w:rPr>
    </w:lvl>
  </w:abstractNum>
  <w:abstractNum w:abstractNumId="22">
    <w:nsid w:val="502138C2"/>
    <w:multiLevelType w:val="multilevel"/>
    <w:tmpl w:val="5F86018E"/>
    <w:lvl w:ilvl="0">
      <w:start w:val="4"/>
      <w:numFmt w:val="decimal"/>
      <w:lvlText w:val="%1"/>
      <w:lvlJc w:val="left"/>
      <w:pPr>
        <w:ind w:left="375" w:hanging="375"/>
      </w:pPr>
      <w:rPr>
        <w:rFonts w:cs="Times New Roman" w:hint="default"/>
      </w:rPr>
    </w:lvl>
    <w:lvl w:ilvl="1">
      <w:start w:val="2"/>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3">
    <w:nsid w:val="52583A4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nsid w:val="535523EB"/>
    <w:multiLevelType w:val="hybridMultilevel"/>
    <w:tmpl w:val="46E41B0E"/>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6861E1E"/>
    <w:multiLevelType w:val="multilevel"/>
    <w:tmpl w:val="7160E876"/>
    <w:lvl w:ilvl="0">
      <w:start w:val="4"/>
      <w:numFmt w:val="decimal"/>
      <w:lvlText w:val="%1"/>
      <w:lvlJc w:val="left"/>
      <w:pPr>
        <w:ind w:left="375" w:hanging="375"/>
      </w:pPr>
      <w:rPr>
        <w:rFonts w:cs="Times New Roman" w:hint="default"/>
      </w:rPr>
    </w:lvl>
    <w:lvl w:ilvl="1">
      <w:start w:val="5"/>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6">
    <w:nsid w:val="693D0E94"/>
    <w:multiLevelType w:val="hybridMultilevel"/>
    <w:tmpl w:val="DA9EA0C8"/>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6BF01B3D"/>
    <w:multiLevelType w:val="hybridMultilevel"/>
    <w:tmpl w:val="86EC926C"/>
    <w:lvl w:ilvl="0" w:tplc="B170BA82">
      <w:numFmt w:val="bullet"/>
      <w:lvlText w:val="-"/>
      <w:lvlJc w:val="left"/>
      <w:pPr>
        <w:tabs>
          <w:tab w:val="num" w:pos="720"/>
        </w:tabs>
        <w:ind w:left="720" w:hanging="360"/>
      </w:pPr>
      <w:rPr>
        <w:rFonts w:ascii="Times New Roman" w:eastAsia="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CB11781"/>
    <w:multiLevelType w:val="hybridMultilevel"/>
    <w:tmpl w:val="AC524BA4"/>
    <w:lvl w:ilvl="0" w:tplc="23E6A148">
      <w:start w:val="1"/>
      <w:numFmt w:val="decimal"/>
      <w:pStyle w:val="MHH2"/>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D3B51E3"/>
    <w:multiLevelType w:val="hybridMultilevel"/>
    <w:tmpl w:val="65F4BC5A"/>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6DF1739F"/>
    <w:multiLevelType w:val="hybridMultilevel"/>
    <w:tmpl w:val="C620338C"/>
    <w:lvl w:ilvl="0" w:tplc="C3E8116C">
      <w:start w:val="4"/>
      <w:numFmt w:val="bullet"/>
      <w:lvlText w:val="-"/>
      <w:lvlJc w:val="left"/>
      <w:pPr>
        <w:tabs>
          <w:tab w:val="num" w:pos="0"/>
        </w:tabs>
        <w:ind w:left="720" w:hanging="360"/>
      </w:pPr>
      <w:rPr>
        <w:rFonts w:ascii="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2F7333E"/>
    <w:multiLevelType w:val="multilevel"/>
    <w:tmpl w:val="04CA3D4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76FD1D0C"/>
    <w:multiLevelType w:val="hybridMultilevel"/>
    <w:tmpl w:val="A6602840"/>
    <w:lvl w:ilvl="0" w:tplc="08090001">
      <w:start w:val="1"/>
      <w:numFmt w:val="bullet"/>
      <w:lvlText w:val=""/>
      <w:lvlJc w:val="left"/>
      <w:pPr>
        <w:tabs>
          <w:tab w:val="num" w:pos="720"/>
        </w:tabs>
        <w:ind w:left="720" w:hanging="360"/>
      </w:pPr>
      <w:rPr>
        <w:rFonts w:ascii="Symbol" w:hAnsi="Symbol" w:hint="default"/>
        <w:b/>
      </w:rPr>
    </w:lvl>
    <w:lvl w:ilvl="1" w:tplc="08090001">
      <w:start w:val="1"/>
      <w:numFmt w:val="bullet"/>
      <w:lvlText w:val=""/>
      <w:lvlJc w:val="left"/>
      <w:pPr>
        <w:tabs>
          <w:tab w:val="num" w:pos="1440"/>
        </w:tabs>
        <w:ind w:left="1440" w:hanging="360"/>
      </w:pPr>
      <w:rPr>
        <w:rFonts w:ascii="Symbol" w:hAnsi="Symbol" w:hint="default"/>
        <w:b/>
      </w:rPr>
    </w:lvl>
    <w:lvl w:ilvl="2" w:tplc="0409001B">
      <w:start w:val="1"/>
      <w:numFmt w:val="lowerRoman"/>
      <w:lvlText w:val="%3."/>
      <w:lvlJc w:val="right"/>
      <w:pPr>
        <w:tabs>
          <w:tab w:val="num" w:pos="2160"/>
        </w:tabs>
        <w:ind w:left="2160" w:hanging="180"/>
      </w:pPr>
      <w:rPr>
        <w:rFonts w:cs="Times New Roman"/>
      </w:rPr>
    </w:lvl>
    <w:lvl w:ilvl="3" w:tplc="8DFA24AC">
      <w:numFmt w:val="bullet"/>
      <w:lvlText w:val="-"/>
      <w:lvlJc w:val="left"/>
      <w:pPr>
        <w:tabs>
          <w:tab w:val="num" w:pos="2880"/>
        </w:tabs>
        <w:ind w:left="2880" w:hanging="360"/>
      </w:pPr>
      <w:rPr>
        <w:rFonts w:ascii="Times New Roman" w:eastAsia="Times New Roman" w:hAnsi="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77153919"/>
    <w:multiLevelType w:val="multilevel"/>
    <w:tmpl w:val="FA8A475C"/>
    <w:lvl w:ilvl="0">
      <w:start w:val="1"/>
      <w:numFmt w:val="upperRoman"/>
      <w:lvlText w:val="%1."/>
      <w:lvlJc w:val="left"/>
      <w:pPr>
        <w:ind w:left="1080" w:hanging="720"/>
      </w:pPr>
      <w:rPr>
        <w:rFonts w:cs="Times New Roman" w:hint="default"/>
      </w:rPr>
    </w:lvl>
    <w:lvl w:ilvl="1">
      <w:start w:val="1"/>
      <w:numFmt w:val="decimal"/>
      <w:isLgl/>
      <w:lvlText w:val="%1.%2"/>
      <w:lvlJc w:val="left"/>
      <w:pPr>
        <w:ind w:left="1346" w:hanging="495"/>
      </w:pPr>
      <w:rPr>
        <w:rFonts w:cs="Times New Roman" w:hint="default"/>
      </w:rPr>
    </w:lvl>
    <w:lvl w:ilvl="2">
      <w:start w:val="1"/>
      <w:numFmt w:val="decimal"/>
      <w:isLgl/>
      <w:lvlText w:val="%1.%2.%3"/>
      <w:lvlJc w:val="left"/>
      <w:pPr>
        <w:ind w:left="2062" w:hanging="720"/>
      </w:pPr>
      <w:rPr>
        <w:rFonts w:cs="Times New Roman" w:hint="default"/>
      </w:rPr>
    </w:lvl>
    <w:lvl w:ilvl="3">
      <w:start w:val="1"/>
      <w:numFmt w:val="decimal"/>
      <w:isLgl/>
      <w:lvlText w:val="%1.%2.%3.%4"/>
      <w:lvlJc w:val="left"/>
      <w:pPr>
        <w:ind w:left="2913" w:hanging="1080"/>
      </w:pPr>
      <w:rPr>
        <w:rFonts w:cs="Times New Roman" w:hint="default"/>
      </w:rPr>
    </w:lvl>
    <w:lvl w:ilvl="4">
      <w:start w:val="1"/>
      <w:numFmt w:val="decimal"/>
      <w:isLgl/>
      <w:lvlText w:val="%1.%2.%3.%4.%5"/>
      <w:lvlJc w:val="left"/>
      <w:pPr>
        <w:ind w:left="3404" w:hanging="1080"/>
      </w:pPr>
      <w:rPr>
        <w:rFonts w:cs="Times New Roman" w:hint="default"/>
      </w:rPr>
    </w:lvl>
    <w:lvl w:ilvl="5">
      <w:start w:val="1"/>
      <w:numFmt w:val="decimal"/>
      <w:isLgl/>
      <w:lvlText w:val="%1.%2.%3.%4.%5.%6"/>
      <w:lvlJc w:val="left"/>
      <w:pPr>
        <w:ind w:left="4255" w:hanging="1440"/>
      </w:pPr>
      <w:rPr>
        <w:rFonts w:cs="Times New Roman" w:hint="default"/>
      </w:rPr>
    </w:lvl>
    <w:lvl w:ilvl="6">
      <w:start w:val="1"/>
      <w:numFmt w:val="decimal"/>
      <w:isLgl/>
      <w:lvlText w:val="%1.%2.%3.%4.%5.%6.%7"/>
      <w:lvlJc w:val="left"/>
      <w:pPr>
        <w:ind w:left="4746" w:hanging="1440"/>
      </w:pPr>
      <w:rPr>
        <w:rFonts w:cs="Times New Roman" w:hint="default"/>
      </w:rPr>
    </w:lvl>
    <w:lvl w:ilvl="7">
      <w:start w:val="1"/>
      <w:numFmt w:val="decimal"/>
      <w:isLgl/>
      <w:lvlText w:val="%1.%2.%3.%4.%5.%6.%7.%8"/>
      <w:lvlJc w:val="left"/>
      <w:pPr>
        <w:ind w:left="5597" w:hanging="1800"/>
      </w:pPr>
      <w:rPr>
        <w:rFonts w:cs="Times New Roman" w:hint="default"/>
      </w:rPr>
    </w:lvl>
    <w:lvl w:ilvl="8">
      <w:start w:val="1"/>
      <w:numFmt w:val="decimal"/>
      <w:isLgl/>
      <w:lvlText w:val="%1.%2.%3.%4.%5.%6.%7.%8.%9"/>
      <w:lvlJc w:val="left"/>
      <w:pPr>
        <w:ind w:left="6448" w:hanging="2160"/>
      </w:pPr>
      <w:rPr>
        <w:rFonts w:cs="Times New Roman" w:hint="default"/>
      </w:rPr>
    </w:lvl>
  </w:abstractNum>
  <w:abstractNum w:abstractNumId="34">
    <w:nsid w:val="7AF54FD1"/>
    <w:multiLevelType w:val="multilevel"/>
    <w:tmpl w:val="4B3E094E"/>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nsid w:val="7CC864CE"/>
    <w:multiLevelType w:val="hybridMultilevel"/>
    <w:tmpl w:val="E1342152"/>
    <w:lvl w:ilvl="0" w:tplc="5008A56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nsid w:val="7CDF4925"/>
    <w:multiLevelType w:val="multilevel"/>
    <w:tmpl w:val="B958D5D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lvlOverride w:ilvl="0">
      <w:lvl w:ilvl="0">
        <w:start w:val="1"/>
        <w:numFmt w:val="bullet"/>
        <w:lvlText w:val=""/>
        <w:legacy w:legacy="1" w:legacySpace="0" w:legacyIndent="360"/>
        <w:lvlJc w:val="left"/>
        <w:pPr>
          <w:ind w:left="644" w:hanging="360"/>
        </w:pPr>
        <w:rPr>
          <w:rFonts w:ascii="Symbol" w:hAnsi="Symbol" w:hint="default"/>
        </w:rPr>
      </w:lvl>
    </w:lvlOverride>
  </w:num>
  <w:num w:numId="2">
    <w:abstractNumId w:val="4"/>
  </w:num>
  <w:num w:numId="3">
    <w:abstractNumId w:val="0"/>
    <w:lvlOverride w:ilvl="0">
      <w:lvl w:ilvl="0">
        <w:start w:val="1"/>
        <w:numFmt w:val="bullet"/>
        <w:lvlText w:val=""/>
        <w:legacy w:legacy="1" w:legacySpace="0" w:legacyIndent="360"/>
        <w:lvlJc w:val="left"/>
        <w:pPr>
          <w:ind w:left="644" w:hanging="360"/>
        </w:pPr>
        <w:rPr>
          <w:rFonts w:ascii="Times New Roman" w:hAnsi="Times New Roman" w:hint="default"/>
        </w:rPr>
      </w:lvl>
    </w:lvlOverride>
  </w:num>
  <w:num w:numId="4">
    <w:abstractNumId w:val="23"/>
  </w:num>
  <w:num w:numId="5">
    <w:abstractNumId w:val="28"/>
  </w:num>
  <w:num w:numId="6">
    <w:abstractNumId w:val="28"/>
  </w:num>
  <w:num w:numId="7">
    <w:abstractNumId w:val="28"/>
  </w:num>
  <w:num w:numId="8">
    <w:abstractNumId w:val="7"/>
  </w:num>
  <w:num w:numId="9">
    <w:abstractNumId w:val="15"/>
  </w:num>
  <w:num w:numId="10">
    <w:abstractNumId w:val="33"/>
  </w:num>
  <w:num w:numId="11">
    <w:abstractNumId w:val="20"/>
  </w:num>
  <w:num w:numId="12">
    <w:abstractNumId w:val="13"/>
  </w:num>
  <w:num w:numId="13">
    <w:abstractNumId w:val="22"/>
  </w:num>
  <w:num w:numId="14">
    <w:abstractNumId w:val="6"/>
  </w:num>
  <w:num w:numId="15">
    <w:abstractNumId w:val="19"/>
  </w:num>
  <w:num w:numId="16">
    <w:abstractNumId w:val="9"/>
  </w:num>
  <w:num w:numId="17">
    <w:abstractNumId w:val="25"/>
  </w:num>
  <w:num w:numId="18">
    <w:abstractNumId w:val="5"/>
  </w:num>
  <w:num w:numId="19">
    <w:abstractNumId w:val="26"/>
  </w:num>
  <w:num w:numId="20">
    <w:abstractNumId w:val="18"/>
  </w:num>
  <w:num w:numId="21">
    <w:abstractNumId w:val="31"/>
  </w:num>
  <w:num w:numId="22">
    <w:abstractNumId w:val="36"/>
  </w:num>
  <w:num w:numId="23">
    <w:abstractNumId w:val="11"/>
  </w:num>
  <w:num w:numId="24">
    <w:abstractNumId w:val="3"/>
  </w:num>
  <w:num w:numId="25">
    <w:abstractNumId w:val="34"/>
  </w:num>
  <w:num w:numId="26">
    <w:abstractNumId w:val="12"/>
  </w:num>
  <w:num w:numId="27">
    <w:abstractNumId w:val="35"/>
  </w:num>
  <w:num w:numId="28">
    <w:abstractNumId w:val="24"/>
  </w:num>
  <w:num w:numId="29">
    <w:abstractNumId w:val="17"/>
  </w:num>
  <w:num w:numId="30">
    <w:abstractNumId w:val="29"/>
  </w:num>
  <w:num w:numId="31">
    <w:abstractNumId w:val="16"/>
  </w:num>
  <w:num w:numId="32">
    <w:abstractNumId w:val="10"/>
  </w:num>
  <w:num w:numId="33">
    <w:abstractNumId w:val="8"/>
  </w:num>
  <w:num w:numId="34">
    <w:abstractNumId w:val="14"/>
  </w:num>
  <w:num w:numId="35">
    <w:abstractNumId w:val="2"/>
  </w:num>
  <w:num w:numId="36">
    <w:abstractNumId w:val="27"/>
  </w:num>
  <w:num w:numId="37">
    <w:abstractNumId w:val="32"/>
  </w:num>
  <w:num w:numId="38">
    <w:abstractNumId w:val="1"/>
  </w:num>
  <w:num w:numId="39">
    <w:abstractNumId w:val="21"/>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4982"/>
    <w:rsid w:val="00010800"/>
    <w:rsid w:val="000123E8"/>
    <w:rsid w:val="00017B48"/>
    <w:rsid w:val="00020178"/>
    <w:rsid w:val="0002105D"/>
    <w:rsid w:val="00021D41"/>
    <w:rsid w:val="000261E1"/>
    <w:rsid w:val="00027BE8"/>
    <w:rsid w:val="0003131D"/>
    <w:rsid w:val="0003230E"/>
    <w:rsid w:val="000330D7"/>
    <w:rsid w:val="00035D6F"/>
    <w:rsid w:val="00040461"/>
    <w:rsid w:val="00043EB5"/>
    <w:rsid w:val="00044914"/>
    <w:rsid w:val="00044A6E"/>
    <w:rsid w:val="00060A36"/>
    <w:rsid w:val="0006174B"/>
    <w:rsid w:val="00064360"/>
    <w:rsid w:val="00066478"/>
    <w:rsid w:val="00073665"/>
    <w:rsid w:val="0007726C"/>
    <w:rsid w:val="0008429C"/>
    <w:rsid w:val="00094E1A"/>
    <w:rsid w:val="000A3382"/>
    <w:rsid w:val="000A77D1"/>
    <w:rsid w:val="000B5035"/>
    <w:rsid w:val="000B7933"/>
    <w:rsid w:val="000C6328"/>
    <w:rsid w:val="000D7141"/>
    <w:rsid w:val="000D72B2"/>
    <w:rsid w:val="000D73D9"/>
    <w:rsid w:val="000E53C4"/>
    <w:rsid w:val="000E54CA"/>
    <w:rsid w:val="000F241C"/>
    <w:rsid w:val="000F2525"/>
    <w:rsid w:val="00102965"/>
    <w:rsid w:val="0010466D"/>
    <w:rsid w:val="00122344"/>
    <w:rsid w:val="00124DF3"/>
    <w:rsid w:val="001308E2"/>
    <w:rsid w:val="00130D13"/>
    <w:rsid w:val="0013145D"/>
    <w:rsid w:val="0014021B"/>
    <w:rsid w:val="00141AA8"/>
    <w:rsid w:val="00143772"/>
    <w:rsid w:val="00147CA6"/>
    <w:rsid w:val="001538CA"/>
    <w:rsid w:val="00153F3A"/>
    <w:rsid w:val="001558DE"/>
    <w:rsid w:val="001654A4"/>
    <w:rsid w:val="00167A63"/>
    <w:rsid w:val="00175AC8"/>
    <w:rsid w:val="0017718C"/>
    <w:rsid w:val="00181CB2"/>
    <w:rsid w:val="001840A0"/>
    <w:rsid w:val="00186B47"/>
    <w:rsid w:val="00192331"/>
    <w:rsid w:val="0019372D"/>
    <w:rsid w:val="001A0BCE"/>
    <w:rsid w:val="001A32C7"/>
    <w:rsid w:val="001A5BFF"/>
    <w:rsid w:val="001B0355"/>
    <w:rsid w:val="001C25F6"/>
    <w:rsid w:val="001D5F40"/>
    <w:rsid w:val="001E15DA"/>
    <w:rsid w:val="001E7399"/>
    <w:rsid w:val="001F2416"/>
    <w:rsid w:val="001F549D"/>
    <w:rsid w:val="001F6683"/>
    <w:rsid w:val="001F7EC2"/>
    <w:rsid w:val="001F7FF0"/>
    <w:rsid w:val="00200E2C"/>
    <w:rsid w:val="00204DAA"/>
    <w:rsid w:val="00212814"/>
    <w:rsid w:val="00221A77"/>
    <w:rsid w:val="00224982"/>
    <w:rsid w:val="0022705B"/>
    <w:rsid w:val="00231C13"/>
    <w:rsid w:val="00233A11"/>
    <w:rsid w:val="00236D55"/>
    <w:rsid w:val="0023744F"/>
    <w:rsid w:val="00241537"/>
    <w:rsid w:val="00246752"/>
    <w:rsid w:val="002561A5"/>
    <w:rsid w:val="002630C0"/>
    <w:rsid w:val="00263E19"/>
    <w:rsid w:val="002642EB"/>
    <w:rsid w:val="00273B95"/>
    <w:rsid w:val="00275EE3"/>
    <w:rsid w:val="00280CA3"/>
    <w:rsid w:val="00282BF7"/>
    <w:rsid w:val="00286A87"/>
    <w:rsid w:val="00291CE2"/>
    <w:rsid w:val="002B63EB"/>
    <w:rsid w:val="002C0715"/>
    <w:rsid w:val="002C14BD"/>
    <w:rsid w:val="002C1A14"/>
    <w:rsid w:val="002C30AF"/>
    <w:rsid w:val="002C3A94"/>
    <w:rsid w:val="002D2B70"/>
    <w:rsid w:val="002E0EA5"/>
    <w:rsid w:val="002E3EFD"/>
    <w:rsid w:val="002E4AF5"/>
    <w:rsid w:val="002F0112"/>
    <w:rsid w:val="002F5807"/>
    <w:rsid w:val="00301D28"/>
    <w:rsid w:val="00305F3B"/>
    <w:rsid w:val="00314B2E"/>
    <w:rsid w:val="00314CDE"/>
    <w:rsid w:val="00316296"/>
    <w:rsid w:val="003179BD"/>
    <w:rsid w:val="0032080B"/>
    <w:rsid w:val="00324BBA"/>
    <w:rsid w:val="003278BD"/>
    <w:rsid w:val="00332FE8"/>
    <w:rsid w:val="00337A0E"/>
    <w:rsid w:val="00343070"/>
    <w:rsid w:val="00343A85"/>
    <w:rsid w:val="00353E97"/>
    <w:rsid w:val="003613A5"/>
    <w:rsid w:val="00364B27"/>
    <w:rsid w:val="00382608"/>
    <w:rsid w:val="0038770E"/>
    <w:rsid w:val="003907AF"/>
    <w:rsid w:val="00391670"/>
    <w:rsid w:val="00397FF6"/>
    <w:rsid w:val="003A38D8"/>
    <w:rsid w:val="003A74BF"/>
    <w:rsid w:val="003A7E3F"/>
    <w:rsid w:val="003B3543"/>
    <w:rsid w:val="003B68B6"/>
    <w:rsid w:val="003B732D"/>
    <w:rsid w:val="003B7E9E"/>
    <w:rsid w:val="003C09C0"/>
    <w:rsid w:val="003C2127"/>
    <w:rsid w:val="003C23AA"/>
    <w:rsid w:val="003C4A30"/>
    <w:rsid w:val="003C674A"/>
    <w:rsid w:val="003C67FB"/>
    <w:rsid w:val="003D0141"/>
    <w:rsid w:val="003D09E0"/>
    <w:rsid w:val="003D2C3F"/>
    <w:rsid w:val="003E1DE8"/>
    <w:rsid w:val="003E591D"/>
    <w:rsid w:val="003E684E"/>
    <w:rsid w:val="003F0F69"/>
    <w:rsid w:val="003F6703"/>
    <w:rsid w:val="003F7F7E"/>
    <w:rsid w:val="004124B2"/>
    <w:rsid w:val="00413513"/>
    <w:rsid w:val="004219D1"/>
    <w:rsid w:val="00422567"/>
    <w:rsid w:val="004353A4"/>
    <w:rsid w:val="00442411"/>
    <w:rsid w:val="00447CCC"/>
    <w:rsid w:val="00467A8B"/>
    <w:rsid w:val="004718D8"/>
    <w:rsid w:val="00473590"/>
    <w:rsid w:val="00475B80"/>
    <w:rsid w:val="004769FF"/>
    <w:rsid w:val="00481DC2"/>
    <w:rsid w:val="00485146"/>
    <w:rsid w:val="0049391A"/>
    <w:rsid w:val="004A1EAD"/>
    <w:rsid w:val="004A6428"/>
    <w:rsid w:val="004A7FE0"/>
    <w:rsid w:val="004B0BE4"/>
    <w:rsid w:val="004B2FC3"/>
    <w:rsid w:val="004B5819"/>
    <w:rsid w:val="004C421E"/>
    <w:rsid w:val="004C442D"/>
    <w:rsid w:val="004D716C"/>
    <w:rsid w:val="004E3BF1"/>
    <w:rsid w:val="004E47D1"/>
    <w:rsid w:val="004E6805"/>
    <w:rsid w:val="004F03A4"/>
    <w:rsid w:val="004F5924"/>
    <w:rsid w:val="00501A16"/>
    <w:rsid w:val="00504650"/>
    <w:rsid w:val="00505264"/>
    <w:rsid w:val="00510845"/>
    <w:rsid w:val="005125F9"/>
    <w:rsid w:val="00532AC3"/>
    <w:rsid w:val="005364D5"/>
    <w:rsid w:val="0054375C"/>
    <w:rsid w:val="00544C01"/>
    <w:rsid w:val="00545D93"/>
    <w:rsid w:val="00553A52"/>
    <w:rsid w:val="0055738D"/>
    <w:rsid w:val="00561A64"/>
    <w:rsid w:val="005711C8"/>
    <w:rsid w:val="00577444"/>
    <w:rsid w:val="00584A47"/>
    <w:rsid w:val="00584E6F"/>
    <w:rsid w:val="00585CAE"/>
    <w:rsid w:val="00587357"/>
    <w:rsid w:val="005A1D9A"/>
    <w:rsid w:val="005A64B3"/>
    <w:rsid w:val="005B0AB7"/>
    <w:rsid w:val="005B57C5"/>
    <w:rsid w:val="005B628A"/>
    <w:rsid w:val="005B694B"/>
    <w:rsid w:val="005C16EB"/>
    <w:rsid w:val="005C7467"/>
    <w:rsid w:val="005D1394"/>
    <w:rsid w:val="005D163B"/>
    <w:rsid w:val="005D52F8"/>
    <w:rsid w:val="005D5DD9"/>
    <w:rsid w:val="005D6DF7"/>
    <w:rsid w:val="005E0A92"/>
    <w:rsid w:val="005E11F9"/>
    <w:rsid w:val="005E228E"/>
    <w:rsid w:val="005E2C1A"/>
    <w:rsid w:val="005E5441"/>
    <w:rsid w:val="005E5BF3"/>
    <w:rsid w:val="005F7320"/>
    <w:rsid w:val="005F7F84"/>
    <w:rsid w:val="006079A1"/>
    <w:rsid w:val="0061028B"/>
    <w:rsid w:val="00610D3B"/>
    <w:rsid w:val="00612043"/>
    <w:rsid w:val="00613106"/>
    <w:rsid w:val="006207CB"/>
    <w:rsid w:val="0063406E"/>
    <w:rsid w:val="006347CB"/>
    <w:rsid w:val="00641CF0"/>
    <w:rsid w:val="00654FE2"/>
    <w:rsid w:val="00657C81"/>
    <w:rsid w:val="00660EA7"/>
    <w:rsid w:val="006707A5"/>
    <w:rsid w:val="006771B3"/>
    <w:rsid w:val="00683BEB"/>
    <w:rsid w:val="00687F3E"/>
    <w:rsid w:val="0069401E"/>
    <w:rsid w:val="00694AC5"/>
    <w:rsid w:val="006A29F8"/>
    <w:rsid w:val="006A3B80"/>
    <w:rsid w:val="006A712F"/>
    <w:rsid w:val="006B3C5B"/>
    <w:rsid w:val="006B4DCB"/>
    <w:rsid w:val="006B7A36"/>
    <w:rsid w:val="006D4D3E"/>
    <w:rsid w:val="006D6C26"/>
    <w:rsid w:val="006D72B5"/>
    <w:rsid w:val="006E1701"/>
    <w:rsid w:val="006E7589"/>
    <w:rsid w:val="006E7E70"/>
    <w:rsid w:val="007077D1"/>
    <w:rsid w:val="00713DFC"/>
    <w:rsid w:val="00721C1B"/>
    <w:rsid w:val="00724C49"/>
    <w:rsid w:val="00726806"/>
    <w:rsid w:val="00726D81"/>
    <w:rsid w:val="0073376E"/>
    <w:rsid w:val="00736735"/>
    <w:rsid w:val="00737211"/>
    <w:rsid w:val="007458D8"/>
    <w:rsid w:val="0074706B"/>
    <w:rsid w:val="00752D59"/>
    <w:rsid w:val="0076037D"/>
    <w:rsid w:val="00761B18"/>
    <w:rsid w:val="00766EBA"/>
    <w:rsid w:val="00771842"/>
    <w:rsid w:val="00772E19"/>
    <w:rsid w:val="007737C5"/>
    <w:rsid w:val="00775181"/>
    <w:rsid w:val="0077758C"/>
    <w:rsid w:val="007777C8"/>
    <w:rsid w:val="00777B9C"/>
    <w:rsid w:val="007808E0"/>
    <w:rsid w:val="007819EA"/>
    <w:rsid w:val="007827ED"/>
    <w:rsid w:val="00786F1D"/>
    <w:rsid w:val="007870D4"/>
    <w:rsid w:val="00790E1B"/>
    <w:rsid w:val="007956E3"/>
    <w:rsid w:val="007A0568"/>
    <w:rsid w:val="007A31DA"/>
    <w:rsid w:val="007A7AC3"/>
    <w:rsid w:val="007B39D4"/>
    <w:rsid w:val="007B664D"/>
    <w:rsid w:val="007B6C37"/>
    <w:rsid w:val="007B7E87"/>
    <w:rsid w:val="007C0192"/>
    <w:rsid w:val="007D7428"/>
    <w:rsid w:val="007F1DE6"/>
    <w:rsid w:val="007F43CF"/>
    <w:rsid w:val="007F547A"/>
    <w:rsid w:val="00801AF4"/>
    <w:rsid w:val="008053DD"/>
    <w:rsid w:val="00805FC1"/>
    <w:rsid w:val="00820089"/>
    <w:rsid w:val="00826156"/>
    <w:rsid w:val="00840FC4"/>
    <w:rsid w:val="0085075A"/>
    <w:rsid w:val="00861104"/>
    <w:rsid w:val="00861252"/>
    <w:rsid w:val="00863EB9"/>
    <w:rsid w:val="0087173E"/>
    <w:rsid w:val="008739D9"/>
    <w:rsid w:val="008777DB"/>
    <w:rsid w:val="00877C31"/>
    <w:rsid w:val="008957D8"/>
    <w:rsid w:val="00896E36"/>
    <w:rsid w:val="008A41A0"/>
    <w:rsid w:val="008A566E"/>
    <w:rsid w:val="008A5BE2"/>
    <w:rsid w:val="008A6E98"/>
    <w:rsid w:val="008B224E"/>
    <w:rsid w:val="008B36B3"/>
    <w:rsid w:val="008C3CFB"/>
    <w:rsid w:val="008C6490"/>
    <w:rsid w:val="008E02FE"/>
    <w:rsid w:val="008E7A5F"/>
    <w:rsid w:val="008F48D9"/>
    <w:rsid w:val="008F6A7A"/>
    <w:rsid w:val="0090247C"/>
    <w:rsid w:val="00902FA9"/>
    <w:rsid w:val="00911763"/>
    <w:rsid w:val="009120A3"/>
    <w:rsid w:val="00913F3C"/>
    <w:rsid w:val="00920142"/>
    <w:rsid w:val="0092269E"/>
    <w:rsid w:val="00922CD4"/>
    <w:rsid w:val="0092524C"/>
    <w:rsid w:val="0093213D"/>
    <w:rsid w:val="00940301"/>
    <w:rsid w:val="00940A34"/>
    <w:rsid w:val="00943EED"/>
    <w:rsid w:val="00944A99"/>
    <w:rsid w:val="009451BC"/>
    <w:rsid w:val="00945A42"/>
    <w:rsid w:val="00945DE8"/>
    <w:rsid w:val="00946F14"/>
    <w:rsid w:val="00947BDD"/>
    <w:rsid w:val="00951C89"/>
    <w:rsid w:val="00954DA0"/>
    <w:rsid w:val="00962CFA"/>
    <w:rsid w:val="00970B8E"/>
    <w:rsid w:val="009736AD"/>
    <w:rsid w:val="00975D59"/>
    <w:rsid w:val="009763DB"/>
    <w:rsid w:val="0097711C"/>
    <w:rsid w:val="00983DB9"/>
    <w:rsid w:val="00985831"/>
    <w:rsid w:val="009917A2"/>
    <w:rsid w:val="009A02CC"/>
    <w:rsid w:val="009A12EF"/>
    <w:rsid w:val="009A48F2"/>
    <w:rsid w:val="009C0FA5"/>
    <w:rsid w:val="009C4065"/>
    <w:rsid w:val="009C7698"/>
    <w:rsid w:val="009D6109"/>
    <w:rsid w:val="009E2605"/>
    <w:rsid w:val="009F02F3"/>
    <w:rsid w:val="009F2125"/>
    <w:rsid w:val="009F3039"/>
    <w:rsid w:val="009F6C55"/>
    <w:rsid w:val="00A04E61"/>
    <w:rsid w:val="00A13F18"/>
    <w:rsid w:val="00A14007"/>
    <w:rsid w:val="00A23127"/>
    <w:rsid w:val="00A30F7A"/>
    <w:rsid w:val="00A46444"/>
    <w:rsid w:val="00A47CD0"/>
    <w:rsid w:val="00A52BAA"/>
    <w:rsid w:val="00A62545"/>
    <w:rsid w:val="00A748E2"/>
    <w:rsid w:val="00A92D89"/>
    <w:rsid w:val="00A94C18"/>
    <w:rsid w:val="00A97928"/>
    <w:rsid w:val="00A97B36"/>
    <w:rsid w:val="00AA008B"/>
    <w:rsid w:val="00AA3D0B"/>
    <w:rsid w:val="00AA757C"/>
    <w:rsid w:val="00AB0D78"/>
    <w:rsid w:val="00AC5F73"/>
    <w:rsid w:val="00AC7A6E"/>
    <w:rsid w:val="00AD147F"/>
    <w:rsid w:val="00AE3B6A"/>
    <w:rsid w:val="00AE4DC8"/>
    <w:rsid w:val="00AF04EA"/>
    <w:rsid w:val="00AF21BC"/>
    <w:rsid w:val="00AF3EC4"/>
    <w:rsid w:val="00B038F9"/>
    <w:rsid w:val="00B0395F"/>
    <w:rsid w:val="00B168D9"/>
    <w:rsid w:val="00B20DDF"/>
    <w:rsid w:val="00B24F58"/>
    <w:rsid w:val="00B32A29"/>
    <w:rsid w:val="00B35218"/>
    <w:rsid w:val="00B35B83"/>
    <w:rsid w:val="00B4539E"/>
    <w:rsid w:val="00B46E24"/>
    <w:rsid w:val="00B503EF"/>
    <w:rsid w:val="00B54F42"/>
    <w:rsid w:val="00B6640C"/>
    <w:rsid w:val="00B67B82"/>
    <w:rsid w:val="00B716DF"/>
    <w:rsid w:val="00B71A76"/>
    <w:rsid w:val="00B723C0"/>
    <w:rsid w:val="00B81A5A"/>
    <w:rsid w:val="00B87E6E"/>
    <w:rsid w:val="00B91E7D"/>
    <w:rsid w:val="00B93C60"/>
    <w:rsid w:val="00B94559"/>
    <w:rsid w:val="00B95EA3"/>
    <w:rsid w:val="00B96CB9"/>
    <w:rsid w:val="00BA4E25"/>
    <w:rsid w:val="00BA7BEA"/>
    <w:rsid w:val="00BB239E"/>
    <w:rsid w:val="00BB5CBA"/>
    <w:rsid w:val="00BB6690"/>
    <w:rsid w:val="00BC5C69"/>
    <w:rsid w:val="00BD14E1"/>
    <w:rsid w:val="00BD3625"/>
    <w:rsid w:val="00BD5E7F"/>
    <w:rsid w:val="00BD669F"/>
    <w:rsid w:val="00BD6902"/>
    <w:rsid w:val="00BD7A56"/>
    <w:rsid w:val="00BD7B34"/>
    <w:rsid w:val="00C03FB2"/>
    <w:rsid w:val="00C061B9"/>
    <w:rsid w:val="00C06F29"/>
    <w:rsid w:val="00C12958"/>
    <w:rsid w:val="00C16D41"/>
    <w:rsid w:val="00C21CAC"/>
    <w:rsid w:val="00C25C1A"/>
    <w:rsid w:val="00C2627B"/>
    <w:rsid w:val="00C32B6F"/>
    <w:rsid w:val="00C35DBB"/>
    <w:rsid w:val="00C36BC2"/>
    <w:rsid w:val="00C401B5"/>
    <w:rsid w:val="00C40904"/>
    <w:rsid w:val="00C45E0D"/>
    <w:rsid w:val="00C61939"/>
    <w:rsid w:val="00C64A7F"/>
    <w:rsid w:val="00C653F1"/>
    <w:rsid w:val="00C734C2"/>
    <w:rsid w:val="00C73A5E"/>
    <w:rsid w:val="00C742B1"/>
    <w:rsid w:val="00C814A6"/>
    <w:rsid w:val="00C8151A"/>
    <w:rsid w:val="00C85496"/>
    <w:rsid w:val="00C85EB0"/>
    <w:rsid w:val="00C9000B"/>
    <w:rsid w:val="00C922E8"/>
    <w:rsid w:val="00C92DFF"/>
    <w:rsid w:val="00C957F1"/>
    <w:rsid w:val="00CA541C"/>
    <w:rsid w:val="00CB0988"/>
    <w:rsid w:val="00CB54B8"/>
    <w:rsid w:val="00CC52C7"/>
    <w:rsid w:val="00CC5FD6"/>
    <w:rsid w:val="00CD4B08"/>
    <w:rsid w:val="00CD73A7"/>
    <w:rsid w:val="00CE7047"/>
    <w:rsid w:val="00CF7B6F"/>
    <w:rsid w:val="00D030FF"/>
    <w:rsid w:val="00D04BB2"/>
    <w:rsid w:val="00D1009B"/>
    <w:rsid w:val="00D13087"/>
    <w:rsid w:val="00D22CB3"/>
    <w:rsid w:val="00D2613F"/>
    <w:rsid w:val="00D4383D"/>
    <w:rsid w:val="00D447F4"/>
    <w:rsid w:val="00D45DB4"/>
    <w:rsid w:val="00D4786B"/>
    <w:rsid w:val="00D51346"/>
    <w:rsid w:val="00D53B12"/>
    <w:rsid w:val="00D54AD8"/>
    <w:rsid w:val="00D563E3"/>
    <w:rsid w:val="00D57B52"/>
    <w:rsid w:val="00D60303"/>
    <w:rsid w:val="00D675FA"/>
    <w:rsid w:val="00D72775"/>
    <w:rsid w:val="00D74787"/>
    <w:rsid w:val="00D749A0"/>
    <w:rsid w:val="00D75D9B"/>
    <w:rsid w:val="00D77085"/>
    <w:rsid w:val="00D841D5"/>
    <w:rsid w:val="00D84FEB"/>
    <w:rsid w:val="00D86545"/>
    <w:rsid w:val="00D934B4"/>
    <w:rsid w:val="00D9658F"/>
    <w:rsid w:val="00D973C6"/>
    <w:rsid w:val="00DA11FD"/>
    <w:rsid w:val="00DA1ACF"/>
    <w:rsid w:val="00DA3200"/>
    <w:rsid w:val="00DA3D7E"/>
    <w:rsid w:val="00DA59B8"/>
    <w:rsid w:val="00DB1137"/>
    <w:rsid w:val="00DB59D7"/>
    <w:rsid w:val="00DB5EE3"/>
    <w:rsid w:val="00DC1DBC"/>
    <w:rsid w:val="00DC702D"/>
    <w:rsid w:val="00DD10BB"/>
    <w:rsid w:val="00DD318F"/>
    <w:rsid w:val="00DD7222"/>
    <w:rsid w:val="00DE034F"/>
    <w:rsid w:val="00DE0C1B"/>
    <w:rsid w:val="00DE17A3"/>
    <w:rsid w:val="00DE63D1"/>
    <w:rsid w:val="00DF16E4"/>
    <w:rsid w:val="00DF35CF"/>
    <w:rsid w:val="00DF7052"/>
    <w:rsid w:val="00E04407"/>
    <w:rsid w:val="00E05EA1"/>
    <w:rsid w:val="00E06626"/>
    <w:rsid w:val="00E07FE5"/>
    <w:rsid w:val="00E17C86"/>
    <w:rsid w:val="00E2370A"/>
    <w:rsid w:val="00E27A51"/>
    <w:rsid w:val="00E33570"/>
    <w:rsid w:val="00E40825"/>
    <w:rsid w:val="00E43A0F"/>
    <w:rsid w:val="00E552A1"/>
    <w:rsid w:val="00E5602D"/>
    <w:rsid w:val="00E56A2A"/>
    <w:rsid w:val="00E57620"/>
    <w:rsid w:val="00E626F1"/>
    <w:rsid w:val="00E67441"/>
    <w:rsid w:val="00E732CB"/>
    <w:rsid w:val="00E7792C"/>
    <w:rsid w:val="00E806E1"/>
    <w:rsid w:val="00E834C3"/>
    <w:rsid w:val="00E87E8F"/>
    <w:rsid w:val="00E91D32"/>
    <w:rsid w:val="00E96040"/>
    <w:rsid w:val="00E9731C"/>
    <w:rsid w:val="00E97788"/>
    <w:rsid w:val="00EA0040"/>
    <w:rsid w:val="00EA6E9B"/>
    <w:rsid w:val="00EA7BD8"/>
    <w:rsid w:val="00EB2C8E"/>
    <w:rsid w:val="00EB5252"/>
    <w:rsid w:val="00EC2979"/>
    <w:rsid w:val="00ED1880"/>
    <w:rsid w:val="00ED3F42"/>
    <w:rsid w:val="00EE3F75"/>
    <w:rsid w:val="00EE5660"/>
    <w:rsid w:val="00EE74AF"/>
    <w:rsid w:val="00EF5D0B"/>
    <w:rsid w:val="00F04718"/>
    <w:rsid w:val="00F06E38"/>
    <w:rsid w:val="00F076DC"/>
    <w:rsid w:val="00F12782"/>
    <w:rsid w:val="00F13AAF"/>
    <w:rsid w:val="00F16E3B"/>
    <w:rsid w:val="00F207F0"/>
    <w:rsid w:val="00F22B1B"/>
    <w:rsid w:val="00F27529"/>
    <w:rsid w:val="00F35510"/>
    <w:rsid w:val="00F41A94"/>
    <w:rsid w:val="00F53772"/>
    <w:rsid w:val="00F70A6A"/>
    <w:rsid w:val="00F72F21"/>
    <w:rsid w:val="00F73137"/>
    <w:rsid w:val="00F73B8B"/>
    <w:rsid w:val="00F755CA"/>
    <w:rsid w:val="00F86AFB"/>
    <w:rsid w:val="00F92B25"/>
    <w:rsid w:val="00F97EB2"/>
    <w:rsid w:val="00FA4390"/>
    <w:rsid w:val="00FA4D57"/>
    <w:rsid w:val="00FA4FC0"/>
    <w:rsid w:val="00FA61E8"/>
    <w:rsid w:val="00FB09D5"/>
    <w:rsid w:val="00FB403A"/>
    <w:rsid w:val="00FB4201"/>
    <w:rsid w:val="00FD136B"/>
    <w:rsid w:val="00FD6273"/>
    <w:rsid w:val="00FE0673"/>
    <w:rsid w:val="00FF26E1"/>
    <w:rsid w:val="00FF389F"/>
    <w:rsid w:val="00FF38A5"/>
    <w:rsid w:val="00FF621A"/>
    <w:rsid w:val="00FF6D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590"/>
    <w:pPr>
      <w:widowControl w:val="0"/>
      <w:jc w:val="both"/>
    </w:pPr>
    <w:rPr>
      <w:noProof/>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73590"/>
    <w:pPr>
      <w:widowControl/>
    </w:pPr>
    <w:rPr>
      <w:noProof w:val="0"/>
    </w:rPr>
  </w:style>
  <w:style w:type="character" w:customStyle="1" w:styleId="BodyTextChar">
    <w:name w:val="Body Text Char"/>
    <w:basedOn w:val="DefaultParagraphFont"/>
    <w:link w:val="BodyText"/>
    <w:uiPriority w:val="99"/>
    <w:semiHidden/>
    <w:locked/>
    <w:rPr>
      <w:rFonts w:cs="Times New Roman"/>
      <w:noProof/>
      <w:sz w:val="24"/>
      <w:szCs w:val="24"/>
    </w:rPr>
  </w:style>
  <w:style w:type="character" w:styleId="PageNumber">
    <w:name w:val="page number"/>
    <w:basedOn w:val="DefaultParagraphFont"/>
    <w:uiPriority w:val="99"/>
    <w:rsid w:val="00473590"/>
    <w:rPr>
      <w:rFonts w:cs="Times New Roman"/>
    </w:rPr>
  </w:style>
  <w:style w:type="paragraph" w:styleId="Footer">
    <w:name w:val="footer"/>
    <w:basedOn w:val="Normal"/>
    <w:link w:val="FooterChar"/>
    <w:uiPriority w:val="99"/>
    <w:rsid w:val="00473590"/>
    <w:pPr>
      <w:tabs>
        <w:tab w:val="center" w:pos="4320"/>
        <w:tab w:val="right" w:pos="8640"/>
      </w:tabs>
    </w:pPr>
    <w:rPr>
      <w:noProof w:val="0"/>
    </w:rPr>
  </w:style>
  <w:style w:type="character" w:customStyle="1" w:styleId="FooterChar">
    <w:name w:val="Footer Char"/>
    <w:basedOn w:val="DefaultParagraphFont"/>
    <w:link w:val="Footer"/>
    <w:uiPriority w:val="99"/>
    <w:semiHidden/>
    <w:locked/>
    <w:rPr>
      <w:rFonts w:cs="Times New Roman"/>
      <w:noProof/>
      <w:sz w:val="24"/>
      <w:szCs w:val="24"/>
    </w:rPr>
  </w:style>
  <w:style w:type="paragraph" w:customStyle="1" w:styleId="MHH1">
    <w:name w:val="MH_H1"/>
    <w:basedOn w:val="Normal"/>
    <w:next w:val="Normal"/>
    <w:autoRedefine/>
    <w:uiPriority w:val="99"/>
    <w:rsid w:val="0054375C"/>
    <w:pPr>
      <w:spacing w:before="60" w:after="60"/>
      <w:jc w:val="center"/>
    </w:pPr>
    <w:rPr>
      <w:rFonts w:ascii="Arial" w:hAnsi="Arial" w:cs="Arial"/>
      <w:b/>
      <w:bCs/>
      <w:caps/>
      <w:color w:val="0000FF"/>
      <w:spacing w:val="20"/>
      <w:sz w:val="30"/>
      <w:szCs w:val="32"/>
    </w:rPr>
  </w:style>
  <w:style w:type="paragraph" w:customStyle="1" w:styleId="MHmaso">
    <w:name w:val="MH_maso"/>
    <w:basedOn w:val="MHH1"/>
    <w:next w:val="Normal"/>
    <w:autoRedefine/>
    <w:uiPriority w:val="99"/>
    <w:rsid w:val="00E56A2A"/>
    <w:pPr>
      <w:spacing w:before="0"/>
    </w:pPr>
    <w:rPr>
      <w:caps w:val="0"/>
      <w:sz w:val="26"/>
      <w:szCs w:val="26"/>
    </w:rPr>
  </w:style>
  <w:style w:type="paragraph" w:customStyle="1" w:styleId="MHNum">
    <w:name w:val="MH_Num"/>
    <w:basedOn w:val="Normal"/>
    <w:autoRedefine/>
    <w:uiPriority w:val="99"/>
    <w:rsid w:val="00E7792C"/>
    <w:pPr>
      <w:spacing w:before="40" w:after="60"/>
      <w:jc w:val="left"/>
    </w:pPr>
    <w:rPr>
      <w:bCs/>
      <w:color w:val="0000FF"/>
    </w:rPr>
  </w:style>
  <w:style w:type="paragraph" w:customStyle="1" w:styleId="MHH2">
    <w:name w:val="MH_H2"/>
    <w:basedOn w:val="Normal"/>
    <w:next w:val="Normal"/>
    <w:autoRedefine/>
    <w:uiPriority w:val="99"/>
    <w:rsid w:val="00FA4FC0"/>
    <w:pPr>
      <w:numPr>
        <w:numId w:val="5"/>
      </w:numPr>
      <w:tabs>
        <w:tab w:val="clear" w:pos="720"/>
      </w:tabs>
      <w:ind w:left="284" w:hanging="284"/>
      <w:jc w:val="left"/>
    </w:pPr>
    <w:rPr>
      <w:b/>
      <w:bCs/>
      <w:iCs/>
      <w:color w:val="0000FF"/>
      <w:sz w:val="28"/>
      <w:szCs w:val="28"/>
      <w:u w:val="single"/>
    </w:rPr>
  </w:style>
  <w:style w:type="paragraph" w:styleId="Header">
    <w:name w:val="header"/>
    <w:basedOn w:val="Normal"/>
    <w:link w:val="HeaderChar"/>
    <w:uiPriority w:val="99"/>
    <w:rsid w:val="00473590"/>
    <w:pPr>
      <w:tabs>
        <w:tab w:val="center" w:pos="4320"/>
        <w:tab w:val="right" w:pos="8640"/>
      </w:tabs>
    </w:pPr>
  </w:style>
  <w:style w:type="character" w:customStyle="1" w:styleId="HeaderChar">
    <w:name w:val="Header Char"/>
    <w:basedOn w:val="DefaultParagraphFont"/>
    <w:link w:val="Header"/>
    <w:uiPriority w:val="99"/>
    <w:semiHidden/>
    <w:locked/>
    <w:rPr>
      <w:rFonts w:cs="Times New Roman"/>
      <w:noProof/>
      <w:sz w:val="24"/>
      <w:szCs w:val="24"/>
    </w:rPr>
  </w:style>
  <w:style w:type="paragraph" w:customStyle="1" w:styleId="hbookhead3">
    <w:name w:val="h/book head 3"/>
    <w:basedOn w:val="Normal"/>
    <w:uiPriority w:val="99"/>
    <w:rsid w:val="00D75D9B"/>
    <w:pPr>
      <w:keepNext/>
      <w:widowControl/>
      <w:spacing w:before="160" w:after="120"/>
      <w:jc w:val="left"/>
      <w:outlineLvl w:val="3"/>
    </w:pPr>
    <w:rPr>
      <w:rFonts w:ascii="Arial" w:hAnsi="Arial" w:cs="Arial"/>
      <w:b/>
      <w:bCs/>
      <w:noProof w:val="0"/>
      <w:sz w:val="20"/>
      <w:szCs w:val="20"/>
      <w:lang w:val="en-GB"/>
    </w:rPr>
  </w:style>
  <w:style w:type="paragraph" w:customStyle="1" w:styleId="chuong">
    <w:name w:val="chuong"/>
    <w:basedOn w:val="Normal"/>
    <w:uiPriority w:val="99"/>
    <w:rsid w:val="00485146"/>
    <w:pPr>
      <w:widowControl/>
      <w:tabs>
        <w:tab w:val="left" w:pos="851"/>
        <w:tab w:val="left" w:pos="8647"/>
      </w:tabs>
    </w:pPr>
    <w:rPr>
      <w:rFonts w:ascii="VNI-Times" w:hAnsi="VNI-Times"/>
      <w:noProof w:val="0"/>
      <w:szCs w:val="20"/>
    </w:rPr>
  </w:style>
  <w:style w:type="paragraph" w:styleId="BodyText2">
    <w:name w:val="Body Text 2"/>
    <w:basedOn w:val="Normal"/>
    <w:link w:val="BodyText2Char"/>
    <w:uiPriority w:val="99"/>
    <w:rsid w:val="00B24F58"/>
    <w:pPr>
      <w:widowControl/>
      <w:jc w:val="left"/>
    </w:pPr>
    <w:rPr>
      <w:rFonts w:ascii="VNI-Times" w:hAnsi="VNI-Times"/>
      <w:b/>
      <w:noProof w:val="0"/>
      <w:sz w:val="20"/>
      <w:szCs w:val="20"/>
    </w:rPr>
  </w:style>
  <w:style w:type="character" w:customStyle="1" w:styleId="BodyText2Char">
    <w:name w:val="Body Text 2 Char"/>
    <w:basedOn w:val="DefaultParagraphFont"/>
    <w:link w:val="BodyText2"/>
    <w:uiPriority w:val="99"/>
    <w:semiHidden/>
    <w:locked/>
    <w:rPr>
      <w:rFonts w:cs="Times New Roman"/>
      <w:noProof/>
      <w:sz w:val="24"/>
      <w:szCs w:val="24"/>
    </w:rPr>
  </w:style>
  <w:style w:type="paragraph" w:styleId="PlainText">
    <w:name w:val="Plain Text"/>
    <w:basedOn w:val="Normal"/>
    <w:link w:val="PlainTextChar"/>
    <w:uiPriority w:val="99"/>
    <w:rsid w:val="00BD5E7F"/>
    <w:pPr>
      <w:widowControl/>
      <w:jc w:val="left"/>
    </w:pPr>
    <w:rPr>
      <w:rFonts w:ascii="Courier New" w:hAnsi="Courier New" w:cs="Courier New"/>
      <w:noProof w:val="0"/>
      <w:sz w:val="20"/>
      <w:szCs w:val="20"/>
    </w:rPr>
  </w:style>
  <w:style w:type="character" w:customStyle="1" w:styleId="PlainTextChar">
    <w:name w:val="Plain Text Char"/>
    <w:basedOn w:val="DefaultParagraphFont"/>
    <w:link w:val="PlainText"/>
    <w:uiPriority w:val="99"/>
    <w:semiHidden/>
    <w:locked/>
    <w:rPr>
      <w:rFonts w:ascii="Courier New" w:hAnsi="Courier New" w:cs="Courier New"/>
      <w:noProof/>
      <w:sz w:val="20"/>
      <w:szCs w:val="20"/>
    </w:rPr>
  </w:style>
  <w:style w:type="character" w:styleId="Hyperlink">
    <w:name w:val="Hyperlink"/>
    <w:basedOn w:val="DefaultParagraphFont"/>
    <w:uiPriority w:val="99"/>
    <w:rsid w:val="00BB6690"/>
    <w:rPr>
      <w:rFonts w:cs="Times New Roman"/>
      <w:color w:val="0000FF"/>
      <w:u w:val="single"/>
    </w:rPr>
  </w:style>
  <w:style w:type="table" w:styleId="TableGrid">
    <w:name w:val="Table Grid"/>
    <w:basedOn w:val="TableNormal"/>
    <w:uiPriority w:val="99"/>
    <w:rsid w:val="008053D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8053DD"/>
    <w:pPr>
      <w:ind w:left="720"/>
      <w:contextualSpacing/>
    </w:pPr>
  </w:style>
  <w:style w:type="paragraph" w:styleId="BalloonText">
    <w:name w:val="Balloon Text"/>
    <w:basedOn w:val="Normal"/>
    <w:link w:val="BalloonTextChar"/>
    <w:uiPriority w:val="99"/>
    <w:semiHidden/>
    <w:rsid w:val="00D973C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973C6"/>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6324491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v.pham@cse.hcmut.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Nguyen%20Tan%20Tien\Lecture\De%20cuong%20mon%20hoc\Mau%20DCCT\decuong_mh_20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decuong_mh_2008</Template>
  <TotalTime>113</TotalTime>
  <Pages>7</Pages>
  <Words>2029</Words>
  <Characters>11567</Characters>
  <Application>Microsoft Office Outlook</Application>
  <DocSecurity>0</DocSecurity>
  <Lines>0</Lines>
  <Paragraphs>0</Paragraphs>
  <ScaleCrop>false</ScaleCrop>
  <Company>Phong Dao Tao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môn học</dc:title>
  <dc:subject/>
  <dc:creator>Dr. Nguyen Tan Tien</dc:creator>
  <cp:keywords/>
  <dc:description/>
  <cp:lastModifiedBy>ThuyLan</cp:lastModifiedBy>
  <cp:revision>33</cp:revision>
  <cp:lastPrinted>2014-03-27T05:47:00Z</cp:lastPrinted>
  <dcterms:created xsi:type="dcterms:W3CDTF">2014-09-06T04:15:00Z</dcterms:created>
  <dcterms:modified xsi:type="dcterms:W3CDTF">2015-10-14T08:24:00Z</dcterms:modified>
</cp:coreProperties>
</file>